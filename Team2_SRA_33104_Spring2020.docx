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07FE3563" w14:textId="77777777">
        <w:trPr>
          <w:cantSplit/>
        </w:trPr>
        <w:tc>
          <w:tcPr>
            <w:tcW w:w="1278" w:type="dxa"/>
            <w:tcBorders>
              <w:top w:val="nil"/>
              <w:left w:val="nil"/>
              <w:bottom w:val="nil"/>
              <w:right w:val="nil"/>
            </w:tcBorders>
          </w:tcPr>
          <w:p w14:paraId="35BC91FA" w14:textId="77777777" w:rsidR="00797251" w:rsidRDefault="00797251"/>
        </w:tc>
        <w:tc>
          <w:tcPr>
            <w:tcW w:w="7561" w:type="dxa"/>
            <w:gridSpan w:val="4"/>
            <w:tcBorders>
              <w:top w:val="nil"/>
              <w:left w:val="nil"/>
              <w:bottom w:val="nil"/>
              <w:right w:val="nil"/>
            </w:tcBorders>
          </w:tcPr>
          <w:p w14:paraId="1E38E6E2" w14:textId="77777777" w:rsidR="00797251" w:rsidRDefault="00797251">
            <w:pPr>
              <w:pStyle w:val="Department"/>
            </w:pPr>
          </w:p>
        </w:tc>
      </w:tr>
      <w:tr w:rsidR="00797251" w14:paraId="3D8AA47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3E52BCCE" w14:textId="77777777" w:rsidR="00797251" w:rsidRDefault="00797251">
            <w:pPr>
              <w:spacing w:before="3520"/>
            </w:pPr>
          </w:p>
        </w:tc>
        <w:tc>
          <w:tcPr>
            <w:tcW w:w="6211" w:type="dxa"/>
            <w:gridSpan w:val="3"/>
            <w:tcBorders>
              <w:top w:val="nil"/>
              <w:left w:val="nil"/>
              <w:bottom w:val="nil"/>
              <w:right w:val="nil"/>
            </w:tcBorders>
          </w:tcPr>
          <w:p w14:paraId="0721FA44" w14:textId="77777777" w:rsidR="00797251" w:rsidRDefault="00797251">
            <w:pPr>
              <w:pStyle w:val="TOCBase"/>
              <w:tabs>
                <w:tab w:val="clear" w:pos="8640"/>
              </w:tabs>
              <w:spacing w:before="3520"/>
              <w:rPr>
                <w:caps w:val="0"/>
              </w:rPr>
            </w:pPr>
          </w:p>
        </w:tc>
      </w:tr>
      <w:tr w:rsidR="00797251" w14:paraId="2DC6CA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AD572E8"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39A5EECC" w14:textId="602FC1B9" w:rsidR="00E23F2A" w:rsidRPr="001E6259" w:rsidRDefault="00AC61C0">
            <w:pPr>
              <w:pStyle w:val="FSDMTitleCover"/>
              <w:rPr>
                <w:b w:val="0"/>
                <w:bCs/>
                <w:sz w:val="34"/>
                <w:szCs w:val="34"/>
              </w:rPr>
            </w:pPr>
            <w:r w:rsidRPr="00AC61C0">
              <w:rPr>
                <w:b w:val="0"/>
                <w:bCs/>
                <w:sz w:val="34"/>
                <w:szCs w:val="34"/>
              </w:rPr>
              <w:t>Auto-Learn</w:t>
            </w:r>
          </w:p>
        </w:tc>
      </w:tr>
      <w:tr w:rsidR="00797251" w14:paraId="39290E4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3E59012C"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78EB7AB" w14:textId="1F46B815" w:rsidR="00797251" w:rsidRPr="001E6259" w:rsidRDefault="008A2009">
            <w:pPr>
              <w:pStyle w:val="FSDMTitleCover"/>
              <w:rPr>
                <w:b w:val="0"/>
                <w:bCs/>
                <w:sz w:val="34"/>
                <w:szCs w:val="34"/>
              </w:rPr>
            </w:pPr>
            <w:r w:rsidRPr="001E6259">
              <w:rPr>
                <w:b w:val="0"/>
                <w:bCs/>
                <w:sz w:val="34"/>
                <w:szCs w:val="34"/>
              </w:rPr>
              <w:t xml:space="preserve">Team </w:t>
            </w:r>
            <w:r w:rsidR="00AC61C0">
              <w:rPr>
                <w:b w:val="0"/>
                <w:bCs/>
                <w:sz w:val="34"/>
                <w:szCs w:val="34"/>
              </w:rPr>
              <w:t>2</w:t>
            </w:r>
          </w:p>
        </w:tc>
      </w:tr>
      <w:tr w:rsidR="00797251" w14:paraId="2B2482D5"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715E766"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1E5B2EF1" w14:textId="5A449F88" w:rsidR="00797251" w:rsidRPr="001E6259" w:rsidRDefault="00E21391" w:rsidP="009D3FE2">
            <w:pPr>
              <w:pStyle w:val="FSDMSubtitleCover"/>
              <w:tabs>
                <w:tab w:val="clear" w:pos="2880"/>
                <w:tab w:val="clear" w:pos="3600"/>
              </w:tabs>
              <w:rPr>
                <w:szCs w:val="34"/>
              </w:rPr>
            </w:pPr>
            <w:r w:rsidRPr="001E6259">
              <w:rPr>
                <w:szCs w:val="34"/>
              </w:rPr>
              <w:t>CSE 3310</w:t>
            </w:r>
            <w:r w:rsidR="003A25E7">
              <w:rPr>
                <w:szCs w:val="34"/>
              </w:rPr>
              <w:t>.004 -</w:t>
            </w:r>
            <w:r w:rsidRPr="001E6259">
              <w:rPr>
                <w:szCs w:val="34"/>
              </w:rPr>
              <w:t xml:space="preserve"> </w:t>
            </w:r>
            <w:r w:rsidR="00977FE7">
              <w:rPr>
                <w:szCs w:val="34"/>
              </w:rPr>
              <w:t>Spring</w:t>
            </w:r>
            <w:r w:rsidR="00A07A08">
              <w:rPr>
                <w:szCs w:val="34"/>
              </w:rPr>
              <w:t xml:space="preserve"> </w:t>
            </w:r>
            <w:r w:rsidR="004964BC">
              <w:rPr>
                <w:szCs w:val="34"/>
              </w:rPr>
              <w:t>20</w:t>
            </w:r>
            <w:r w:rsidR="00AC61C0">
              <w:rPr>
                <w:szCs w:val="34"/>
              </w:rPr>
              <w:t>20</w:t>
            </w:r>
          </w:p>
        </w:tc>
      </w:tr>
      <w:tr w:rsidR="00797251" w14:paraId="1D74CB62"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32BBF075"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6F04927E"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5E32DF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24AB3FC0"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58B977B9"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05BDA299" w14:textId="77777777" w:rsidTr="00E23F2A">
        <w:tc>
          <w:tcPr>
            <w:tcW w:w="2628" w:type="dxa"/>
            <w:gridSpan w:val="2"/>
            <w:tcBorders>
              <w:top w:val="nil"/>
              <w:left w:val="nil"/>
              <w:bottom w:val="nil"/>
              <w:right w:val="nil"/>
            </w:tcBorders>
          </w:tcPr>
          <w:p w14:paraId="60AC9649"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580E5326" w14:textId="68697ECB" w:rsidR="00797251" w:rsidRDefault="00797251">
            <w:pPr>
              <w:pStyle w:val="Date"/>
              <w:jc w:val="left"/>
            </w:pPr>
            <w:bookmarkStart w:id="3" w:name="version"/>
            <w:r>
              <w:t>[</w:t>
            </w:r>
            <w:bookmarkEnd w:id="3"/>
            <w:r>
              <w:t>1.</w:t>
            </w:r>
            <w:r w:rsidR="00261B39">
              <w:t>5</w:t>
            </w:r>
            <w:r>
              <w:t>]</w:t>
            </w:r>
          </w:p>
        </w:tc>
        <w:tc>
          <w:tcPr>
            <w:tcW w:w="900" w:type="dxa"/>
            <w:tcBorders>
              <w:top w:val="nil"/>
              <w:left w:val="nil"/>
              <w:bottom w:val="nil"/>
              <w:right w:val="nil"/>
            </w:tcBorders>
          </w:tcPr>
          <w:p w14:paraId="3898B079" w14:textId="77777777" w:rsidR="00797251" w:rsidRDefault="00797251">
            <w:pPr>
              <w:pStyle w:val="Date"/>
              <w:jc w:val="right"/>
            </w:pPr>
            <w:r>
              <w:t>Date:</w:t>
            </w:r>
          </w:p>
        </w:tc>
        <w:tc>
          <w:tcPr>
            <w:tcW w:w="3151" w:type="dxa"/>
            <w:tcBorders>
              <w:top w:val="nil"/>
              <w:left w:val="nil"/>
              <w:bottom w:val="nil"/>
              <w:right w:val="nil"/>
            </w:tcBorders>
          </w:tcPr>
          <w:p w14:paraId="54B6D95D" w14:textId="75BBA52A" w:rsidR="00797251" w:rsidRDefault="00797251">
            <w:pPr>
              <w:pStyle w:val="Date"/>
              <w:jc w:val="left"/>
            </w:pPr>
            <w:bookmarkStart w:id="4" w:name="v_date"/>
            <w:r>
              <w:t>[</w:t>
            </w:r>
            <w:r w:rsidR="00AC61C0">
              <w:t>03</w:t>
            </w:r>
            <w:r>
              <w:t>/</w:t>
            </w:r>
            <w:r w:rsidR="00AC61C0">
              <w:t>31</w:t>
            </w:r>
            <w:r>
              <w:t>/</w:t>
            </w:r>
            <w:r w:rsidR="00AC61C0">
              <w:t>2020</w:t>
            </w:r>
            <w:r>
              <w:t>]</w:t>
            </w:r>
            <w:bookmarkEnd w:id="0"/>
            <w:bookmarkEnd w:id="1"/>
            <w:bookmarkEnd w:id="2"/>
            <w:bookmarkEnd w:id="4"/>
          </w:p>
        </w:tc>
      </w:tr>
    </w:tbl>
    <w:p w14:paraId="57138AF1" w14:textId="77777777" w:rsidR="00797251" w:rsidRDefault="00797251">
      <w:pPr>
        <w:pStyle w:val="Names"/>
      </w:pPr>
    </w:p>
    <w:p w14:paraId="23C624B5" w14:textId="77777777" w:rsidR="00797251" w:rsidRDefault="00797251">
      <w:pPr>
        <w:pStyle w:val="Names"/>
      </w:pPr>
    </w:p>
    <w:p w14:paraId="037AEF7A" w14:textId="77777777" w:rsidR="00797251" w:rsidRDefault="00797251">
      <w:pPr>
        <w:pStyle w:val="Names"/>
      </w:pPr>
    </w:p>
    <w:p w14:paraId="1E41C5E2" w14:textId="77777777" w:rsidR="00797251" w:rsidRDefault="00797251">
      <w:pPr>
        <w:pStyle w:val="Names"/>
      </w:pPr>
    </w:p>
    <w:p w14:paraId="5C51292B" w14:textId="77777777" w:rsidR="00797251" w:rsidRDefault="00797251">
      <w:pPr>
        <w:pStyle w:val="Names"/>
      </w:pPr>
    </w:p>
    <w:p w14:paraId="30A54E0F" w14:textId="77777777" w:rsidR="00797251" w:rsidRDefault="00797251">
      <w:pPr>
        <w:pStyle w:val="Names"/>
      </w:pPr>
    </w:p>
    <w:p w14:paraId="50B05D74" w14:textId="77777777" w:rsidR="00797251" w:rsidRDefault="00797251">
      <w:pPr>
        <w:pStyle w:val="Names"/>
      </w:pPr>
    </w:p>
    <w:p w14:paraId="18FE1A56" w14:textId="77777777" w:rsidR="00797251" w:rsidRDefault="00797251">
      <w:pPr>
        <w:pStyle w:val="Names"/>
      </w:pPr>
    </w:p>
    <w:p w14:paraId="67451DFF" w14:textId="77777777" w:rsidR="00797251" w:rsidRDefault="00797251">
      <w:pPr>
        <w:pStyle w:val="RevisionHistory"/>
        <w:sectPr w:rsidR="00797251">
          <w:footerReference w:type="default" r:id="rId10"/>
          <w:footerReference w:type="first" r:id="rId11"/>
          <w:type w:val="continuous"/>
          <w:pgSz w:w="12240" w:h="15840"/>
          <w:pgMar w:top="965" w:right="1800" w:bottom="965" w:left="1800" w:header="720" w:footer="720" w:gutter="0"/>
          <w:pgNumType w:fmt="lowerRoman" w:start="1"/>
          <w:cols w:space="720"/>
          <w:titlePg/>
        </w:sectPr>
      </w:pPr>
    </w:p>
    <w:p w14:paraId="619CA7C9" w14:textId="77777777" w:rsidR="00797251" w:rsidRDefault="00CF74D9">
      <w:pPr>
        <w:pStyle w:val="ContributorHeading"/>
      </w:pPr>
      <w:r>
        <w:lastRenderedPageBreak/>
        <w:t>Contributors</w:t>
      </w:r>
      <w:r w:rsidR="00797251">
        <w:t>:</w:t>
      </w:r>
    </w:p>
    <w:p w14:paraId="52ACC731" w14:textId="77777777" w:rsidR="00AC61C0" w:rsidRDefault="00AC61C0" w:rsidP="00AC61C0">
      <w:pPr>
        <w:pStyle w:val="NormalWeb"/>
        <w:spacing w:before="0" w:beforeAutospacing="0" w:after="0" w:afterAutospacing="0"/>
        <w:jc w:val="center"/>
      </w:pPr>
      <w:r>
        <w:rPr>
          <w:rFonts w:ascii="Arial" w:hAnsi="Arial" w:cs="Arial"/>
          <w:color w:val="000000"/>
        </w:rPr>
        <w:t>Edrik Aguilera</w:t>
      </w:r>
    </w:p>
    <w:p w14:paraId="4962742C" w14:textId="77777777" w:rsidR="00AC61C0" w:rsidRDefault="00AC61C0" w:rsidP="00AC61C0">
      <w:pPr>
        <w:pStyle w:val="NormalWeb"/>
        <w:spacing w:before="0" w:beforeAutospacing="0" w:after="0" w:afterAutospacing="0"/>
        <w:jc w:val="center"/>
      </w:pPr>
      <w:r>
        <w:rPr>
          <w:rFonts w:ascii="Arial" w:hAnsi="Arial" w:cs="Arial"/>
          <w:color w:val="000000"/>
        </w:rPr>
        <w:t>William Anderson</w:t>
      </w:r>
    </w:p>
    <w:p w14:paraId="610F9FDD" w14:textId="77777777" w:rsidR="00AC61C0" w:rsidRDefault="00AC61C0" w:rsidP="00AC61C0">
      <w:pPr>
        <w:pStyle w:val="NormalWeb"/>
        <w:spacing w:before="0" w:beforeAutospacing="0" w:after="0" w:afterAutospacing="0"/>
        <w:jc w:val="center"/>
      </w:pPr>
      <w:r>
        <w:rPr>
          <w:rFonts w:ascii="Arial" w:hAnsi="Arial" w:cs="Arial"/>
          <w:color w:val="000000"/>
        </w:rPr>
        <w:t xml:space="preserve">Ryan </w:t>
      </w:r>
      <w:proofErr w:type="spellStart"/>
      <w:r>
        <w:rPr>
          <w:rFonts w:ascii="Arial" w:hAnsi="Arial" w:cs="Arial"/>
          <w:color w:val="000000"/>
        </w:rPr>
        <w:t>Laurents</w:t>
      </w:r>
      <w:proofErr w:type="spellEnd"/>
    </w:p>
    <w:p w14:paraId="2F74BFFF" w14:textId="77777777" w:rsidR="00AC61C0" w:rsidRDefault="00AC61C0" w:rsidP="00AC61C0">
      <w:pPr>
        <w:pStyle w:val="NormalWeb"/>
        <w:spacing w:before="0" w:beforeAutospacing="0" w:after="0" w:afterAutospacing="0"/>
        <w:jc w:val="center"/>
      </w:pPr>
      <w:r>
        <w:rPr>
          <w:rFonts w:ascii="Arial" w:hAnsi="Arial" w:cs="Arial"/>
          <w:color w:val="000000"/>
        </w:rPr>
        <w:t>Jonathan Padilla</w:t>
      </w:r>
    </w:p>
    <w:p w14:paraId="0B438E15" w14:textId="77777777" w:rsidR="00A07A08" w:rsidRPr="00A07A08" w:rsidRDefault="00A07A08" w:rsidP="00A07A08">
      <w:pPr>
        <w:pStyle w:val="RevisionHistory"/>
      </w:pPr>
    </w:p>
    <w:p w14:paraId="39AE82A9" w14:textId="77777777" w:rsidR="00EA279C" w:rsidRDefault="00EA279C" w:rsidP="00EA279C">
      <w:pPr>
        <w:pStyle w:val="RevisionHistory"/>
      </w:pPr>
    </w:p>
    <w:p w14:paraId="76D76EB9" w14:textId="77777777" w:rsidR="00EA279C" w:rsidRPr="00EA279C" w:rsidRDefault="00EA279C" w:rsidP="00EA279C">
      <w:pPr>
        <w:pStyle w:val="RevisionHistory"/>
      </w:pPr>
    </w:p>
    <w:p w14:paraId="41BFAD89"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35FBDBDB" w14:textId="77777777" w:rsidTr="56535976">
        <w:trPr>
          <w:tblHeader/>
        </w:trPr>
        <w:tc>
          <w:tcPr>
            <w:tcW w:w="990" w:type="dxa"/>
            <w:tcBorders>
              <w:top w:val="single" w:sz="12" w:space="0" w:color="auto"/>
              <w:left w:val="single" w:sz="12" w:space="0" w:color="auto"/>
              <w:bottom w:val="single" w:sz="6" w:space="0" w:color="auto"/>
              <w:right w:val="single" w:sz="6" w:space="0" w:color="auto"/>
            </w:tcBorders>
            <w:shd w:val="clear" w:color="auto" w:fill="auto"/>
          </w:tcPr>
          <w:p w14:paraId="71714432"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clear" w:color="auto" w:fill="auto"/>
          </w:tcPr>
          <w:p w14:paraId="215233CB"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clear" w:color="auto" w:fill="auto"/>
          </w:tcPr>
          <w:p w14:paraId="6999AF83"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clear" w:color="auto" w:fill="auto"/>
          </w:tcPr>
          <w:p w14:paraId="47EF1A58"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clear" w:color="auto" w:fill="auto"/>
          </w:tcPr>
          <w:p w14:paraId="3AD26F12" w14:textId="77777777" w:rsidR="00797251" w:rsidRDefault="00797251">
            <w:pPr>
              <w:pStyle w:val="TableColumnHeading"/>
            </w:pPr>
            <w:r>
              <w:t>High level description of changes</w:t>
            </w:r>
          </w:p>
        </w:tc>
      </w:tr>
      <w:tr w:rsidR="00797251" w14:paraId="45C6CB59"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1A2E43FE"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7BF31C2B" w14:textId="0C8D6859" w:rsidR="00797251" w:rsidRDefault="0866A064" w:rsidP="6B9FAD4D">
            <w:pPr>
              <w:pStyle w:val="Tabletext"/>
              <w:spacing w:line="259" w:lineRule="auto"/>
            </w:pPr>
            <w:r>
              <w:t>03/05/2020</w:t>
            </w:r>
          </w:p>
        </w:tc>
        <w:tc>
          <w:tcPr>
            <w:tcW w:w="1620" w:type="dxa"/>
            <w:tcBorders>
              <w:top w:val="single" w:sz="6" w:space="0" w:color="auto"/>
              <w:left w:val="single" w:sz="6" w:space="0" w:color="auto"/>
              <w:bottom w:val="single" w:sz="6" w:space="0" w:color="auto"/>
              <w:right w:val="single" w:sz="6" w:space="0" w:color="auto"/>
            </w:tcBorders>
          </w:tcPr>
          <w:p w14:paraId="27A1AD89" w14:textId="20CA0627" w:rsidR="00797251" w:rsidRDefault="0866A064" w:rsidP="56535976">
            <w:pPr>
              <w:pStyle w:val="Tabletext"/>
              <w:spacing w:line="259" w:lineRule="auto"/>
            </w:pPr>
            <w:r>
              <w:t>Edrik Aguilera</w:t>
            </w:r>
          </w:p>
          <w:p w14:paraId="030983CC" w14:textId="6F3E7787" w:rsidR="00797251" w:rsidRDefault="0866A064" w:rsidP="56535976">
            <w:pPr>
              <w:pStyle w:val="Tabletext"/>
              <w:spacing w:line="259" w:lineRule="auto"/>
            </w:pPr>
            <w:r>
              <w:t>William Anderson</w:t>
            </w:r>
          </w:p>
          <w:p w14:paraId="41701400" w14:textId="63059432" w:rsidR="00797251" w:rsidRDefault="0866A064" w:rsidP="56535976">
            <w:pPr>
              <w:pStyle w:val="Tabletext"/>
              <w:spacing w:line="259" w:lineRule="auto"/>
            </w:pPr>
            <w:r>
              <w:t xml:space="preserve">Ryan </w:t>
            </w:r>
            <w:proofErr w:type="spellStart"/>
            <w:r>
              <w:t>Laurents</w:t>
            </w:r>
            <w:proofErr w:type="spellEnd"/>
          </w:p>
          <w:p w14:paraId="388CA6F7" w14:textId="221AF0E1" w:rsidR="00797251" w:rsidRDefault="0866A064" w:rsidP="56535976">
            <w:pPr>
              <w:pStyle w:val="Tabletext"/>
              <w:spacing w:line="259" w:lineRule="auto"/>
            </w:pPr>
            <w:r>
              <w:t>Jonathan Padilla</w:t>
            </w:r>
          </w:p>
        </w:tc>
        <w:tc>
          <w:tcPr>
            <w:tcW w:w="1805" w:type="dxa"/>
            <w:tcBorders>
              <w:top w:val="single" w:sz="6" w:space="0" w:color="auto"/>
              <w:left w:val="single" w:sz="6" w:space="0" w:color="auto"/>
              <w:bottom w:val="single" w:sz="6" w:space="0" w:color="auto"/>
              <w:right w:val="nil"/>
            </w:tcBorders>
          </w:tcPr>
          <w:p w14:paraId="06EE29A0"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79BF9512" w14:textId="77777777" w:rsidR="00797251" w:rsidRDefault="00797251">
            <w:pPr>
              <w:pStyle w:val="Tabletext"/>
            </w:pPr>
          </w:p>
        </w:tc>
      </w:tr>
      <w:tr w:rsidR="00797251" w14:paraId="67EEA78D"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76740040"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5B3A9F2B" w14:textId="79288A44" w:rsidR="00797251" w:rsidRDefault="004F45FD">
            <w:pPr>
              <w:pStyle w:val="Tabletext"/>
            </w:pPr>
            <w:r>
              <w:t>03/09/2020</w:t>
            </w:r>
          </w:p>
        </w:tc>
        <w:tc>
          <w:tcPr>
            <w:tcW w:w="1620" w:type="dxa"/>
            <w:tcBorders>
              <w:top w:val="single" w:sz="6" w:space="0" w:color="auto"/>
              <w:left w:val="single" w:sz="6" w:space="0" w:color="auto"/>
              <w:bottom w:val="single" w:sz="6" w:space="0" w:color="auto"/>
              <w:right w:val="single" w:sz="6" w:space="0" w:color="auto"/>
            </w:tcBorders>
          </w:tcPr>
          <w:p w14:paraId="72F921A4" w14:textId="3D64D2E5" w:rsidR="00797251" w:rsidRDefault="004F45FD">
            <w:pPr>
              <w:pStyle w:val="Tabletext"/>
            </w:pPr>
            <w:r>
              <w:t xml:space="preserve">Ryan </w:t>
            </w:r>
            <w:proofErr w:type="spellStart"/>
            <w:r>
              <w:t>Laurents</w:t>
            </w:r>
            <w:proofErr w:type="spellEnd"/>
          </w:p>
        </w:tc>
        <w:tc>
          <w:tcPr>
            <w:tcW w:w="1805" w:type="dxa"/>
            <w:tcBorders>
              <w:top w:val="single" w:sz="6" w:space="0" w:color="auto"/>
              <w:left w:val="single" w:sz="6" w:space="0" w:color="auto"/>
              <w:bottom w:val="single" w:sz="6" w:space="0" w:color="auto"/>
              <w:right w:val="nil"/>
            </w:tcBorders>
          </w:tcPr>
          <w:p w14:paraId="5A8C756E" w14:textId="48540BF1" w:rsidR="00797251" w:rsidRDefault="008E3D74">
            <w:pPr>
              <w:pStyle w:val="Tabletext"/>
            </w:pPr>
            <w:r>
              <w:t>Section 4</w:t>
            </w:r>
          </w:p>
        </w:tc>
        <w:tc>
          <w:tcPr>
            <w:tcW w:w="2695" w:type="dxa"/>
            <w:tcBorders>
              <w:top w:val="single" w:sz="6" w:space="0" w:color="auto"/>
              <w:left w:val="double" w:sz="12" w:space="0" w:color="auto"/>
              <w:bottom w:val="single" w:sz="6" w:space="0" w:color="auto"/>
              <w:right w:val="single" w:sz="6" w:space="0" w:color="auto"/>
            </w:tcBorders>
          </w:tcPr>
          <w:p w14:paraId="5981E9AE" w14:textId="10D24F15" w:rsidR="00797251" w:rsidRDefault="008E3D74">
            <w:pPr>
              <w:pStyle w:val="Tabletext"/>
            </w:pPr>
            <w:r>
              <w:t>Added System requirements</w:t>
            </w:r>
          </w:p>
        </w:tc>
      </w:tr>
      <w:tr w:rsidR="00797251" w14:paraId="5017919B" w14:textId="77777777" w:rsidTr="56535976">
        <w:trPr>
          <w:tblHeader/>
        </w:trPr>
        <w:tc>
          <w:tcPr>
            <w:tcW w:w="990" w:type="dxa"/>
            <w:tcBorders>
              <w:top w:val="single" w:sz="6" w:space="0" w:color="auto"/>
              <w:left w:val="single" w:sz="12" w:space="0" w:color="auto"/>
              <w:bottom w:val="single" w:sz="6" w:space="0" w:color="auto"/>
              <w:right w:val="single" w:sz="6" w:space="0" w:color="auto"/>
            </w:tcBorders>
          </w:tcPr>
          <w:p w14:paraId="499EC947" w14:textId="0AF1ECDD" w:rsidR="00797251" w:rsidRDefault="008E3D74">
            <w:pPr>
              <w:pStyle w:val="Tabletext"/>
            </w:pPr>
            <w:r>
              <w:t>1.2</w:t>
            </w:r>
          </w:p>
        </w:tc>
        <w:tc>
          <w:tcPr>
            <w:tcW w:w="1170" w:type="dxa"/>
            <w:tcBorders>
              <w:top w:val="single" w:sz="6" w:space="0" w:color="auto"/>
              <w:left w:val="single" w:sz="6" w:space="0" w:color="auto"/>
              <w:bottom w:val="single" w:sz="6" w:space="0" w:color="auto"/>
              <w:right w:val="single" w:sz="6" w:space="0" w:color="auto"/>
            </w:tcBorders>
          </w:tcPr>
          <w:p w14:paraId="6B9C88B3" w14:textId="61CA53B0" w:rsidR="00797251" w:rsidRDefault="008E3D74">
            <w:pPr>
              <w:pStyle w:val="Tabletext"/>
            </w:pPr>
            <w:r>
              <w:t>03/23/2020</w:t>
            </w:r>
          </w:p>
        </w:tc>
        <w:tc>
          <w:tcPr>
            <w:tcW w:w="1620" w:type="dxa"/>
            <w:tcBorders>
              <w:top w:val="single" w:sz="6" w:space="0" w:color="auto"/>
              <w:left w:val="single" w:sz="6" w:space="0" w:color="auto"/>
              <w:bottom w:val="single" w:sz="6" w:space="0" w:color="auto"/>
              <w:right w:val="single" w:sz="6" w:space="0" w:color="auto"/>
            </w:tcBorders>
          </w:tcPr>
          <w:p w14:paraId="6F35280C" w14:textId="0BAF7BA3" w:rsidR="00797251" w:rsidRDefault="008E3D74">
            <w:pPr>
              <w:pStyle w:val="Tabletext"/>
            </w:pPr>
            <w:r>
              <w:t>Edrik Aguilera</w:t>
            </w:r>
          </w:p>
        </w:tc>
        <w:tc>
          <w:tcPr>
            <w:tcW w:w="1805" w:type="dxa"/>
            <w:tcBorders>
              <w:top w:val="single" w:sz="6" w:space="0" w:color="auto"/>
              <w:left w:val="single" w:sz="6" w:space="0" w:color="auto"/>
              <w:bottom w:val="single" w:sz="6" w:space="0" w:color="auto"/>
              <w:right w:val="nil"/>
            </w:tcBorders>
          </w:tcPr>
          <w:p w14:paraId="654E3949" w14:textId="78A5F14F" w:rsidR="00797251" w:rsidRDefault="008E3D74">
            <w:pPr>
              <w:pStyle w:val="Tabletext"/>
            </w:pPr>
            <w:r>
              <w:t>Section 5</w:t>
            </w:r>
          </w:p>
        </w:tc>
        <w:tc>
          <w:tcPr>
            <w:tcW w:w="2695" w:type="dxa"/>
            <w:tcBorders>
              <w:top w:val="single" w:sz="6" w:space="0" w:color="auto"/>
              <w:left w:val="double" w:sz="12" w:space="0" w:color="auto"/>
              <w:bottom w:val="single" w:sz="6" w:space="0" w:color="auto"/>
              <w:right w:val="single" w:sz="6" w:space="0" w:color="auto"/>
            </w:tcBorders>
          </w:tcPr>
          <w:p w14:paraId="04F89923" w14:textId="7EB804C9" w:rsidR="00797251" w:rsidRDefault="008E3D74">
            <w:pPr>
              <w:pStyle w:val="Tabletext"/>
            </w:pPr>
            <w:r>
              <w:t>Conceptual data model added</w:t>
            </w:r>
          </w:p>
        </w:tc>
      </w:tr>
      <w:tr w:rsidR="00797251" w14:paraId="38B06180" w14:textId="77777777" w:rsidTr="00622A77">
        <w:trPr>
          <w:tblHeader/>
        </w:trPr>
        <w:tc>
          <w:tcPr>
            <w:tcW w:w="990" w:type="dxa"/>
            <w:tcBorders>
              <w:top w:val="single" w:sz="6" w:space="0" w:color="auto"/>
              <w:left w:val="single" w:sz="12" w:space="0" w:color="auto"/>
              <w:bottom w:val="single" w:sz="6" w:space="0" w:color="auto"/>
              <w:right w:val="single" w:sz="6" w:space="0" w:color="auto"/>
            </w:tcBorders>
          </w:tcPr>
          <w:p w14:paraId="3339C27F" w14:textId="59EF08E1" w:rsidR="00797251" w:rsidRDefault="00310E3A">
            <w:pPr>
              <w:pStyle w:val="Tabletext"/>
            </w:pPr>
            <w:r>
              <w:t>1.3</w:t>
            </w:r>
          </w:p>
        </w:tc>
        <w:tc>
          <w:tcPr>
            <w:tcW w:w="1170" w:type="dxa"/>
            <w:tcBorders>
              <w:top w:val="single" w:sz="6" w:space="0" w:color="auto"/>
              <w:left w:val="single" w:sz="6" w:space="0" w:color="auto"/>
              <w:bottom w:val="single" w:sz="6" w:space="0" w:color="auto"/>
              <w:right w:val="single" w:sz="6" w:space="0" w:color="auto"/>
            </w:tcBorders>
          </w:tcPr>
          <w:p w14:paraId="49E75E26" w14:textId="174F1265" w:rsidR="00797251" w:rsidRDefault="00310E3A">
            <w:pPr>
              <w:pStyle w:val="Tabletext"/>
            </w:pPr>
            <w:r>
              <w:t>03/25/2020</w:t>
            </w:r>
          </w:p>
        </w:tc>
        <w:tc>
          <w:tcPr>
            <w:tcW w:w="1620" w:type="dxa"/>
            <w:tcBorders>
              <w:top w:val="single" w:sz="6" w:space="0" w:color="auto"/>
              <w:left w:val="single" w:sz="6" w:space="0" w:color="auto"/>
              <w:bottom w:val="single" w:sz="6" w:space="0" w:color="auto"/>
              <w:right w:val="single" w:sz="6" w:space="0" w:color="auto"/>
            </w:tcBorders>
          </w:tcPr>
          <w:p w14:paraId="576C5873" w14:textId="77777777" w:rsidR="00797251" w:rsidRDefault="00310E3A">
            <w:pPr>
              <w:pStyle w:val="Tabletext"/>
            </w:pPr>
            <w:r>
              <w:t>Edrik Aguilera</w:t>
            </w:r>
          </w:p>
          <w:p w14:paraId="4C13B3BE" w14:textId="184C2286" w:rsidR="00310E3A" w:rsidRDefault="00310E3A">
            <w:pPr>
              <w:pStyle w:val="Tabletext"/>
            </w:pPr>
            <w:r>
              <w:t>William Anderson</w:t>
            </w:r>
          </w:p>
        </w:tc>
        <w:tc>
          <w:tcPr>
            <w:tcW w:w="1805" w:type="dxa"/>
            <w:tcBorders>
              <w:top w:val="single" w:sz="6" w:space="0" w:color="auto"/>
              <w:left w:val="single" w:sz="6" w:space="0" w:color="auto"/>
              <w:bottom w:val="single" w:sz="6" w:space="0" w:color="auto"/>
              <w:right w:val="nil"/>
            </w:tcBorders>
          </w:tcPr>
          <w:p w14:paraId="2AE354FE" w14:textId="13C4BAFC" w:rsidR="00797251" w:rsidRDefault="00575A23">
            <w:pPr>
              <w:pStyle w:val="Tabletext"/>
            </w:pPr>
            <w:r>
              <w:t>Section 5 and 3</w:t>
            </w:r>
          </w:p>
        </w:tc>
        <w:tc>
          <w:tcPr>
            <w:tcW w:w="2695" w:type="dxa"/>
            <w:tcBorders>
              <w:top w:val="single" w:sz="6" w:space="0" w:color="auto"/>
              <w:left w:val="double" w:sz="12" w:space="0" w:color="auto"/>
              <w:bottom w:val="single" w:sz="6" w:space="0" w:color="auto"/>
              <w:right w:val="single" w:sz="6" w:space="0" w:color="auto"/>
            </w:tcBorders>
          </w:tcPr>
          <w:p w14:paraId="6E406D5C" w14:textId="54230645" w:rsidR="00797251" w:rsidRDefault="00575A23">
            <w:pPr>
              <w:pStyle w:val="Tabletext"/>
            </w:pPr>
            <w:r>
              <w:t>CDM updated, context diagram added</w:t>
            </w:r>
          </w:p>
        </w:tc>
      </w:tr>
      <w:tr w:rsidR="00622A77" w14:paraId="3B5DBB23" w14:textId="77777777" w:rsidTr="00CC5D27">
        <w:trPr>
          <w:tblHeader/>
        </w:trPr>
        <w:tc>
          <w:tcPr>
            <w:tcW w:w="990" w:type="dxa"/>
            <w:tcBorders>
              <w:top w:val="single" w:sz="6" w:space="0" w:color="auto"/>
              <w:left w:val="single" w:sz="12" w:space="0" w:color="auto"/>
              <w:bottom w:val="single" w:sz="6" w:space="0" w:color="auto"/>
              <w:right w:val="single" w:sz="6" w:space="0" w:color="auto"/>
            </w:tcBorders>
          </w:tcPr>
          <w:p w14:paraId="229E29A9" w14:textId="22BD17C6" w:rsidR="00622A77" w:rsidRDefault="004B4A3A" w:rsidP="00622A77">
            <w:pPr>
              <w:pStyle w:val="Tabletext"/>
            </w:pPr>
            <w:r>
              <w:t>1.4</w:t>
            </w:r>
          </w:p>
        </w:tc>
        <w:tc>
          <w:tcPr>
            <w:tcW w:w="1170" w:type="dxa"/>
            <w:tcBorders>
              <w:top w:val="single" w:sz="6" w:space="0" w:color="auto"/>
              <w:left w:val="single" w:sz="6" w:space="0" w:color="auto"/>
              <w:bottom w:val="single" w:sz="6" w:space="0" w:color="auto"/>
              <w:right w:val="single" w:sz="6" w:space="0" w:color="auto"/>
            </w:tcBorders>
          </w:tcPr>
          <w:p w14:paraId="28B10FB0" w14:textId="43DE503A" w:rsidR="00622A77" w:rsidRDefault="004B4A3A">
            <w:pPr>
              <w:pStyle w:val="Tabletext"/>
            </w:pPr>
            <w:r>
              <w:t>03/27/2020</w:t>
            </w:r>
          </w:p>
        </w:tc>
        <w:tc>
          <w:tcPr>
            <w:tcW w:w="1620" w:type="dxa"/>
            <w:tcBorders>
              <w:top w:val="single" w:sz="6" w:space="0" w:color="auto"/>
              <w:left w:val="single" w:sz="6" w:space="0" w:color="auto"/>
              <w:bottom w:val="single" w:sz="6" w:space="0" w:color="auto"/>
              <w:right w:val="single" w:sz="6" w:space="0" w:color="auto"/>
            </w:tcBorders>
          </w:tcPr>
          <w:p w14:paraId="20000B4F" w14:textId="77777777" w:rsidR="00622A77" w:rsidRDefault="004B4A3A">
            <w:pPr>
              <w:pStyle w:val="Tabletext"/>
            </w:pPr>
            <w:r>
              <w:t>Edrik Aguilera</w:t>
            </w:r>
          </w:p>
          <w:p w14:paraId="2BB39DDE" w14:textId="781B9E41" w:rsidR="004B4A3A" w:rsidRDefault="004B4A3A">
            <w:pPr>
              <w:pStyle w:val="Tabletext"/>
            </w:pPr>
            <w:r>
              <w:t>William Anderson</w:t>
            </w:r>
          </w:p>
        </w:tc>
        <w:tc>
          <w:tcPr>
            <w:tcW w:w="1805" w:type="dxa"/>
            <w:tcBorders>
              <w:top w:val="single" w:sz="6" w:space="0" w:color="auto"/>
              <w:left w:val="single" w:sz="6" w:space="0" w:color="auto"/>
              <w:bottom w:val="single" w:sz="6" w:space="0" w:color="auto"/>
              <w:right w:val="nil"/>
            </w:tcBorders>
          </w:tcPr>
          <w:p w14:paraId="71C5863C" w14:textId="77777777" w:rsidR="00622A77" w:rsidRDefault="004B4A3A">
            <w:pPr>
              <w:pStyle w:val="Tabletext"/>
            </w:pPr>
            <w:r>
              <w:t>Section 2 updated,</w:t>
            </w:r>
          </w:p>
          <w:p w14:paraId="24BC19B4" w14:textId="2ADCD533" w:rsidR="004B4A3A" w:rsidRDefault="004B4A3A">
            <w:pPr>
              <w:pStyle w:val="Tabletext"/>
            </w:pPr>
            <w:r>
              <w:t>Section 3 updated</w:t>
            </w:r>
          </w:p>
        </w:tc>
        <w:tc>
          <w:tcPr>
            <w:tcW w:w="2695" w:type="dxa"/>
            <w:tcBorders>
              <w:top w:val="single" w:sz="6" w:space="0" w:color="auto"/>
              <w:left w:val="double" w:sz="12" w:space="0" w:color="auto"/>
              <w:bottom w:val="single" w:sz="6" w:space="0" w:color="auto"/>
              <w:right w:val="single" w:sz="6" w:space="0" w:color="auto"/>
            </w:tcBorders>
          </w:tcPr>
          <w:p w14:paraId="5F32CFE0" w14:textId="2F10A35D" w:rsidR="00622A77" w:rsidRDefault="00F95732">
            <w:pPr>
              <w:pStyle w:val="Tabletext"/>
            </w:pPr>
            <w:r>
              <w:t xml:space="preserve">Context diagram updated, </w:t>
            </w:r>
            <w:r w:rsidR="000D5CB8">
              <w:t xml:space="preserve">additional </w:t>
            </w:r>
            <w:r>
              <w:t xml:space="preserve">business </w:t>
            </w:r>
            <w:r w:rsidR="00587200">
              <w:t>and system requirements added</w:t>
            </w:r>
          </w:p>
        </w:tc>
      </w:tr>
      <w:tr w:rsidR="00CC5D27" w14:paraId="65D36114" w14:textId="77777777" w:rsidTr="56535976">
        <w:trPr>
          <w:tblHeader/>
        </w:trPr>
        <w:tc>
          <w:tcPr>
            <w:tcW w:w="990" w:type="dxa"/>
            <w:tcBorders>
              <w:top w:val="single" w:sz="6" w:space="0" w:color="auto"/>
              <w:left w:val="single" w:sz="12" w:space="0" w:color="auto"/>
              <w:bottom w:val="single" w:sz="12" w:space="0" w:color="auto"/>
              <w:right w:val="single" w:sz="6" w:space="0" w:color="auto"/>
            </w:tcBorders>
          </w:tcPr>
          <w:p w14:paraId="2324F90C" w14:textId="0D1C046F" w:rsidR="00CC5D27" w:rsidRDefault="00CC5D27" w:rsidP="00622A77">
            <w:pPr>
              <w:pStyle w:val="Tabletext"/>
            </w:pPr>
            <w:r>
              <w:t>1.5</w:t>
            </w:r>
          </w:p>
        </w:tc>
        <w:tc>
          <w:tcPr>
            <w:tcW w:w="1170" w:type="dxa"/>
            <w:tcBorders>
              <w:top w:val="single" w:sz="6" w:space="0" w:color="auto"/>
              <w:left w:val="single" w:sz="6" w:space="0" w:color="auto"/>
              <w:bottom w:val="single" w:sz="12" w:space="0" w:color="auto"/>
              <w:right w:val="single" w:sz="6" w:space="0" w:color="auto"/>
            </w:tcBorders>
          </w:tcPr>
          <w:p w14:paraId="5C730EC2" w14:textId="10E77F5C" w:rsidR="00CC5D27" w:rsidRDefault="00CC5D27">
            <w:pPr>
              <w:pStyle w:val="Tabletext"/>
            </w:pPr>
            <w:r>
              <w:t>03/28/2020</w:t>
            </w:r>
          </w:p>
        </w:tc>
        <w:tc>
          <w:tcPr>
            <w:tcW w:w="1620" w:type="dxa"/>
            <w:tcBorders>
              <w:top w:val="single" w:sz="6" w:space="0" w:color="auto"/>
              <w:left w:val="single" w:sz="6" w:space="0" w:color="auto"/>
              <w:bottom w:val="single" w:sz="12" w:space="0" w:color="auto"/>
              <w:right w:val="single" w:sz="6" w:space="0" w:color="auto"/>
            </w:tcBorders>
          </w:tcPr>
          <w:p w14:paraId="450A1AAB" w14:textId="4DC2A87A" w:rsidR="00CC5D27" w:rsidRDefault="00CC5D27">
            <w:pPr>
              <w:pStyle w:val="Tabletext"/>
            </w:pPr>
            <w:r>
              <w:t>William Anderson</w:t>
            </w:r>
          </w:p>
        </w:tc>
        <w:tc>
          <w:tcPr>
            <w:tcW w:w="1805" w:type="dxa"/>
            <w:tcBorders>
              <w:top w:val="single" w:sz="6" w:space="0" w:color="auto"/>
              <w:left w:val="single" w:sz="6" w:space="0" w:color="auto"/>
              <w:bottom w:val="single" w:sz="12" w:space="0" w:color="auto"/>
              <w:right w:val="nil"/>
            </w:tcBorders>
          </w:tcPr>
          <w:p w14:paraId="2FADE511" w14:textId="4D22000D" w:rsidR="00CC5D27" w:rsidRDefault="001B52AC">
            <w:pPr>
              <w:pStyle w:val="Tabletext"/>
            </w:pPr>
            <w:r>
              <w:t>Convert to docx</w:t>
            </w:r>
          </w:p>
        </w:tc>
        <w:tc>
          <w:tcPr>
            <w:tcW w:w="2695" w:type="dxa"/>
            <w:tcBorders>
              <w:top w:val="single" w:sz="6" w:space="0" w:color="auto"/>
              <w:left w:val="double" w:sz="12" w:space="0" w:color="auto"/>
              <w:bottom w:val="single" w:sz="12" w:space="0" w:color="auto"/>
              <w:right w:val="single" w:sz="6" w:space="0" w:color="auto"/>
            </w:tcBorders>
          </w:tcPr>
          <w:p w14:paraId="3D3999F0" w14:textId="4BB3A00A" w:rsidR="00CC5D27" w:rsidRDefault="001B52AC">
            <w:pPr>
              <w:pStyle w:val="Tabletext"/>
            </w:pPr>
            <w:r>
              <w:t xml:space="preserve">Move SRA from </w:t>
            </w:r>
            <w:r w:rsidR="009C67DB">
              <w:t>Google Docs to Microsoft Word</w:t>
            </w:r>
          </w:p>
        </w:tc>
      </w:tr>
    </w:tbl>
    <w:p w14:paraId="619947BC" w14:textId="77777777" w:rsidR="00797251" w:rsidRDefault="00797251">
      <w:pPr>
        <w:pStyle w:val="BodyText2"/>
      </w:pPr>
    </w:p>
    <w:p w14:paraId="5061E823" w14:textId="77777777" w:rsidR="00797251" w:rsidRDefault="00797251">
      <w:pPr>
        <w:pStyle w:val="BodyText2"/>
      </w:pPr>
    </w:p>
    <w:p w14:paraId="571375AF" w14:textId="77777777" w:rsidR="00797251" w:rsidRDefault="00797251">
      <w:pPr>
        <w:pStyle w:val="TOCTitle"/>
      </w:pPr>
    </w:p>
    <w:p w14:paraId="209694CA" w14:textId="77777777" w:rsidR="00797251" w:rsidRDefault="00797251">
      <w:pPr>
        <w:pStyle w:val="TOC1"/>
        <w:jc w:val="center"/>
        <w:rPr>
          <w:b w:val="0"/>
          <w:smallCaps/>
          <w:kern w:val="28"/>
          <w:sz w:val="32"/>
        </w:rPr>
      </w:pPr>
      <w:r>
        <w:rPr>
          <w:b w:val="0"/>
          <w:smallCaps/>
          <w:kern w:val="28"/>
          <w:sz w:val="32"/>
        </w:rPr>
        <w:t>TABLE OF CONTENTS</w:t>
      </w:r>
    </w:p>
    <w:p w14:paraId="4BD6D788" w14:textId="3BF74E8C" w:rsidR="00481B46" w:rsidRPr="00D151EB" w:rsidRDefault="00797251">
      <w:pPr>
        <w:pStyle w:val="TOC1"/>
        <w:rPr>
          <w:rFonts w:ascii="Calibri" w:hAnsi="Calibr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62791957" w:history="1">
        <w:r w:rsidR="00481B46" w:rsidRPr="00360080">
          <w:rPr>
            <w:rStyle w:val="Hyperlink"/>
            <w:noProof/>
          </w:rPr>
          <w:t>1.  Introduction and Project Overview</w:t>
        </w:r>
        <w:r w:rsidR="00481B46">
          <w:rPr>
            <w:noProof/>
            <w:webHidden/>
          </w:rPr>
          <w:tab/>
        </w:r>
        <w:r w:rsidR="00481B46">
          <w:rPr>
            <w:noProof/>
            <w:webHidden/>
          </w:rPr>
          <w:fldChar w:fldCharType="begin"/>
        </w:r>
        <w:r w:rsidR="00481B46">
          <w:rPr>
            <w:noProof/>
            <w:webHidden/>
          </w:rPr>
          <w:instrText xml:space="preserve"> PAGEREF _Toc462791957 \h </w:instrText>
        </w:r>
        <w:r w:rsidR="00481B46">
          <w:rPr>
            <w:noProof/>
            <w:webHidden/>
          </w:rPr>
        </w:r>
        <w:r w:rsidR="00481B46">
          <w:rPr>
            <w:noProof/>
            <w:webHidden/>
          </w:rPr>
          <w:fldChar w:fldCharType="separate"/>
        </w:r>
        <w:r w:rsidR="008878C0">
          <w:rPr>
            <w:noProof/>
            <w:webHidden/>
          </w:rPr>
          <w:t>3</w:t>
        </w:r>
        <w:r w:rsidR="00481B46">
          <w:rPr>
            <w:noProof/>
            <w:webHidden/>
          </w:rPr>
          <w:fldChar w:fldCharType="end"/>
        </w:r>
      </w:hyperlink>
    </w:p>
    <w:p w14:paraId="0C17678F" w14:textId="5C765E52" w:rsidR="00481B46" w:rsidRPr="00D151EB" w:rsidRDefault="00912EC1">
      <w:pPr>
        <w:pStyle w:val="TOC1"/>
        <w:rPr>
          <w:rFonts w:ascii="Calibri" w:hAnsi="Calibri"/>
          <w:b w:val="0"/>
          <w:caps w:val="0"/>
          <w:noProof/>
          <w:sz w:val="22"/>
          <w:szCs w:val="22"/>
        </w:rPr>
      </w:pPr>
      <w:hyperlink w:anchor="_Toc462791958" w:history="1">
        <w:r w:rsidR="00481B46" w:rsidRPr="00360080">
          <w:rPr>
            <w:rStyle w:val="Hyperlink"/>
            <w:noProof/>
          </w:rPr>
          <w:t>2.  Objectives</w:t>
        </w:r>
        <w:r w:rsidR="00481B46">
          <w:rPr>
            <w:noProof/>
            <w:webHidden/>
          </w:rPr>
          <w:tab/>
        </w:r>
        <w:r w:rsidR="00481B46">
          <w:rPr>
            <w:noProof/>
            <w:webHidden/>
          </w:rPr>
          <w:fldChar w:fldCharType="begin"/>
        </w:r>
        <w:r w:rsidR="00481B46">
          <w:rPr>
            <w:noProof/>
            <w:webHidden/>
          </w:rPr>
          <w:instrText xml:space="preserve"> PAGEREF _Toc462791958 \h </w:instrText>
        </w:r>
        <w:r w:rsidR="00481B46">
          <w:rPr>
            <w:noProof/>
            <w:webHidden/>
          </w:rPr>
        </w:r>
        <w:r w:rsidR="00481B46">
          <w:rPr>
            <w:noProof/>
            <w:webHidden/>
          </w:rPr>
          <w:fldChar w:fldCharType="separate"/>
        </w:r>
        <w:r w:rsidR="008878C0">
          <w:rPr>
            <w:noProof/>
            <w:webHidden/>
          </w:rPr>
          <w:t>4</w:t>
        </w:r>
        <w:r w:rsidR="00481B46">
          <w:rPr>
            <w:noProof/>
            <w:webHidden/>
          </w:rPr>
          <w:fldChar w:fldCharType="end"/>
        </w:r>
      </w:hyperlink>
    </w:p>
    <w:p w14:paraId="78EC82AE" w14:textId="4C613C13" w:rsidR="00481B46" w:rsidRPr="00D151EB" w:rsidRDefault="00912EC1">
      <w:pPr>
        <w:pStyle w:val="TOC2"/>
        <w:rPr>
          <w:rFonts w:ascii="Calibri" w:hAnsi="Calibri"/>
          <w:noProof/>
          <w:sz w:val="22"/>
          <w:szCs w:val="22"/>
        </w:rPr>
      </w:pPr>
      <w:hyperlink w:anchor="_Toc462791959" w:history="1">
        <w:r w:rsidR="00481B46" w:rsidRPr="00360080">
          <w:rPr>
            <w:rStyle w:val="Hyperlink"/>
            <w:noProof/>
          </w:rPr>
          <w:t>2.1 BUSINESS Objectives</w:t>
        </w:r>
        <w:r w:rsidR="00481B46">
          <w:rPr>
            <w:noProof/>
            <w:webHidden/>
          </w:rPr>
          <w:tab/>
        </w:r>
        <w:r w:rsidR="00481B46">
          <w:rPr>
            <w:noProof/>
            <w:webHidden/>
          </w:rPr>
          <w:fldChar w:fldCharType="begin"/>
        </w:r>
        <w:r w:rsidR="00481B46">
          <w:rPr>
            <w:noProof/>
            <w:webHidden/>
          </w:rPr>
          <w:instrText xml:space="preserve"> PAGEREF _Toc462791959 \h </w:instrText>
        </w:r>
        <w:r w:rsidR="00481B46">
          <w:rPr>
            <w:noProof/>
            <w:webHidden/>
          </w:rPr>
        </w:r>
        <w:r w:rsidR="00481B46">
          <w:rPr>
            <w:noProof/>
            <w:webHidden/>
          </w:rPr>
          <w:fldChar w:fldCharType="separate"/>
        </w:r>
        <w:r w:rsidR="008878C0">
          <w:rPr>
            <w:noProof/>
            <w:webHidden/>
          </w:rPr>
          <w:t>4</w:t>
        </w:r>
        <w:r w:rsidR="00481B46">
          <w:rPr>
            <w:noProof/>
            <w:webHidden/>
          </w:rPr>
          <w:fldChar w:fldCharType="end"/>
        </w:r>
      </w:hyperlink>
    </w:p>
    <w:p w14:paraId="245E5415" w14:textId="4A548C0A" w:rsidR="00481B46" w:rsidRPr="00D151EB" w:rsidRDefault="00912EC1">
      <w:pPr>
        <w:pStyle w:val="TOC2"/>
        <w:rPr>
          <w:rFonts w:ascii="Calibri" w:hAnsi="Calibri"/>
          <w:noProof/>
          <w:sz w:val="22"/>
          <w:szCs w:val="22"/>
        </w:rPr>
      </w:pPr>
      <w:hyperlink w:anchor="_Toc462791960" w:history="1">
        <w:r w:rsidR="00481B46" w:rsidRPr="00360080">
          <w:rPr>
            <w:rStyle w:val="Hyperlink"/>
            <w:noProof/>
          </w:rPr>
          <w:t>2.2 SYSTEM Objectives</w:t>
        </w:r>
        <w:r w:rsidR="00481B46">
          <w:rPr>
            <w:noProof/>
            <w:webHidden/>
          </w:rPr>
          <w:tab/>
        </w:r>
        <w:r w:rsidR="00481B46">
          <w:rPr>
            <w:noProof/>
            <w:webHidden/>
          </w:rPr>
          <w:fldChar w:fldCharType="begin"/>
        </w:r>
        <w:r w:rsidR="00481B46">
          <w:rPr>
            <w:noProof/>
            <w:webHidden/>
          </w:rPr>
          <w:instrText xml:space="preserve"> PAGEREF _Toc462791960 \h </w:instrText>
        </w:r>
        <w:r w:rsidR="00481B46">
          <w:rPr>
            <w:noProof/>
            <w:webHidden/>
          </w:rPr>
        </w:r>
        <w:r w:rsidR="00481B46">
          <w:rPr>
            <w:noProof/>
            <w:webHidden/>
          </w:rPr>
          <w:fldChar w:fldCharType="separate"/>
        </w:r>
        <w:r w:rsidR="008878C0">
          <w:rPr>
            <w:noProof/>
            <w:webHidden/>
          </w:rPr>
          <w:t>5</w:t>
        </w:r>
        <w:r w:rsidR="00481B46">
          <w:rPr>
            <w:noProof/>
            <w:webHidden/>
          </w:rPr>
          <w:fldChar w:fldCharType="end"/>
        </w:r>
      </w:hyperlink>
    </w:p>
    <w:p w14:paraId="51CC81AB" w14:textId="4CFB6C9C" w:rsidR="00481B46" w:rsidRPr="00D151EB" w:rsidRDefault="00912EC1">
      <w:pPr>
        <w:pStyle w:val="TOC1"/>
        <w:rPr>
          <w:rFonts w:ascii="Calibri" w:hAnsi="Calibri"/>
          <w:b w:val="0"/>
          <w:caps w:val="0"/>
          <w:noProof/>
          <w:sz w:val="22"/>
          <w:szCs w:val="22"/>
        </w:rPr>
      </w:pPr>
      <w:hyperlink w:anchor="_Toc462791961" w:history="1">
        <w:r w:rsidR="00481B46" w:rsidRPr="00360080">
          <w:rPr>
            <w:rStyle w:val="Hyperlink"/>
            <w:noProof/>
          </w:rPr>
          <w:t>3. Project Context Diagram</w:t>
        </w:r>
        <w:r w:rsidR="00481B46">
          <w:rPr>
            <w:noProof/>
            <w:webHidden/>
          </w:rPr>
          <w:tab/>
        </w:r>
        <w:r w:rsidR="00481B46">
          <w:rPr>
            <w:noProof/>
            <w:webHidden/>
          </w:rPr>
          <w:fldChar w:fldCharType="begin"/>
        </w:r>
        <w:r w:rsidR="00481B46">
          <w:rPr>
            <w:noProof/>
            <w:webHidden/>
          </w:rPr>
          <w:instrText xml:space="preserve"> PAGEREF _Toc462791961 \h </w:instrText>
        </w:r>
        <w:r w:rsidR="00481B46">
          <w:rPr>
            <w:noProof/>
            <w:webHidden/>
          </w:rPr>
        </w:r>
        <w:r w:rsidR="00481B46">
          <w:rPr>
            <w:noProof/>
            <w:webHidden/>
          </w:rPr>
          <w:fldChar w:fldCharType="separate"/>
        </w:r>
        <w:r w:rsidR="008878C0">
          <w:rPr>
            <w:noProof/>
            <w:webHidden/>
          </w:rPr>
          <w:t>6</w:t>
        </w:r>
        <w:r w:rsidR="00481B46">
          <w:rPr>
            <w:noProof/>
            <w:webHidden/>
          </w:rPr>
          <w:fldChar w:fldCharType="end"/>
        </w:r>
      </w:hyperlink>
    </w:p>
    <w:p w14:paraId="2D97675F" w14:textId="355D864D" w:rsidR="00481B46" w:rsidRPr="00D151EB" w:rsidRDefault="00912EC1">
      <w:pPr>
        <w:pStyle w:val="TOC1"/>
        <w:rPr>
          <w:rFonts w:ascii="Calibri" w:hAnsi="Calibri"/>
          <w:b w:val="0"/>
          <w:caps w:val="0"/>
          <w:noProof/>
          <w:sz w:val="22"/>
          <w:szCs w:val="22"/>
        </w:rPr>
      </w:pPr>
      <w:hyperlink w:anchor="_Toc462791962" w:history="1">
        <w:r w:rsidR="00481B46" w:rsidRPr="00360080">
          <w:rPr>
            <w:rStyle w:val="Hyperlink"/>
            <w:noProof/>
          </w:rPr>
          <w:t>4.  Systems Requirements</w:t>
        </w:r>
        <w:r w:rsidR="00481B46">
          <w:rPr>
            <w:noProof/>
            <w:webHidden/>
          </w:rPr>
          <w:tab/>
        </w:r>
        <w:r w:rsidR="00481B46">
          <w:rPr>
            <w:noProof/>
            <w:webHidden/>
          </w:rPr>
          <w:fldChar w:fldCharType="begin"/>
        </w:r>
        <w:r w:rsidR="00481B46">
          <w:rPr>
            <w:noProof/>
            <w:webHidden/>
          </w:rPr>
          <w:instrText xml:space="preserve"> PAGEREF _Toc462791962 \h </w:instrText>
        </w:r>
        <w:r w:rsidR="00481B46">
          <w:rPr>
            <w:noProof/>
            <w:webHidden/>
          </w:rPr>
          <w:fldChar w:fldCharType="separate"/>
        </w:r>
        <w:r w:rsidR="008878C0">
          <w:rPr>
            <w:b w:val="0"/>
            <w:bCs/>
            <w:noProof/>
            <w:webHidden/>
          </w:rPr>
          <w:t>Error! Bookmark not defined.</w:t>
        </w:r>
        <w:r w:rsidR="00481B46">
          <w:rPr>
            <w:noProof/>
            <w:webHidden/>
          </w:rPr>
          <w:fldChar w:fldCharType="end"/>
        </w:r>
      </w:hyperlink>
    </w:p>
    <w:p w14:paraId="246570B8" w14:textId="60A0A5C0" w:rsidR="00481B46" w:rsidRPr="00D151EB" w:rsidRDefault="00912EC1">
      <w:pPr>
        <w:pStyle w:val="TOC2"/>
        <w:rPr>
          <w:rFonts w:ascii="Calibri" w:hAnsi="Calibri"/>
          <w:noProof/>
          <w:sz w:val="22"/>
          <w:szCs w:val="22"/>
        </w:rPr>
      </w:pPr>
      <w:hyperlink w:anchor="_Toc462791963" w:history="1">
        <w:r w:rsidR="00481B46" w:rsidRPr="00360080">
          <w:rPr>
            <w:rStyle w:val="Hyperlink"/>
            <w:noProof/>
          </w:rPr>
          <w:t>4.1 “Home Screen” Requirements</w:t>
        </w:r>
        <w:r w:rsidR="00481B46">
          <w:rPr>
            <w:noProof/>
            <w:webHidden/>
          </w:rPr>
          <w:tab/>
        </w:r>
        <w:r w:rsidR="00481B46">
          <w:rPr>
            <w:noProof/>
            <w:webHidden/>
          </w:rPr>
          <w:fldChar w:fldCharType="begin"/>
        </w:r>
        <w:r w:rsidR="00481B46">
          <w:rPr>
            <w:noProof/>
            <w:webHidden/>
          </w:rPr>
          <w:instrText xml:space="preserve"> PAGEREF _Toc462791963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62A20813" w14:textId="3DD56F1F" w:rsidR="00481B46" w:rsidRPr="00D151EB" w:rsidRDefault="00912EC1">
      <w:pPr>
        <w:pStyle w:val="TOC2"/>
        <w:rPr>
          <w:rFonts w:ascii="Calibri" w:hAnsi="Calibri"/>
          <w:noProof/>
          <w:sz w:val="22"/>
          <w:szCs w:val="22"/>
        </w:rPr>
      </w:pPr>
      <w:hyperlink w:anchor="_Toc462791964" w:history="1">
        <w:r w:rsidR="00481B46" w:rsidRPr="00360080">
          <w:rPr>
            <w:rStyle w:val="Hyperlink"/>
            <w:noProof/>
          </w:rPr>
          <w:t>4.2 “Login” Requirements</w:t>
        </w:r>
        <w:r w:rsidR="00481B46">
          <w:rPr>
            <w:noProof/>
            <w:webHidden/>
          </w:rPr>
          <w:tab/>
        </w:r>
        <w:r w:rsidR="00481B46">
          <w:rPr>
            <w:noProof/>
            <w:webHidden/>
          </w:rPr>
          <w:fldChar w:fldCharType="begin"/>
        </w:r>
        <w:r w:rsidR="00481B46">
          <w:rPr>
            <w:noProof/>
            <w:webHidden/>
          </w:rPr>
          <w:instrText xml:space="preserve"> PAGEREF _Toc462791964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7D1CBACF" w14:textId="65BB689D" w:rsidR="00481B46" w:rsidRPr="00D151EB" w:rsidRDefault="00912EC1">
      <w:pPr>
        <w:pStyle w:val="TOC2"/>
        <w:rPr>
          <w:rFonts w:ascii="Calibri" w:hAnsi="Calibri"/>
          <w:noProof/>
          <w:sz w:val="22"/>
          <w:szCs w:val="22"/>
        </w:rPr>
      </w:pPr>
      <w:hyperlink w:anchor="_Toc462791965" w:history="1">
        <w:r w:rsidR="00481B46" w:rsidRPr="00360080">
          <w:rPr>
            <w:rStyle w:val="Hyperlink"/>
            <w:noProof/>
          </w:rPr>
          <w:t>4.3 “Search” Requirements</w:t>
        </w:r>
        <w:r w:rsidR="00481B46">
          <w:rPr>
            <w:noProof/>
            <w:webHidden/>
          </w:rPr>
          <w:tab/>
        </w:r>
        <w:r w:rsidR="00481B46">
          <w:rPr>
            <w:noProof/>
            <w:webHidden/>
          </w:rPr>
          <w:fldChar w:fldCharType="begin"/>
        </w:r>
        <w:r w:rsidR="00481B46">
          <w:rPr>
            <w:noProof/>
            <w:webHidden/>
          </w:rPr>
          <w:instrText xml:space="preserve"> PAGEREF _Toc462791965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52378558" w14:textId="4E24B230" w:rsidR="00481B46" w:rsidRPr="00D151EB" w:rsidRDefault="00912EC1">
      <w:pPr>
        <w:pStyle w:val="TOC2"/>
        <w:rPr>
          <w:rFonts w:ascii="Calibri" w:hAnsi="Calibri"/>
          <w:noProof/>
          <w:sz w:val="22"/>
          <w:szCs w:val="22"/>
        </w:rPr>
      </w:pPr>
      <w:hyperlink w:anchor="_Toc462791966" w:history="1">
        <w:r w:rsidR="00481B46" w:rsidRPr="00360080">
          <w:rPr>
            <w:rStyle w:val="Hyperlink"/>
            <w:noProof/>
          </w:rPr>
          <w:t>4.4 “Member Registration” Requirements</w:t>
        </w:r>
        <w:r w:rsidR="00481B46">
          <w:rPr>
            <w:noProof/>
            <w:webHidden/>
          </w:rPr>
          <w:tab/>
        </w:r>
        <w:r w:rsidR="00481B46">
          <w:rPr>
            <w:noProof/>
            <w:webHidden/>
          </w:rPr>
          <w:fldChar w:fldCharType="begin"/>
        </w:r>
        <w:r w:rsidR="00481B46">
          <w:rPr>
            <w:noProof/>
            <w:webHidden/>
          </w:rPr>
          <w:instrText xml:space="preserve"> PAGEREF _Toc462791966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37035B68" w14:textId="377541C9" w:rsidR="00481B46" w:rsidRPr="00D151EB" w:rsidRDefault="00912EC1">
      <w:pPr>
        <w:pStyle w:val="TOC2"/>
        <w:rPr>
          <w:rFonts w:ascii="Calibri" w:hAnsi="Calibri"/>
          <w:noProof/>
          <w:sz w:val="22"/>
          <w:szCs w:val="22"/>
        </w:rPr>
      </w:pPr>
      <w:hyperlink w:anchor="_Toc462791967" w:history="1">
        <w:r w:rsidR="00481B46" w:rsidRPr="00360080">
          <w:rPr>
            <w:rStyle w:val="Hyperlink"/>
            <w:noProof/>
          </w:rPr>
          <w:t>4.5 “Buy/Sell/Lend/Exchange” Requirements</w:t>
        </w:r>
        <w:r w:rsidR="00481B46">
          <w:rPr>
            <w:noProof/>
            <w:webHidden/>
          </w:rPr>
          <w:tab/>
        </w:r>
        <w:r w:rsidR="00481B46">
          <w:rPr>
            <w:noProof/>
            <w:webHidden/>
          </w:rPr>
          <w:fldChar w:fldCharType="begin"/>
        </w:r>
        <w:r w:rsidR="00481B46">
          <w:rPr>
            <w:noProof/>
            <w:webHidden/>
          </w:rPr>
          <w:instrText xml:space="preserve"> PAGEREF _Toc462791967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16D687D7" w14:textId="2FD9FD95" w:rsidR="00481B46" w:rsidRPr="00D151EB" w:rsidRDefault="00912EC1">
      <w:pPr>
        <w:pStyle w:val="TOC2"/>
        <w:rPr>
          <w:rFonts w:ascii="Calibri" w:hAnsi="Calibri"/>
          <w:noProof/>
          <w:sz w:val="22"/>
          <w:szCs w:val="22"/>
        </w:rPr>
      </w:pPr>
      <w:hyperlink w:anchor="_Toc462791968" w:history="1">
        <w:r w:rsidR="00481B46" w:rsidRPr="00360080">
          <w:rPr>
            <w:rStyle w:val="Hyperlink"/>
            <w:noProof/>
          </w:rPr>
          <w:t>4.6 “Form Club” Requirements</w:t>
        </w:r>
        <w:r w:rsidR="00481B46">
          <w:rPr>
            <w:noProof/>
            <w:webHidden/>
          </w:rPr>
          <w:tab/>
        </w:r>
        <w:r w:rsidR="00481B46">
          <w:rPr>
            <w:noProof/>
            <w:webHidden/>
          </w:rPr>
          <w:fldChar w:fldCharType="begin"/>
        </w:r>
        <w:r w:rsidR="00481B46">
          <w:rPr>
            <w:noProof/>
            <w:webHidden/>
          </w:rPr>
          <w:instrText xml:space="preserve"> PAGEREF _Toc462791968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3F25FB87" w14:textId="34AAF68E" w:rsidR="00481B46" w:rsidRPr="00D151EB" w:rsidRDefault="00912EC1">
      <w:pPr>
        <w:pStyle w:val="TOC2"/>
        <w:rPr>
          <w:rFonts w:ascii="Calibri" w:hAnsi="Calibri"/>
          <w:noProof/>
          <w:sz w:val="22"/>
          <w:szCs w:val="22"/>
        </w:rPr>
      </w:pPr>
      <w:hyperlink w:anchor="_Toc462791969" w:history="1">
        <w:r w:rsidR="00481B46" w:rsidRPr="00360080">
          <w:rPr>
            <w:rStyle w:val="Hyperlink"/>
            <w:noProof/>
          </w:rPr>
          <w:t>4.7 “Advertisement” Requirements</w:t>
        </w:r>
        <w:r w:rsidR="00481B46">
          <w:rPr>
            <w:noProof/>
            <w:webHidden/>
          </w:rPr>
          <w:tab/>
        </w:r>
        <w:r w:rsidR="00481B46">
          <w:rPr>
            <w:noProof/>
            <w:webHidden/>
          </w:rPr>
          <w:fldChar w:fldCharType="begin"/>
        </w:r>
        <w:r w:rsidR="00481B46">
          <w:rPr>
            <w:noProof/>
            <w:webHidden/>
          </w:rPr>
          <w:instrText xml:space="preserve"> PAGEREF _Toc462791969 \h </w:instrText>
        </w:r>
        <w:r w:rsidR="00481B46">
          <w:rPr>
            <w:noProof/>
            <w:webHidden/>
          </w:rPr>
          <w:fldChar w:fldCharType="separate"/>
        </w:r>
        <w:r w:rsidR="008878C0">
          <w:rPr>
            <w:b/>
            <w:bCs/>
            <w:noProof/>
            <w:webHidden/>
          </w:rPr>
          <w:t>Error! Bookmark not defined.</w:t>
        </w:r>
        <w:r w:rsidR="00481B46">
          <w:rPr>
            <w:noProof/>
            <w:webHidden/>
          </w:rPr>
          <w:fldChar w:fldCharType="end"/>
        </w:r>
      </w:hyperlink>
    </w:p>
    <w:p w14:paraId="2F2F3B44" w14:textId="241FA050" w:rsidR="00481B46" w:rsidRPr="00D151EB" w:rsidRDefault="00912EC1">
      <w:pPr>
        <w:pStyle w:val="TOC1"/>
        <w:rPr>
          <w:rFonts w:ascii="Calibri" w:hAnsi="Calibri"/>
          <w:b w:val="0"/>
          <w:caps w:val="0"/>
          <w:noProof/>
          <w:sz w:val="22"/>
          <w:szCs w:val="22"/>
        </w:rPr>
      </w:pPr>
      <w:hyperlink w:anchor="_Toc462791970" w:history="1">
        <w:r w:rsidR="00481B46" w:rsidRPr="00360080">
          <w:rPr>
            <w:rStyle w:val="Hyperlink"/>
            <w:noProof/>
          </w:rPr>
          <w:t>5.  Software Processes and Infrastructure</w:t>
        </w:r>
        <w:r w:rsidR="00481B46">
          <w:rPr>
            <w:noProof/>
            <w:webHidden/>
          </w:rPr>
          <w:tab/>
        </w:r>
        <w:r w:rsidR="00481B46">
          <w:rPr>
            <w:noProof/>
            <w:webHidden/>
          </w:rPr>
          <w:fldChar w:fldCharType="begin"/>
        </w:r>
        <w:r w:rsidR="00481B46">
          <w:rPr>
            <w:noProof/>
            <w:webHidden/>
          </w:rPr>
          <w:instrText xml:space="preserve"> PAGEREF _Toc462791970 \h </w:instrText>
        </w:r>
        <w:r w:rsidR="00481B46">
          <w:rPr>
            <w:noProof/>
            <w:webHidden/>
          </w:rPr>
        </w:r>
        <w:r w:rsidR="00481B46">
          <w:rPr>
            <w:noProof/>
            <w:webHidden/>
          </w:rPr>
          <w:fldChar w:fldCharType="separate"/>
        </w:r>
        <w:r w:rsidR="008878C0">
          <w:rPr>
            <w:noProof/>
            <w:webHidden/>
          </w:rPr>
          <w:t>7</w:t>
        </w:r>
        <w:r w:rsidR="00481B46">
          <w:rPr>
            <w:noProof/>
            <w:webHidden/>
          </w:rPr>
          <w:fldChar w:fldCharType="end"/>
        </w:r>
      </w:hyperlink>
    </w:p>
    <w:p w14:paraId="420175A5" w14:textId="374D0058" w:rsidR="00481B46" w:rsidRPr="00D151EB" w:rsidRDefault="00912EC1">
      <w:pPr>
        <w:pStyle w:val="TOC2"/>
        <w:rPr>
          <w:rFonts w:ascii="Calibri" w:hAnsi="Calibri"/>
          <w:noProof/>
          <w:sz w:val="22"/>
          <w:szCs w:val="22"/>
        </w:rPr>
      </w:pPr>
      <w:hyperlink w:anchor="_Toc462791971" w:history="1">
        <w:r w:rsidR="00481B46" w:rsidRPr="00360080">
          <w:rPr>
            <w:rStyle w:val="Hyperlink"/>
            <w:noProof/>
          </w:rPr>
          <w:t>5.1 Hardware and Infrastructure</w:t>
        </w:r>
        <w:r w:rsidR="00481B46">
          <w:rPr>
            <w:noProof/>
            <w:webHidden/>
          </w:rPr>
          <w:tab/>
        </w:r>
        <w:r w:rsidR="00481B46">
          <w:rPr>
            <w:noProof/>
            <w:webHidden/>
          </w:rPr>
          <w:fldChar w:fldCharType="begin"/>
        </w:r>
        <w:r w:rsidR="00481B46">
          <w:rPr>
            <w:noProof/>
            <w:webHidden/>
          </w:rPr>
          <w:instrText xml:space="preserve"> PAGEREF _Toc462791971 \h </w:instrText>
        </w:r>
        <w:r w:rsidR="00481B46">
          <w:rPr>
            <w:noProof/>
            <w:webHidden/>
          </w:rPr>
        </w:r>
        <w:r w:rsidR="00481B46">
          <w:rPr>
            <w:noProof/>
            <w:webHidden/>
          </w:rPr>
          <w:fldChar w:fldCharType="separate"/>
        </w:r>
        <w:r w:rsidR="008878C0">
          <w:rPr>
            <w:noProof/>
            <w:webHidden/>
          </w:rPr>
          <w:t>24</w:t>
        </w:r>
        <w:r w:rsidR="00481B46">
          <w:rPr>
            <w:noProof/>
            <w:webHidden/>
          </w:rPr>
          <w:fldChar w:fldCharType="end"/>
        </w:r>
      </w:hyperlink>
    </w:p>
    <w:p w14:paraId="4D0B21E4" w14:textId="12EDF896" w:rsidR="00481B46" w:rsidRPr="00D151EB" w:rsidRDefault="00912EC1">
      <w:pPr>
        <w:pStyle w:val="TOC2"/>
        <w:rPr>
          <w:rFonts w:ascii="Calibri" w:hAnsi="Calibri"/>
          <w:noProof/>
          <w:sz w:val="22"/>
          <w:szCs w:val="22"/>
        </w:rPr>
      </w:pPr>
      <w:hyperlink w:anchor="_Toc462791972" w:history="1">
        <w:r w:rsidR="00481B46" w:rsidRPr="00360080">
          <w:rPr>
            <w:rStyle w:val="Hyperlink"/>
            <w:noProof/>
          </w:rPr>
          <w:t>5.2 UML Diagrams</w:t>
        </w:r>
        <w:r w:rsidR="00481B46">
          <w:rPr>
            <w:noProof/>
            <w:webHidden/>
          </w:rPr>
          <w:tab/>
        </w:r>
        <w:r w:rsidR="00481B46">
          <w:rPr>
            <w:noProof/>
            <w:webHidden/>
          </w:rPr>
          <w:fldChar w:fldCharType="begin"/>
        </w:r>
        <w:r w:rsidR="00481B46">
          <w:rPr>
            <w:noProof/>
            <w:webHidden/>
          </w:rPr>
          <w:instrText xml:space="preserve"> PAGEREF _Toc462791972 \h </w:instrText>
        </w:r>
        <w:r w:rsidR="00481B46">
          <w:rPr>
            <w:noProof/>
            <w:webHidden/>
          </w:rPr>
        </w:r>
        <w:r w:rsidR="00481B46">
          <w:rPr>
            <w:noProof/>
            <w:webHidden/>
          </w:rPr>
          <w:fldChar w:fldCharType="separate"/>
        </w:r>
        <w:r w:rsidR="008878C0">
          <w:rPr>
            <w:noProof/>
            <w:webHidden/>
          </w:rPr>
          <w:t>25</w:t>
        </w:r>
        <w:r w:rsidR="00481B46">
          <w:rPr>
            <w:noProof/>
            <w:webHidden/>
          </w:rPr>
          <w:fldChar w:fldCharType="end"/>
        </w:r>
      </w:hyperlink>
    </w:p>
    <w:p w14:paraId="3F2017B2" w14:textId="43A597A1" w:rsidR="00481B46" w:rsidRPr="00D151EB" w:rsidRDefault="00912EC1">
      <w:pPr>
        <w:pStyle w:val="TOC2"/>
        <w:rPr>
          <w:rFonts w:ascii="Calibri" w:hAnsi="Calibri"/>
          <w:noProof/>
          <w:sz w:val="22"/>
          <w:szCs w:val="22"/>
        </w:rPr>
      </w:pPr>
      <w:hyperlink w:anchor="_Toc462791973" w:history="1">
        <w:r w:rsidR="00481B46" w:rsidRPr="00360080">
          <w:rPr>
            <w:rStyle w:val="Hyperlink"/>
            <w:noProof/>
          </w:rPr>
          <w:t>5.3 Conceptual Data Model - Database</w:t>
        </w:r>
        <w:r w:rsidR="00481B46">
          <w:rPr>
            <w:noProof/>
            <w:webHidden/>
          </w:rPr>
          <w:tab/>
        </w:r>
        <w:r w:rsidR="00481B46">
          <w:rPr>
            <w:noProof/>
            <w:webHidden/>
          </w:rPr>
          <w:fldChar w:fldCharType="begin"/>
        </w:r>
        <w:r w:rsidR="00481B46">
          <w:rPr>
            <w:noProof/>
            <w:webHidden/>
          </w:rPr>
          <w:instrText xml:space="preserve"> PAGEREF _Toc462791973 \h </w:instrText>
        </w:r>
        <w:r w:rsidR="00481B46">
          <w:rPr>
            <w:noProof/>
            <w:webHidden/>
          </w:rPr>
        </w:r>
        <w:r w:rsidR="00481B46">
          <w:rPr>
            <w:noProof/>
            <w:webHidden/>
          </w:rPr>
          <w:fldChar w:fldCharType="separate"/>
        </w:r>
        <w:r w:rsidR="008878C0">
          <w:rPr>
            <w:noProof/>
            <w:webHidden/>
          </w:rPr>
          <w:t>25</w:t>
        </w:r>
        <w:r w:rsidR="00481B46">
          <w:rPr>
            <w:noProof/>
            <w:webHidden/>
          </w:rPr>
          <w:fldChar w:fldCharType="end"/>
        </w:r>
      </w:hyperlink>
    </w:p>
    <w:p w14:paraId="4D39E8C5" w14:textId="7B340869" w:rsidR="00481B46" w:rsidRPr="00D151EB" w:rsidRDefault="00912EC1">
      <w:pPr>
        <w:pStyle w:val="TOC2"/>
        <w:rPr>
          <w:rFonts w:ascii="Calibri" w:hAnsi="Calibri"/>
          <w:noProof/>
          <w:sz w:val="22"/>
          <w:szCs w:val="22"/>
        </w:rPr>
      </w:pPr>
      <w:hyperlink w:anchor="_Toc462791974" w:history="1">
        <w:r w:rsidR="00481B46" w:rsidRPr="00360080">
          <w:rPr>
            <w:rStyle w:val="Hyperlink"/>
            <w:noProof/>
          </w:rPr>
          <w:t>5.4 Screen Shots</w:t>
        </w:r>
        <w:r w:rsidR="00481B46">
          <w:rPr>
            <w:noProof/>
            <w:webHidden/>
          </w:rPr>
          <w:tab/>
        </w:r>
        <w:r w:rsidR="00481B46">
          <w:rPr>
            <w:noProof/>
            <w:webHidden/>
          </w:rPr>
          <w:fldChar w:fldCharType="begin"/>
        </w:r>
        <w:r w:rsidR="00481B46">
          <w:rPr>
            <w:noProof/>
            <w:webHidden/>
          </w:rPr>
          <w:instrText xml:space="preserve"> PAGEREF _Toc462791974 \h </w:instrText>
        </w:r>
        <w:r w:rsidR="00481B46">
          <w:rPr>
            <w:noProof/>
            <w:webHidden/>
          </w:rPr>
        </w:r>
        <w:r w:rsidR="00481B46">
          <w:rPr>
            <w:noProof/>
            <w:webHidden/>
          </w:rPr>
          <w:fldChar w:fldCharType="separate"/>
        </w:r>
        <w:r w:rsidR="008878C0">
          <w:rPr>
            <w:noProof/>
            <w:webHidden/>
          </w:rPr>
          <w:t>25</w:t>
        </w:r>
        <w:r w:rsidR="00481B46">
          <w:rPr>
            <w:noProof/>
            <w:webHidden/>
          </w:rPr>
          <w:fldChar w:fldCharType="end"/>
        </w:r>
      </w:hyperlink>
    </w:p>
    <w:p w14:paraId="41A3B6FE" w14:textId="526EE788" w:rsidR="00481B46" w:rsidRPr="00D151EB" w:rsidRDefault="00912EC1">
      <w:pPr>
        <w:pStyle w:val="TOC2"/>
        <w:rPr>
          <w:rFonts w:ascii="Calibri" w:hAnsi="Calibri"/>
          <w:noProof/>
          <w:sz w:val="22"/>
          <w:szCs w:val="22"/>
        </w:rPr>
      </w:pPr>
      <w:hyperlink w:anchor="_Toc462791975" w:history="1">
        <w:r w:rsidR="00481B46" w:rsidRPr="00360080">
          <w:rPr>
            <w:rStyle w:val="Hyperlink"/>
            <w:noProof/>
          </w:rPr>
          <w:t>5.5 Test Plan</w:t>
        </w:r>
        <w:r w:rsidR="00481B46">
          <w:rPr>
            <w:noProof/>
            <w:webHidden/>
          </w:rPr>
          <w:tab/>
        </w:r>
        <w:r w:rsidR="00481B46">
          <w:rPr>
            <w:noProof/>
            <w:webHidden/>
          </w:rPr>
          <w:fldChar w:fldCharType="begin"/>
        </w:r>
        <w:r w:rsidR="00481B46">
          <w:rPr>
            <w:noProof/>
            <w:webHidden/>
          </w:rPr>
          <w:instrText xml:space="preserve"> PAGEREF _Toc462791975 \h </w:instrText>
        </w:r>
        <w:r w:rsidR="00481B46">
          <w:rPr>
            <w:noProof/>
            <w:webHidden/>
          </w:rPr>
        </w:r>
        <w:r w:rsidR="00481B46">
          <w:rPr>
            <w:noProof/>
            <w:webHidden/>
          </w:rPr>
          <w:fldChar w:fldCharType="separate"/>
        </w:r>
        <w:r w:rsidR="008878C0">
          <w:rPr>
            <w:noProof/>
            <w:webHidden/>
          </w:rPr>
          <w:t>25</w:t>
        </w:r>
        <w:r w:rsidR="00481B46">
          <w:rPr>
            <w:noProof/>
            <w:webHidden/>
          </w:rPr>
          <w:fldChar w:fldCharType="end"/>
        </w:r>
      </w:hyperlink>
    </w:p>
    <w:p w14:paraId="40AFF78E" w14:textId="590D1F19" w:rsidR="00481B46" w:rsidRPr="00D151EB" w:rsidRDefault="00912EC1">
      <w:pPr>
        <w:pStyle w:val="TOC1"/>
        <w:rPr>
          <w:rFonts w:ascii="Calibri" w:hAnsi="Calibri"/>
          <w:b w:val="0"/>
          <w:caps w:val="0"/>
          <w:noProof/>
          <w:sz w:val="22"/>
          <w:szCs w:val="22"/>
        </w:rPr>
      </w:pPr>
      <w:hyperlink w:anchor="_Toc462791976" w:history="1">
        <w:r w:rsidR="00481B46" w:rsidRPr="00360080">
          <w:rPr>
            <w:rStyle w:val="Hyperlink"/>
            <w:noProof/>
          </w:rPr>
          <w:t>6.  Assumptions and Constraints</w:t>
        </w:r>
        <w:r w:rsidR="00481B46">
          <w:rPr>
            <w:noProof/>
            <w:webHidden/>
          </w:rPr>
          <w:tab/>
        </w:r>
        <w:r w:rsidR="00481B46">
          <w:rPr>
            <w:noProof/>
            <w:webHidden/>
          </w:rPr>
          <w:fldChar w:fldCharType="begin"/>
        </w:r>
        <w:r w:rsidR="00481B46">
          <w:rPr>
            <w:noProof/>
            <w:webHidden/>
          </w:rPr>
          <w:instrText xml:space="preserve"> PAGEREF _Toc462791976 \h </w:instrText>
        </w:r>
        <w:r w:rsidR="00481B46">
          <w:rPr>
            <w:noProof/>
            <w:webHidden/>
          </w:rPr>
        </w:r>
        <w:r w:rsidR="00481B46">
          <w:rPr>
            <w:noProof/>
            <w:webHidden/>
          </w:rPr>
          <w:fldChar w:fldCharType="separate"/>
        </w:r>
        <w:r w:rsidR="008878C0">
          <w:rPr>
            <w:noProof/>
            <w:webHidden/>
          </w:rPr>
          <w:t>26</w:t>
        </w:r>
        <w:r w:rsidR="00481B46">
          <w:rPr>
            <w:noProof/>
            <w:webHidden/>
          </w:rPr>
          <w:fldChar w:fldCharType="end"/>
        </w:r>
      </w:hyperlink>
    </w:p>
    <w:p w14:paraId="39B8CECA" w14:textId="25C37E35" w:rsidR="00481B46" w:rsidRPr="00D151EB" w:rsidRDefault="00912EC1">
      <w:pPr>
        <w:pStyle w:val="TOC2"/>
        <w:rPr>
          <w:rFonts w:ascii="Calibri" w:hAnsi="Calibri"/>
          <w:noProof/>
          <w:sz w:val="22"/>
          <w:szCs w:val="22"/>
        </w:rPr>
      </w:pPr>
      <w:hyperlink w:anchor="_Toc462791977" w:history="1">
        <w:r w:rsidR="00481B46" w:rsidRPr="00360080">
          <w:rPr>
            <w:rStyle w:val="Hyperlink"/>
            <w:noProof/>
          </w:rPr>
          <w:t>6.1 ASSUMPTIONS</w:t>
        </w:r>
        <w:r w:rsidR="00481B46">
          <w:rPr>
            <w:noProof/>
            <w:webHidden/>
          </w:rPr>
          <w:tab/>
        </w:r>
        <w:r w:rsidR="00481B46">
          <w:rPr>
            <w:noProof/>
            <w:webHidden/>
          </w:rPr>
          <w:fldChar w:fldCharType="begin"/>
        </w:r>
        <w:r w:rsidR="00481B46">
          <w:rPr>
            <w:noProof/>
            <w:webHidden/>
          </w:rPr>
          <w:instrText xml:space="preserve"> PAGEREF _Toc462791977 \h </w:instrText>
        </w:r>
        <w:r w:rsidR="00481B46">
          <w:rPr>
            <w:noProof/>
            <w:webHidden/>
          </w:rPr>
        </w:r>
        <w:r w:rsidR="00481B46">
          <w:rPr>
            <w:noProof/>
            <w:webHidden/>
          </w:rPr>
          <w:fldChar w:fldCharType="separate"/>
        </w:r>
        <w:r w:rsidR="008878C0">
          <w:rPr>
            <w:noProof/>
            <w:webHidden/>
          </w:rPr>
          <w:t>26</w:t>
        </w:r>
        <w:r w:rsidR="00481B46">
          <w:rPr>
            <w:noProof/>
            <w:webHidden/>
          </w:rPr>
          <w:fldChar w:fldCharType="end"/>
        </w:r>
      </w:hyperlink>
    </w:p>
    <w:p w14:paraId="01E1EAD0" w14:textId="7FE5E9B2" w:rsidR="00481B46" w:rsidRPr="00D151EB" w:rsidRDefault="00912EC1">
      <w:pPr>
        <w:pStyle w:val="TOC2"/>
        <w:rPr>
          <w:rFonts w:ascii="Calibri" w:hAnsi="Calibri"/>
          <w:noProof/>
          <w:sz w:val="22"/>
          <w:szCs w:val="22"/>
        </w:rPr>
      </w:pPr>
      <w:hyperlink w:anchor="_Toc462791978" w:history="1">
        <w:r w:rsidR="00481B46" w:rsidRPr="00360080">
          <w:rPr>
            <w:rStyle w:val="Hyperlink"/>
            <w:noProof/>
          </w:rPr>
          <w:t>6.2 CONSTRAINTS</w:t>
        </w:r>
        <w:r w:rsidR="00481B46">
          <w:rPr>
            <w:noProof/>
            <w:webHidden/>
          </w:rPr>
          <w:tab/>
        </w:r>
        <w:r w:rsidR="00481B46">
          <w:rPr>
            <w:noProof/>
            <w:webHidden/>
          </w:rPr>
          <w:fldChar w:fldCharType="begin"/>
        </w:r>
        <w:r w:rsidR="00481B46">
          <w:rPr>
            <w:noProof/>
            <w:webHidden/>
          </w:rPr>
          <w:instrText xml:space="preserve"> PAGEREF _Toc462791978 \h </w:instrText>
        </w:r>
        <w:r w:rsidR="00481B46">
          <w:rPr>
            <w:noProof/>
            <w:webHidden/>
          </w:rPr>
        </w:r>
        <w:r w:rsidR="00481B46">
          <w:rPr>
            <w:noProof/>
            <w:webHidden/>
          </w:rPr>
          <w:fldChar w:fldCharType="separate"/>
        </w:r>
        <w:r w:rsidR="008878C0">
          <w:rPr>
            <w:noProof/>
            <w:webHidden/>
          </w:rPr>
          <w:t>26</w:t>
        </w:r>
        <w:r w:rsidR="00481B46">
          <w:rPr>
            <w:noProof/>
            <w:webHidden/>
          </w:rPr>
          <w:fldChar w:fldCharType="end"/>
        </w:r>
      </w:hyperlink>
    </w:p>
    <w:p w14:paraId="52F9CF5B" w14:textId="5A5DF231" w:rsidR="00481B46" w:rsidRPr="00D151EB" w:rsidRDefault="00912EC1">
      <w:pPr>
        <w:pStyle w:val="TOC2"/>
        <w:rPr>
          <w:rFonts w:ascii="Calibri" w:hAnsi="Calibri"/>
          <w:noProof/>
          <w:sz w:val="22"/>
          <w:szCs w:val="22"/>
        </w:rPr>
      </w:pPr>
      <w:hyperlink w:anchor="_Toc462791979" w:history="1">
        <w:r w:rsidR="00481B46" w:rsidRPr="00360080">
          <w:rPr>
            <w:rStyle w:val="Hyperlink"/>
            <w:noProof/>
          </w:rPr>
          <w:t>6.3 Out of Scope material</w:t>
        </w:r>
        <w:r w:rsidR="00481B46">
          <w:rPr>
            <w:noProof/>
            <w:webHidden/>
          </w:rPr>
          <w:tab/>
        </w:r>
        <w:r w:rsidR="00481B46">
          <w:rPr>
            <w:noProof/>
            <w:webHidden/>
          </w:rPr>
          <w:fldChar w:fldCharType="begin"/>
        </w:r>
        <w:r w:rsidR="00481B46">
          <w:rPr>
            <w:noProof/>
            <w:webHidden/>
          </w:rPr>
          <w:instrText xml:space="preserve"> PAGEREF _Toc462791979 \h </w:instrText>
        </w:r>
        <w:r w:rsidR="00481B46">
          <w:rPr>
            <w:noProof/>
            <w:webHidden/>
          </w:rPr>
        </w:r>
        <w:r w:rsidR="00481B46">
          <w:rPr>
            <w:noProof/>
            <w:webHidden/>
          </w:rPr>
          <w:fldChar w:fldCharType="separate"/>
        </w:r>
        <w:r w:rsidR="008878C0">
          <w:rPr>
            <w:noProof/>
            <w:webHidden/>
          </w:rPr>
          <w:t>26</w:t>
        </w:r>
        <w:r w:rsidR="00481B46">
          <w:rPr>
            <w:noProof/>
            <w:webHidden/>
          </w:rPr>
          <w:fldChar w:fldCharType="end"/>
        </w:r>
      </w:hyperlink>
    </w:p>
    <w:p w14:paraId="5494ACD4" w14:textId="50253D9E" w:rsidR="00481B46" w:rsidRPr="00D151EB" w:rsidRDefault="00912EC1">
      <w:pPr>
        <w:pStyle w:val="TOC1"/>
        <w:rPr>
          <w:rFonts w:ascii="Calibri" w:hAnsi="Calibri"/>
          <w:b w:val="0"/>
          <w:caps w:val="0"/>
          <w:noProof/>
          <w:sz w:val="22"/>
          <w:szCs w:val="22"/>
        </w:rPr>
      </w:pPr>
      <w:hyperlink w:anchor="_Toc462791980" w:history="1">
        <w:r w:rsidR="00481B46" w:rsidRPr="00360080">
          <w:rPr>
            <w:rStyle w:val="Hyperlink"/>
            <w:noProof/>
          </w:rPr>
          <w:t>7.  Delivery and Schedule</w:t>
        </w:r>
        <w:r w:rsidR="00481B46">
          <w:rPr>
            <w:noProof/>
            <w:webHidden/>
          </w:rPr>
          <w:tab/>
        </w:r>
        <w:r w:rsidR="00481B46">
          <w:rPr>
            <w:noProof/>
            <w:webHidden/>
          </w:rPr>
          <w:fldChar w:fldCharType="begin"/>
        </w:r>
        <w:r w:rsidR="00481B46">
          <w:rPr>
            <w:noProof/>
            <w:webHidden/>
          </w:rPr>
          <w:instrText xml:space="preserve"> PAGEREF _Toc462791980 \h </w:instrText>
        </w:r>
        <w:r w:rsidR="00481B46">
          <w:rPr>
            <w:noProof/>
            <w:webHidden/>
          </w:rPr>
        </w:r>
        <w:r w:rsidR="00481B46">
          <w:rPr>
            <w:noProof/>
            <w:webHidden/>
          </w:rPr>
          <w:fldChar w:fldCharType="separate"/>
        </w:r>
        <w:r w:rsidR="008878C0">
          <w:rPr>
            <w:noProof/>
            <w:webHidden/>
          </w:rPr>
          <w:t>27</w:t>
        </w:r>
        <w:r w:rsidR="00481B46">
          <w:rPr>
            <w:noProof/>
            <w:webHidden/>
          </w:rPr>
          <w:fldChar w:fldCharType="end"/>
        </w:r>
      </w:hyperlink>
    </w:p>
    <w:p w14:paraId="66B71888" w14:textId="52C1B949" w:rsidR="00481B46" w:rsidRPr="00D151EB" w:rsidRDefault="00912EC1">
      <w:pPr>
        <w:pStyle w:val="TOC1"/>
        <w:rPr>
          <w:rFonts w:ascii="Calibri" w:hAnsi="Calibri"/>
          <w:b w:val="0"/>
          <w:caps w:val="0"/>
          <w:noProof/>
          <w:sz w:val="22"/>
          <w:szCs w:val="22"/>
        </w:rPr>
      </w:pPr>
      <w:hyperlink w:anchor="_Toc462791981" w:history="1">
        <w:r w:rsidR="00481B46" w:rsidRPr="00360080">
          <w:rPr>
            <w:rStyle w:val="Hyperlink"/>
            <w:noProof/>
          </w:rPr>
          <w:t>8.  Stakeholder Approval Form</w:t>
        </w:r>
        <w:r w:rsidR="00481B46">
          <w:rPr>
            <w:noProof/>
            <w:webHidden/>
          </w:rPr>
          <w:tab/>
        </w:r>
        <w:r w:rsidR="00481B46">
          <w:rPr>
            <w:noProof/>
            <w:webHidden/>
          </w:rPr>
          <w:fldChar w:fldCharType="begin"/>
        </w:r>
        <w:r w:rsidR="00481B46">
          <w:rPr>
            <w:noProof/>
            <w:webHidden/>
          </w:rPr>
          <w:instrText xml:space="preserve"> PAGEREF _Toc462791981 \h </w:instrText>
        </w:r>
        <w:r w:rsidR="00481B46">
          <w:rPr>
            <w:noProof/>
            <w:webHidden/>
          </w:rPr>
        </w:r>
        <w:r w:rsidR="00481B46">
          <w:rPr>
            <w:noProof/>
            <w:webHidden/>
          </w:rPr>
          <w:fldChar w:fldCharType="separate"/>
        </w:r>
        <w:r w:rsidR="008878C0">
          <w:rPr>
            <w:noProof/>
            <w:webHidden/>
          </w:rPr>
          <w:t>28</w:t>
        </w:r>
        <w:r w:rsidR="00481B46">
          <w:rPr>
            <w:noProof/>
            <w:webHidden/>
          </w:rPr>
          <w:fldChar w:fldCharType="end"/>
        </w:r>
      </w:hyperlink>
    </w:p>
    <w:p w14:paraId="1934F93E" w14:textId="04AEB877" w:rsidR="00481B46" w:rsidRPr="00D151EB" w:rsidRDefault="00912EC1">
      <w:pPr>
        <w:pStyle w:val="TOC1"/>
        <w:rPr>
          <w:rFonts w:ascii="Calibri" w:hAnsi="Calibri"/>
          <w:b w:val="0"/>
          <w:caps w:val="0"/>
          <w:noProof/>
          <w:sz w:val="22"/>
          <w:szCs w:val="22"/>
        </w:rPr>
      </w:pPr>
      <w:hyperlink w:anchor="_Toc462791982" w:history="1">
        <w:r w:rsidR="00481B46" w:rsidRPr="00360080">
          <w:rPr>
            <w:rStyle w:val="Hyperlink"/>
            <w:noProof/>
          </w:rPr>
          <w:t>Appendix:</w:t>
        </w:r>
        <w:r w:rsidR="00481B46">
          <w:rPr>
            <w:noProof/>
            <w:webHidden/>
          </w:rPr>
          <w:tab/>
        </w:r>
        <w:r w:rsidR="00481B46">
          <w:rPr>
            <w:noProof/>
            <w:webHidden/>
          </w:rPr>
          <w:fldChar w:fldCharType="begin"/>
        </w:r>
        <w:r w:rsidR="00481B46">
          <w:rPr>
            <w:noProof/>
            <w:webHidden/>
          </w:rPr>
          <w:instrText xml:space="preserve"> PAGEREF _Toc462791982 \h </w:instrText>
        </w:r>
        <w:r w:rsidR="00481B46">
          <w:rPr>
            <w:noProof/>
            <w:webHidden/>
          </w:rPr>
        </w:r>
        <w:r w:rsidR="00481B46">
          <w:rPr>
            <w:noProof/>
            <w:webHidden/>
          </w:rPr>
          <w:fldChar w:fldCharType="separate"/>
        </w:r>
        <w:r w:rsidR="008878C0">
          <w:rPr>
            <w:noProof/>
            <w:webHidden/>
          </w:rPr>
          <w:t>29</w:t>
        </w:r>
        <w:r w:rsidR="00481B46">
          <w:rPr>
            <w:noProof/>
            <w:webHidden/>
          </w:rPr>
          <w:fldChar w:fldCharType="end"/>
        </w:r>
      </w:hyperlink>
    </w:p>
    <w:p w14:paraId="204A7F37" w14:textId="77777777" w:rsidR="00797251" w:rsidRDefault="00797251">
      <w:pPr>
        <w:pStyle w:val="TCLVL1"/>
        <w:rPr>
          <w:sz w:val="22"/>
        </w:rPr>
        <w:sectPr w:rsidR="00797251">
          <w:footerReference w:type="first" r:id="rId12"/>
          <w:pgSz w:w="12240" w:h="15840"/>
          <w:pgMar w:top="965" w:right="1800" w:bottom="965" w:left="1800" w:header="720" w:footer="720" w:gutter="0"/>
          <w:pgNumType w:fmt="lowerRoman" w:start="1"/>
          <w:cols w:space="720"/>
          <w:titlePg/>
        </w:sectPr>
      </w:pPr>
      <w:r>
        <w:rPr>
          <w:b w:val="0"/>
          <w:smallCaps/>
          <w:kern w:val="28"/>
          <w:sz w:val="32"/>
        </w:rPr>
        <w:fldChar w:fldCharType="end"/>
      </w:r>
    </w:p>
    <w:p w14:paraId="64FF2397" w14:textId="77777777" w:rsidR="00797251" w:rsidRDefault="00797251">
      <w:pPr>
        <w:pStyle w:val="Heading1"/>
      </w:pPr>
      <w:bookmarkStart w:id="5" w:name="_Toc462791957"/>
      <w:r>
        <w:lastRenderedPageBreak/>
        <w:t>1.  Introduction and Project Overview</w:t>
      </w:r>
      <w:bookmarkEnd w:id="5"/>
    </w:p>
    <w:p w14:paraId="2B05440E" w14:textId="77777777" w:rsidR="00797251" w:rsidRDefault="00797251">
      <w:pPr>
        <w:pStyle w:val="heading1underline"/>
      </w:pPr>
    </w:p>
    <w:p w14:paraId="15F3D5E3" w14:textId="56CEE5EA" w:rsidR="00AC61C0" w:rsidRPr="00AC61C0" w:rsidRDefault="00AC61C0" w:rsidP="00AC61C0">
      <w:pPr>
        <w:pStyle w:val="BodyText2"/>
        <w:rPr>
          <w:rFonts w:cs="Arial"/>
        </w:rPr>
      </w:pPr>
      <w:r w:rsidRPr="00AC61C0">
        <w:rPr>
          <w:rFonts w:cs="Arial"/>
        </w:rPr>
        <w:t xml:space="preserve">Team 2 has been employed to design and implement a software application for vehicle recognition. This Android application should allow their customers to upload their own photo or allow for a photo to be taken using the camera. The system will be up and operational during the last week of April 2020 just in time for new vehicles coming out for the 2021 model year. In addition to the minimum set of requirements listed below, Auto-Learn is open to any suggestions that end-users would like to see implemented in the app. </w:t>
      </w:r>
    </w:p>
    <w:p w14:paraId="09CA52D9" w14:textId="77777777" w:rsidR="00797251" w:rsidRDefault="00797251">
      <w:pPr>
        <w:pStyle w:val="BodyText2"/>
        <w:spacing w:after="0"/>
        <w:rPr>
          <w:rFonts w:ascii="Times New Roman" w:hAnsi="Times New Roman"/>
          <w:sz w:val="22"/>
        </w:rPr>
      </w:pPr>
    </w:p>
    <w:p w14:paraId="31D905C1" w14:textId="77777777" w:rsidR="00797251" w:rsidRDefault="00797251">
      <w:pPr>
        <w:pStyle w:val="Heading1"/>
      </w:pPr>
      <w:bookmarkStart w:id="6" w:name="_Toc462791958"/>
      <w:r>
        <w:lastRenderedPageBreak/>
        <w:t>2.  Objectives</w:t>
      </w:r>
      <w:bookmarkEnd w:id="6"/>
    </w:p>
    <w:p w14:paraId="6DBE9C6B" w14:textId="77777777" w:rsidR="00797251" w:rsidRDefault="00797251">
      <w:pPr>
        <w:pStyle w:val="heading1underline"/>
      </w:pPr>
    </w:p>
    <w:p w14:paraId="4483B6DF" w14:textId="77777777" w:rsidR="00797251" w:rsidRDefault="00797251">
      <w:pPr>
        <w:pStyle w:val="Heading2"/>
      </w:pPr>
      <w:bookmarkStart w:id="7" w:name="_Toc462791959"/>
      <w:r>
        <w:t>2.1 BUSINESS Objectives</w:t>
      </w:r>
      <w:bookmarkEnd w:id="7"/>
    </w:p>
    <w:p w14:paraId="278FDB3D" w14:textId="77777777" w:rsidR="007744B9" w:rsidRPr="007744B9" w:rsidRDefault="007744B9" w:rsidP="007744B9">
      <w:pPr>
        <w:pStyle w:val="BodyText2"/>
      </w:pPr>
      <w:r w:rsidRPr="007744B9">
        <w:t>The following is a list of business objectives:</w:t>
      </w:r>
    </w:p>
    <w:p w14:paraId="54DA7B3D" w14:textId="77777777" w:rsidR="007744B9" w:rsidRPr="007744B9" w:rsidRDefault="007744B9" w:rsidP="007744B9">
      <w:pPr>
        <w:pStyle w:val="BodyText2"/>
      </w:pPr>
      <w:r w:rsidRPr="007744B9">
        <w:rPr>
          <w:b/>
          <w:bCs/>
        </w:rPr>
        <w:t>Objective 1</w:t>
      </w:r>
      <w:r w:rsidRPr="007744B9">
        <w:t>: Member Registration: All members must provide the following information prior to using the system:</w:t>
      </w:r>
    </w:p>
    <w:p w14:paraId="5CB6C952" w14:textId="77777777" w:rsidR="007744B9" w:rsidRPr="007744B9" w:rsidRDefault="007744B9" w:rsidP="008739BC">
      <w:pPr>
        <w:pStyle w:val="BodyText2"/>
        <w:numPr>
          <w:ilvl w:val="0"/>
          <w:numId w:val="30"/>
        </w:numPr>
      </w:pPr>
      <w:r w:rsidRPr="007744B9">
        <w:t>First Name, Last Name</w:t>
      </w:r>
    </w:p>
    <w:p w14:paraId="6B5639C9" w14:textId="77777777" w:rsidR="007744B9" w:rsidRPr="007744B9" w:rsidRDefault="007744B9" w:rsidP="008739BC">
      <w:pPr>
        <w:pStyle w:val="BodyText2"/>
        <w:numPr>
          <w:ilvl w:val="0"/>
          <w:numId w:val="30"/>
        </w:numPr>
      </w:pPr>
      <w:r w:rsidRPr="007744B9">
        <w:t>Member ID</w:t>
      </w:r>
    </w:p>
    <w:p w14:paraId="65F3BC8B" w14:textId="77777777" w:rsidR="007744B9" w:rsidRPr="007744B9" w:rsidRDefault="007744B9" w:rsidP="008739BC">
      <w:pPr>
        <w:pStyle w:val="BodyText2"/>
        <w:numPr>
          <w:ilvl w:val="0"/>
          <w:numId w:val="30"/>
        </w:numPr>
      </w:pPr>
      <w:r w:rsidRPr="007744B9">
        <w:t>Email address</w:t>
      </w:r>
    </w:p>
    <w:p w14:paraId="52950952" w14:textId="77777777" w:rsidR="007744B9" w:rsidRPr="007744B9" w:rsidRDefault="007744B9" w:rsidP="008739BC">
      <w:pPr>
        <w:pStyle w:val="BodyText2"/>
        <w:numPr>
          <w:ilvl w:val="0"/>
          <w:numId w:val="30"/>
        </w:numPr>
      </w:pPr>
      <w:r w:rsidRPr="007744B9">
        <w:t>Password</w:t>
      </w:r>
    </w:p>
    <w:p w14:paraId="3A936D0D" w14:textId="77777777" w:rsidR="007744B9" w:rsidRPr="007744B9" w:rsidRDefault="007744B9" w:rsidP="008739BC">
      <w:pPr>
        <w:pStyle w:val="BodyText2"/>
        <w:numPr>
          <w:ilvl w:val="0"/>
          <w:numId w:val="30"/>
        </w:numPr>
      </w:pPr>
      <w:r w:rsidRPr="007744B9">
        <w:t>Phone number</w:t>
      </w:r>
    </w:p>
    <w:p w14:paraId="44CB5288" w14:textId="77777777" w:rsidR="007744B9" w:rsidRPr="007744B9" w:rsidRDefault="007744B9" w:rsidP="007744B9">
      <w:pPr>
        <w:pStyle w:val="BodyText2"/>
      </w:pPr>
    </w:p>
    <w:p w14:paraId="4729F7D5" w14:textId="77777777" w:rsidR="007744B9" w:rsidRPr="007744B9" w:rsidRDefault="007744B9" w:rsidP="007744B9">
      <w:pPr>
        <w:pStyle w:val="BodyText2"/>
      </w:pPr>
      <w:r w:rsidRPr="007744B9">
        <w:rPr>
          <w:b/>
          <w:bCs/>
        </w:rPr>
        <w:t>Objective 2</w:t>
      </w:r>
      <w:r w:rsidRPr="007744B9">
        <w:t>: Login functionality: All members must login to the system with a user/password that was established during Member registration stage.</w:t>
      </w:r>
    </w:p>
    <w:p w14:paraId="30158AB6" w14:textId="77777777" w:rsidR="007744B9" w:rsidRPr="007744B9" w:rsidRDefault="007744B9" w:rsidP="007744B9">
      <w:pPr>
        <w:pStyle w:val="BodyText2"/>
      </w:pPr>
    </w:p>
    <w:p w14:paraId="457723E9" w14:textId="77777777" w:rsidR="007744B9" w:rsidRPr="007744B9" w:rsidRDefault="007744B9" w:rsidP="007744B9">
      <w:pPr>
        <w:pStyle w:val="BodyText2"/>
      </w:pPr>
      <w:r w:rsidRPr="007744B9">
        <w:rPr>
          <w:b/>
          <w:bCs/>
        </w:rPr>
        <w:t>Objective 3</w:t>
      </w:r>
      <w:r w:rsidRPr="007744B9">
        <w:t>: “Account Maintenance” functionality must be supported that allows user to close account and edit personal information and includes the following customer data:</w:t>
      </w:r>
    </w:p>
    <w:p w14:paraId="06A9798A" w14:textId="77777777" w:rsidR="007744B9" w:rsidRPr="007744B9" w:rsidRDefault="007744B9" w:rsidP="00482355">
      <w:pPr>
        <w:pStyle w:val="BodyText2"/>
        <w:numPr>
          <w:ilvl w:val="0"/>
          <w:numId w:val="31"/>
        </w:numPr>
      </w:pPr>
      <w:r w:rsidRPr="007744B9">
        <w:t>First Name, Last Name</w:t>
      </w:r>
    </w:p>
    <w:p w14:paraId="2EA85915" w14:textId="77777777" w:rsidR="007744B9" w:rsidRPr="007744B9" w:rsidRDefault="007744B9" w:rsidP="00482355">
      <w:pPr>
        <w:pStyle w:val="BodyText2"/>
        <w:numPr>
          <w:ilvl w:val="0"/>
          <w:numId w:val="31"/>
        </w:numPr>
      </w:pPr>
      <w:r w:rsidRPr="007744B9">
        <w:t>Email</w:t>
      </w:r>
    </w:p>
    <w:p w14:paraId="0B6E4C14" w14:textId="77777777" w:rsidR="007744B9" w:rsidRPr="007744B9" w:rsidRDefault="007744B9" w:rsidP="00482355">
      <w:pPr>
        <w:pStyle w:val="BodyText2"/>
        <w:numPr>
          <w:ilvl w:val="0"/>
          <w:numId w:val="31"/>
        </w:numPr>
      </w:pPr>
      <w:r w:rsidRPr="007744B9">
        <w:t>Password</w:t>
      </w:r>
    </w:p>
    <w:p w14:paraId="21695FC1" w14:textId="77777777" w:rsidR="007744B9" w:rsidRPr="007744B9" w:rsidRDefault="007744B9" w:rsidP="00482355">
      <w:pPr>
        <w:pStyle w:val="BodyText2"/>
        <w:numPr>
          <w:ilvl w:val="0"/>
          <w:numId w:val="31"/>
        </w:numPr>
      </w:pPr>
      <w:r w:rsidRPr="007744B9">
        <w:t>Phone number</w:t>
      </w:r>
    </w:p>
    <w:p w14:paraId="628B2356" w14:textId="77777777" w:rsidR="007744B9" w:rsidRPr="007744B9" w:rsidRDefault="007744B9" w:rsidP="007744B9">
      <w:pPr>
        <w:pStyle w:val="BodyText2"/>
      </w:pPr>
    </w:p>
    <w:p w14:paraId="0ED78B3D" w14:textId="288CD21E" w:rsidR="00482355" w:rsidRDefault="007744B9" w:rsidP="00482355">
      <w:pPr>
        <w:pStyle w:val="BodyText2"/>
      </w:pPr>
      <w:r w:rsidRPr="007744B9">
        <w:rPr>
          <w:b/>
          <w:bCs/>
        </w:rPr>
        <w:t>Objective 4</w:t>
      </w:r>
      <w:r w:rsidRPr="007744B9">
        <w:t>: The user can request classification of up to six different types of Vehicles</w:t>
      </w:r>
    </w:p>
    <w:p w14:paraId="32B7A022" w14:textId="0104A1BA" w:rsidR="0037169C" w:rsidRDefault="00F04C81" w:rsidP="00F04C81">
      <w:pPr>
        <w:pStyle w:val="BodyText2"/>
        <w:numPr>
          <w:ilvl w:val="0"/>
          <w:numId w:val="32"/>
        </w:numPr>
      </w:pPr>
      <w:r>
        <w:t>SUV</w:t>
      </w:r>
    </w:p>
    <w:p w14:paraId="56DAF9FC" w14:textId="7FEAAC65" w:rsidR="00F04C81" w:rsidRDefault="00F04C81" w:rsidP="00F04C81">
      <w:pPr>
        <w:pStyle w:val="BodyText2"/>
        <w:numPr>
          <w:ilvl w:val="0"/>
          <w:numId w:val="32"/>
        </w:numPr>
      </w:pPr>
      <w:r>
        <w:t>Truck</w:t>
      </w:r>
    </w:p>
    <w:p w14:paraId="4D672F7E" w14:textId="2A93AEBA" w:rsidR="00F04C81" w:rsidRDefault="00F04C81" w:rsidP="00F04C81">
      <w:pPr>
        <w:pStyle w:val="BodyText2"/>
        <w:numPr>
          <w:ilvl w:val="0"/>
          <w:numId w:val="32"/>
        </w:numPr>
      </w:pPr>
      <w:r>
        <w:t>Coupe</w:t>
      </w:r>
    </w:p>
    <w:p w14:paraId="75E55B13" w14:textId="6C40B248" w:rsidR="0028419A" w:rsidRPr="00482355" w:rsidRDefault="0028419A" w:rsidP="00F04C81">
      <w:pPr>
        <w:pStyle w:val="BodyText2"/>
        <w:numPr>
          <w:ilvl w:val="0"/>
          <w:numId w:val="32"/>
        </w:numPr>
      </w:pPr>
      <w:r>
        <w:t>Convertible</w:t>
      </w:r>
    </w:p>
    <w:p w14:paraId="73983565" w14:textId="77777777" w:rsidR="003A5B72" w:rsidRPr="007744B9" w:rsidRDefault="003A5B72" w:rsidP="007744B9">
      <w:pPr>
        <w:pStyle w:val="BodyText2"/>
      </w:pPr>
    </w:p>
    <w:p w14:paraId="7E055356" w14:textId="77777777" w:rsidR="007744B9" w:rsidRPr="007744B9" w:rsidRDefault="007744B9" w:rsidP="007744B9">
      <w:pPr>
        <w:pStyle w:val="BodyText2"/>
      </w:pPr>
      <w:r w:rsidRPr="007744B9">
        <w:rPr>
          <w:b/>
          <w:bCs/>
        </w:rPr>
        <w:t>Objective 5:</w:t>
      </w:r>
      <w:r w:rsidRPr="007744B9">
        <w:t xml:space="preserve"> The user must be able to view data and statistics of each classification</w:t>
      </w:r>
    </w:p>
    <w:p w14:paraId="4A1F67AA" w14:textId="77777777" w:rsidR="003A5B72" w:rsidRDefault="003A5B72" w:rsidP="007744B9">
      <w:pPr>
        <w:pStyle w:val="BodyText2"/>
        <w:rPr>
          <w:b/>
          <w:bCs/>
        </w:rPr>
      </w:pPr>
    </w:p>
    <w:p w14:paraId="2D5B0294" w14:textId="77777777" w:rsidR="007744B9" w:rsidRPr="007744B9" w:rsidRDefault="007744B9" w:rsidP="007744B9">
      <w:pPr>
        <w:pStyle w:val="BodyText2"/>
      </w:pPr>
      <w:r w:rsidRPr="007744B9">
        <w:rPr>
          <w:b/>
          <w:bCs/>
        </w:rPr>
        <w:t>Objective 6:</w:t>
      </w:r>
      <w:r w:rsidRPr="007744B9">
        <w:t xml:space="preserve"> The user must be able to upload their own photo or take a photo using</w:t>
      </w:r>
    </w:p>
    <w:p w14:paraId="177EB6D1" w14:textId="3F9C8E50" w:rsidR="007744B9" w:rsidRPr="007744B9" w:rsidRDefault="007744B9" w:rsidP="007744B9">
      <w:pPr>
        <w:pStyle w:val="BodyText2"/>
      </w:pPr>
      <w:r w:rsidRPr="007744B9">
        <w:tab/>
        <w:t>the device’s camera for image recognition</w:t>
      </w:r>
    </w:p>
    <w:p w14:paraId="64A45347" w14:textId="77777777" w:rsidR="003A5B72" w:rsidRDefault="003A5B72" w:rsidP="007744B9">
      <w:pPr>
        <w:pStyle w:val="BodyText2"/>
        <w:rPr>
          <w:b/>
          <w:bCs/>
        </w:rPr>
      </w:pPr>
    </w:p>
    <w:p w14:paraId="73383B9A" w14:textId="77777777" w:rsidR="007744B9" w:rsidRPr="007744B9" w:rsidRDefault="007744B9" w:rsidP="007744B9">
      <w:pPr>
        <w:pStyle w:val="BodyText2"/>
      </w:pPr>
      <w:r w:rsidRPr="007744B9">
        <w:rPr>
          <w:b/>
          <w:bCs/>
        </w:rPr>
        <w:t xml:space="preserve">Objective 7: </w:t>
      </w:r>
      <w:r w:rsidRPr="007744B9">
        <w:t>The user must be able to recover their password or username in the event of </w:t>
      </w:r>
    </w:p>
    <w:p w14:paraId="4F536E51" w14:textId="77777777" w:rsidR="007744B9" w:rsidRPr="007744B9" w:rsidRDefault="007744B9" w:rsidP="007744B9">
      <w:pPr>
        <w:pStyle w:val="BodyText2"/>
      </w:pPr>
      <w:r w:rsidRPr="007744B9">
        <w:lastRenderedPageBreak/>
        <w:tab/>
        <w:t>unauthorized access or loss of credentials</w:t>
      </w:r>
    </w:p>
    <w:p w14:paraId="647DBD53" w14:textId="26D76663" w:rsidR="004964BC" w:rsidRDefault="004964BC" w:rsidP="56535976">
      <w:pPr>
        <w:pStyle w:val="BodyText2"/>
        <w:ind w:left="0"/>
      </w:pPr>
    </w:p>
    <w:p w14:paraId="76EA38DC" w14:textId="77777777" w:rsidR="00797251" w:rsidRDefault="000B1873">
      <w:pPr>
        <w:pStyle w:val="BodyText2"/>
      </w:pPr>
      <w:r>
        <w:t>.</w:t>
      </w:r>
    </w:p>
    <w:p w14:paraId="0ADF30D2" w14:textId="77777777" w:rsidR="00797251" w:rsidRDefault="00797251">
      <w:pPr>
        <w:pStyle w:val="List2"/>
      </w:pPr>
    </w:p>
    <w:p w14:paraId="2F60AE33" w14:textId="77777777" w:rsidR="00124435" w:rsidRDefault="00124435">
      <w:pPr>
        <w:pStyle w:val="List2"/>
      </w:pPr>
    </w:p>
    <w:p w14:paraId="2B07A010" w14:textId="77777777" w:rsidR="00124435" w:rsidRDefault="00124435">
      <w:pPr>
        <w:pStyle w:val="List2"/>
      </w:pPr>
    </w:p>
    <w:p w14:paraId="5E944EDE" w14:textId="77777777" w:rsidR="00797251" w:rsidRDefault="00797251">
      <w:pPr>
        <w:pStyle w:val="Heading2"/>
      </w:pPr>
      <w:bookmarkStart w:id="8" w:name="_Toc462791960"/>
      <w:r>
        <w:t>2.2 SYSTEM Objectives</w:t>
      </w:r>
      <w:bookmarkEnd w:id="8"/>
    </w:p>
    <w:p w14:paraId="7AA2784E" w14:textId="77777777" w:rsidR="00797251" w:rsidRDefault="00797251">
      <w:pPr>
        <w:pStyle w:val="BodyText2"/>
        <w:numPr>
          <w:ilvl w:val="12"/>
          <w:numId w:val="0"/>
        </w:numPr>
        <w:ind w:left="360"/>
      </w:pPr>
      <w:r>
        <w:t>The following is a list of system objectives:</w:t>
      </w:r>
    </w:p>
    <w:p w14:paraId="625092C1" w14:textId="77777777" w:rsidR="00665362" w:rsidRDefault="00665362">
      <w:pPr>
        <w:pStyle w:val="BodyText2"/>
        <w:numPr>
          <w:ilvl w:val="12"/>
          <w:numId w:val="0"/>
        </w:numPr>
        <w:ind w:left="360"/>
      </w:pPr>
    </w:p>
    <w:p w14:paraId="4C1642C8" w14:textId="77777777" w:rsidR="00665362" w:rsidRPr="00665362" w:rsidRDefault="00665362" w:rsidP="00665362">
      <w:pPr>
        <w:pStyle w:val="BodyText2"/>
        <w:numPr>
          <w:ilvl w:val="12"/>
          <w:numId w:val="0"/>
        </w:numPr>
        <w:ind w:left="360"/>
      </w:pPr>
      <w:r w:rsidRPr="00665362">
        <w:rPr>
          <w:b/>
          <w:bCs/>
        </w:rPr>
        <w:t>Objective 1</w:t>
      </w:r>
      <w:r w:rsidRPr="00665362">
        <w:t>: System will be an Android application</w:t>
      </w:r>
    </w:p>
    <w:p w14:paraId="0D0CC2E8" w14:textId="77777777" w:rsidR="00665362" w:rsidRPr="00665362" w:rsidRDefault="00665362" w:rsidP="00665362">
      <w:pPr>
        <w:pStyle w:val="BodyText2"/>
        <w:numPr>
          <w:ilvl w:val="12"/>
          <w:numId w:val="0"/>
        </w:numPr>
        <w:ind w:left="360"/>
      </w:pPr>
    </w:p>
    <w:p w14:paraId="3D9E065D" w14:textId="77777777" w:rsidR="00665362" w:rsidRPr="00665362" w:rsidRDefault="00665362" w:rsidP="00665362">
      <w:pPr>
        <w:pStyle w:val="BodyText2"/>
        <w:numPr>
          <w:ilvl w:val="12"/>
          <w:numId w:val="0"/>
        </w:numPr>
        <w:ind w:left="360"/>
      </w:pPr>
      <w:r w:rsidRPr="00665362">
        <w:rPr>
          <w:b/>
          <w:bCs/>
        </w:rPr>
        <w:t>Objective 2</w:t>
      </w:r>
      <w:r w:rsidRPr="00665362">
        <w:t>: Python will be used to implement machine-learning.</w:t>
      </w:r>
    </w:p>
    <w:p w14:paraId="7266ED95" w14:textId="77777777" w:rsidR="00665362" w:rsidRPr="00665362" w:rsidRDefault="00665362" w:rsidP="00665362">
      <w:pPr>
        <w:pStyle w:val="BodyText2"/>
        <w:numPr>
          <w:ilvl w:val="12"/>
          <w:numId w:val="0"/>
        </w:numPr>
        <w:ind w:left="360"/>
      </w:pPr>
    </w:p>
    <w:p w14:paraId="71B55820" w14:textId="77777777" w:rsidR="00665362" w:rsidRPr="00665362" w:rsidRDefault="00665362" w:rsidP="00665362">
      <w:pPr>
        <w:pStyle w:val="BodyText2"/>
        <w:numPr>
          <w:ilvl w:val="12"/>
          <w:numId w:val="0"/>
        </w:numPr>
        <w:ind w:left="360"/>
      </w:pPr>
      <w:r w:rsidRPr="00665362">
        <w:rPr>
          <w:b/>
          <w:bCs/>
        </w:rPr>
        <w:t>Objective 3:</w:t>
      </w:r>
      <w:r w:rsidRPr="00665362">
        <w:t xml:space="preserve"> Firebase will be used to manage login credentials.</w:t>
      </w:r>
    </w:p>
    <w:p w14:paraId="5502AC26" w14:textId="77777777" w:rsidR="00665362" w:rsidRPr="00665362" w:rsidRDefault="00665362" w:rsidP="00665362">
      <w:pPr>
        <w:pStyle w:val="BodyText2"/>
        <w:numPr>
          <w:ilvl w:val="12"/>
          <w:numId w:val="0"/>
        </w:numPr>
        <w:ind w:left="360"/>
      </w:pPr>
    </w:p>
    <w:p w14:paraId="629316A1" w14:textId="77777777" w:rsidR="00665362" w:rsidRPr="00665362" w:rsidRDefault="00665362" w:rsidP="00665362">
      <w:pPr>
        <w:pStyle w:val="BodyText2"/>
        <w:numPr>
          <w:ilvl w:val="12"/>
          <w:numId w:val="0"/>
        </w:numPr>
        <w:ind w:left="360"/>
      </w:pPr>
      <w:r w:rsidRPr="00665362">
        <w:rPr>
          <w:b/>
          <w:bCs/>
        </w:rPr>
        <w:t xml:space="preserve">Objective 4: </w:t>
      </w:r>
      <w:r w:rsidRPr="00665362">
        <w:t>Java will be used in conjunction with Android Studio in order to develop the</w:t>
      </w:r>
    </w:p>
    <w:p w14:paraId="3FD7FCC0" w14:textId="77777777" w:rsidR="00665362" w:rsidRPr="00665362" w:rsidRDefault="00665362" w:rsidP="00665362">
      <w:pPr>
        <w:pStyle w:val="BodyText2"/>
        <w:numPr>
          <w:ilvl w:val="12"/>
          <w:numId w:val="0"/>
        </w:numPr>
        <w:ind w:left="360"/>
      </w:pPr>
      <w:r w:rsidRPr="00665362">
        <w:t>UI of the app.</w:t>
      </w:r>
    </w:p>
    <w:p w14:paraId="5C08188E" w14:textId="77777777" w:rsidR="00665362" w:rsidRPr="00665362" w:rsidRDefault="00665362" w:rsidP="00665362">
      <w:pPr>
        <w:pStyle w:val="BodyText2"/>
        <w:numPr>
          <w:ilvl w:val="12"/>
          <w:numId w:val="0"/>
        </w:numPr>
        <w:ind w:left="360"/>
      </w:pPr>
    </w:p>
    <w:p w14:paraId="3DA2F260" w14:textId="77777777" w:rsidR="00665362" w:rsidRPr="00665362" w:rsidRDefault="00665362" w:rsidP="00665362">
      <w:pPr>
        <w:pStyle w:val="BodyText2"/>
        <w:numPr>
          <w:ilvl w:val="12"/>
          <w:numId w:val="0"/>
        </w:numPr>
        <w:ind w:left="360"/>
      </w:pPr>
      <w:r w:rsidRPr="00665362">
        <w:rPr>
          <w:b/>
          <w:bCs/>
        </w:rPr>
        <w:t>Objective 5:</w:t>
      </w:r>
      <w:r w:rsidRPr="00665362">
        <w:t xml:space="preserve"> Google’s Material Design will be used as the UI theme of the app</w:t>
      </w:r>
    </w:p>
    <w:p w14:paraId="2F393135" w14:textId="77777777" w:rsidR="00665362" w:rsidRPr="00665362" w:rsidRDefault="00665362" w:rsidP="00665362">
      <w:pPr>
        <w:pStyle w:val="BodyText2"/>
        <w:numPr>
          <w:ilvl w:val="12"/>
          <w:numId w:val="0"/>
        </w:numPr>
        <w:ind w:left="360"/>
      </w:pPr>
    </w:p>
    <w:p w14:paraId="40217A0C" w14:textId="77777777" w:rsidR="00665362" w:rsidRPr="00665362" w:rsidRDefault="00665362" w:rsidP="00665362">
      <w:pPr>
        <w:pStyle w:val="BodyText2"/>
        <w:numPr>
          <w:ilvl w:val="12"/>
          <w:numId w:val="0"/>
        </w:numPr>
        <w:ind w:left="360"/>
      </w:pPr>
      <w:r w:rsidRPr="00665362">
        <w:rPr>
          <w:b/>
          <w:bCs/>
        </w:rPr>
        <w:t>Objective 6:</w:t>
      </w:r>
      <w:r w:rsidRPr="00665362">
        <w:t xml:space="preserve"> App will save data and results for 6 different classifications to keep data persistent only until the app closes</w:t>
      </w:r>
    </w:p>
    <w:p w14:paraId="45EE4A7D" w14:textId="77777777" w:rsidR="00797251" w:rsidRDefault="00797251">
      <w:pPr>
        <w:pStyle w:val="BodyText2"/>
        <w:numPr>
          <w:ilvl w:val="12"/>
          <w:numId w:val="0"/>
        </w:numPr>
        <w:ind w:left="360"/>
      </w:pPr>
    </w:p>
    <w:p w14:paraId="4AA75A37" w14:textId="77777777" w:rsidR="00797251" w:rsidRDefault="00797251" w:rsidP="00EA279C">
      <w:pPr>
        <w:pStyle w:val="Heading1"/>
        <w:numPr>
          <w:ilvl w:val="12"/>
          <w:numId w:val="0"/>
        </w:numPr>
      </w:pPr>
      <w:bookmarkStart w:id="9" w:name="_Toc462791961"/>
      <w:r>
        <w:lastRenderedPageBreak/>
        <w:t xml:space="preserve">3. Project </w:t>
      </w:r>
      <w:r w:rsidR="00EA279C">
        <w:t>Context Diagram</w:t>
      </w:r>
      <w:bookmarkEnd w:id="9"/>
    </w:p>
    <w:p w14:paraId="113CE014" w14:textId="555060FC" w:rsidR="00797251" w:rsidRDefault="00797251" w:rsidP="56535976">
      <w:pPr>
        <w:pStyle w:val="heading1underline"/>
      </w:pPr>
    </w:p>
    <w:p w14:paraId="5CEDE648" w14:textId="1B363584" w:rsidR="00797251" w:rsidRDefault="008878C0" w:rsidP="003A5B72">
      <w:pPr>
        <w:pStyle w:val="BodyText2"/>
        <w:ind w:left="0"/>
      </w:pPr>
      <w:r>
        <w:rPr>
          <w:noProof/>
          <w:bdr w:val="none" w:sz="0" w:space="0" w:color="auto" w:frame="1"/>
        </w:rPr>
        <w:pict w14:anchorId="2EE82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32.45pt;height:310.9pt;visibility:visible">
            <v:imagedata r:id="rId13" o:title=""/>
          </v:shape>
        </w:pict>
      </w:r>
    </w:p>
    <w:p w14:paraId="2DA848ED" w14:textId="555060FC" w:rsidR="00797251" w:rsidRDefault="00797251" w:rsidP="56535976">
      <w:pPr>
        <w:pStyle w:val="BodyText2"/>
      </w:pPr>
    </w:p>
    <w:p w14:paraId="2C026DBD" w14:textId="555060FC" w:rsidR="00797251" w:rsidRDefault="00797251" w:rsidP="56535976">
      <w:pPr>
        <w:pStyle w:val="BodyText2"/>
      </w:pPr>
    </w:p>
    <w:p w14:paraId="7438A3A1" w14:textId="555060FC" w:rsidR="00797251" w:rsidRDefault="00797251" w:rsidP="56535976">
      <w:pPr>
        <w:rPr>
          <w:rFonts w:ascii="NewCenturySchlbk" w:hAnsi="NewCenturySchlbk"/>
          <w:sz w:val="22"/>
          <w:szCs w:val="22"/>
        </w:rPr>
      </w:pPr>
    </w:p>
    <w:p w14:paraId="59FF6A43" w14:textId="77777777" w:rsidR="00A33E04" w:rsidRDefault="00A33E04" w:rsidP="00A33E04">
      <w:pPr>
        <w:pStyle w:val="Heading1"/>
      </w:pPr>
      <w:bookmarkStart w:id="10" w:name="_heading=h.2et92p0" w:colFirst="0" w:colLast="0"/>
      <w:bookmarkStart w:id="11" w:name="_heading=h.109p03pmx1vv" w:colFirst="0" w:colLast="0"/>
      <w:bookmarkStart w:id="12" w:name="_Toc462791970"/>
      <w:bookmarkEnd w:id="10"/>
      <w:bookmarkEnd w:id="11"/>
      <w:r>
        <w:lastRenderedPageBreak/>
        <w:t>4.  Systems Requirements</w:t>
      </w:r>
    </w:p>
    <w:p w14:paraId="369C637B" w14:textId="77777777" w:rsidR="00A33E04" w:rsidRDefault="00A33E04" w:rsidP="00A33E04">
      <w:pPr>
        <w:keepNext/>
        <w:pBdr>
          <w:top w:val="single" w:sz="6" w:space="1" w:color="000000"/>
          <w:left w:val="nil"/>
          <w:bottom w:val="nil"/>
          <w:right w:val="nil"/>
          <w:between w:val="nil"/>
        </w:pBdr>
        <w:spacing w:after="120"/>
        <w:rPr>
          <w:color w:val="000000"/>
          <w:u w:val="single"/>
        </w:rPr>
      </w:pPr>
      <w:bookmarkStart w:id="13" w:name="_heading=h.17dp8vu" w:colFirst="0" w:colLast="0"/>
      <w:bookmarkEnd w:id="13"/>
    </w:p>
    <w:p w14:paraId="28A1490A" w14:textId="77777777" w:rsidR="00A33E04" w:rsidRDefault="00A33E04" w:rsidP="00A33E04">
      <w:pPr>
        <w:pStyle w:val="Heading2"/>
      </w:pPr>
      <w:bookmarkStart w:id="14" w:name="_heading=h.1btvi7e1my9s" w:colFirst="0" w:colLast="0"/>
      <w:bookmarkEnd w:id="14"/>
      <w:r>
        <w:t xml:space="preserve">4.1 “Login” Requirements </w:t>
      </w:r>
    </w:p>
    <w:p w14:paraId="4E7BD8E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140571F" w14:textId="77777777" w:rsidTr="00843ADC">
        <w:trPr>
          <w:trHeight w:val="675"/>
        </w:trPr>
        <w:tc>
          <w:tcPr>
            <w:tcW w:w="2268" w:type="dxa"/>
          </w:tcPr>
          <w:p w14:paraId="003DE334" w14:textId="77777777" w:rsidR="00A33E04" w:rsidRDefault="00A33E04" w:rsidP="00843ADC">
            <w:r>
              <w:rPr>
                <w:b/>
              </w:rPr>
              <w:t>Requirement Title:</w:t>
            </w:r>
          </w:p>
          <w:p w14:paraId="6141F2F8" w14:textId="77777777" w:rsidR="00A33E04" w:rsidRDefault="00A33E04" w:rsidP="00843ADC">
            <w:pPr>
              <w:ind w:firstLine="720"/>
            </w:pPr>
          </w:p>
        </w:tc>
        <w:tc>
          <w:tcPr>
            <w:tcW w:w="6588" w:type="dxa"/>
          </w:tcPr>
          <w:p w14:paraId="3A12ECF6" w14:textId="77777777" w:rsidR="00A33E04" w:rsidRDefault="00A33E04" w:rsidP="00843ADC"/>
          <w:p w14:paraId="03196B91" w14:textId="77777777" w:rsidR="00A33E04" w:rsidRDefault="00A33E04" w:rsidP="00843ADC">
            <w:r>
              <w:t>Sign Up</w:t>
            </w:r>
          </w:p>
        </w:tc>
      </w:tr>
      <w:tr w:rsidR="00A33E04" w14:paraId="0B99EFC5" w14:textId="77777777" w:rsidTr="00843ADC">
        <w:tc>
          <w:tcPr>
            <w:tcW w:w="2268" w:type="dxa"/>
          </w:tcPr>
          <w:p w14:paraId="1C5AF1A5" w14:textId="77777777" w:rsidR="00A33E04" w:rsidRDefault="00A33E04" w:rsidP="00843ADC">
            <w:r>
              <w:rPr>
                <w:b/>
              </w:rPr>
              <w:t>Sequence No:</w:t>
            </w:r>
          </w:p>
        </w:tc>
        <w:tc>
          <w:tcPr>
            <w:tcW w:w="6588" w:type="dxa"/>
          </w:tcPr>
          <w:p w14:paraId="67F505F3" w14:textId="77777777" w:rsidR="00A33E04" w:rsidRDefault="00A33E04" w:rsidP="00843ADC"/>
          <w:p w14:paraId="3DF21F1F" w14:textId="77777777" w:rsidR="00A33E04" w:rsidRDefault="00A33E04" w:rsidP="00843ADC">
            <w:r>
              <w:t>01</w:t>
            </w:r>
          </w:p>
          <w:p w14:paraId="0CA0B059" w14:textId="77777777" w:rsidR="00A33E04" w:rsidRDefault="00A33E04" w:rsidP="00843ADC"/>
        </w:tc>
      </w:tr>
      <w:tr w:rsidR="00A33E04" w14:paraId="2287382E" w14:textId="77777777" w:rsidTr="00843ADC">
        <w:tc>
          <w:tcPr>
            <w:tcW w:w="2268" w:type="dxa"/>
          </w:tcPr>
          <w:p w14:paraId="2B901D34" w14:textId="77777777" w:rsidR="00A33E04" w:rsidRDefault="00A33E04" w:rsidP="00843ADC">
            <w:r>
              <w:rPr>
                <w:b/>
              </w:rPr>
              <w:t>Short description:</w:t>
            </w:r>
          </w:p>
        </w:tc>
        <w:tc>
          <w:tcPr>
            <w:tcW w:w="6588" w:type="dxa"/>
          </w:tcPr>
          <w:p w14:paraId="52BD160D" w14:textId="77777777" w:rsidR="00A33E04" w:rsidRDefault="00A33E04" w:rsidP="00843ADC"/>
          <w:p w14:paraId="3B03D979" w14:textId="77777777" w:rsidR="00A33E04" w:rsidRDefault="00A33E04" w:rsidP="00843ADC">
            <w:r>
              <w:t>Allow a new user to sign up for an account.</w:t>
            </w:r>
          </w:p>
          <w:p w14:paraId="1DBACE40" w14:textId="77777777" w:rsidR="00A33E04" w:rsidRDefault="00A33E04" w:rsidP="00843ADC"/>
        </w:tc>
      </w:tr>
      <w:tr w:rsidR="00A33E04" w14:paraId="58E2401F" w14:textId="77777777" w:rsidTr="00843ADC">
        <w:tc>
          <w:tcPr>
            <w:tcW w:w="2268" w:type="dxa"/>
          </w:tcPr>
          <w:p w14:paraId="388308C4" w14:textId="77777777" w:rsidR="00A33E04" w:rsidRDefault="00A33E04" w:rsidP="00843ADC">
            <w:r>
              <w:rPr>
                <w:b/>
              </w:rPr>
              <w:t>Description:</w:t>
            </w:r>
          </w:p>
        </w:tc>
        <w:tc>
          <w:tcPr>
            <w:tcW w:w="6588" w:type="dxa"/>
          </w:tcPr>
          <w:p w14:paraId="15F408B1" w14:textId="77777777" w:rsidR="00A33E04" w:rsidRDefault="00A33E04" w:rsidP="00843ADC"/>
          <w:p w14:paraId="4DFE3EB3" w14:textId="77777777" w:rsidR="00A33E04" w:rsidRDefault="00A33E04" w:rsidP="00843ADC">
            <w:r>
              <w:t>The “Sign Up” button will be located near the bottom of the login screen. Clicking the button will take the user to an Account Creation page. The user will be prompted for the following information:</w:t>
            </w:r>
          </w:p>
          <w:p w14:paraId="2DB82F0C" w14:textId="77777777" w:rsidR="00A33E04" w:rsidRDefault="00A33E04" w:rsidP="00A33E04">
            <w:pPr>
              <w:numPr>
                <w:ilvl w:val="0"/>
                <w:numId w:val="36"/>
              </w:numPr>
            </w:pPr>
            <w:r>
              <w:t>Email Address</w:t>
            </w:r>
          </w:p>
          <w:p w14:paraId="0DF1A6EB" w14:textId="77777777" w:rsidR="00A33E04" w:rsidRDefault="00A33E04" w:rsidP="00A33E04">
            <w:pPr>
              <w:numPr>
                <w:ilvl w:val="0"/>
                <w:numId w:val="38"/>
              </w:numPr>
            </w:pPr>
            <w:r>
              <w:t>Password</w:t>
            </w:r>
          </w:p>
          <w:p w14:paraId="0A9D4AC2" w14:textId="77777777" w:rsidR="00A33E04" w:rsidRDefault="00A33E04" w:rsidP="00A33E04">
            <w:pPr>
              <w:numPr>
                <w:ilvl w:val="0"/>
                <w:numId w:val="38"/>
              </w:numPr>
            </w:pPr>
            <w:r>
              <w:t>Confirm Password</w:t>
            </w:r>
          </w:p>
          <w:p w14:paraId="4F49AF98" w14:textId="77777777" w:rsidR="00A33E04" w:rsidRDefault="00A33E04" w:rsidP="00843ADC"/>
        </w:tc>
      </w:tr>
      <w:tr w:rsidR="00A33E04" w14:paraId="5B1012C2" w14:textId="77777777" w:rsidTr="00843ADC">
        <w:tc>
          <w:tcPr>
            <w:tcW w:w="2268" w:type="dxa"/>
          </w:tcPr>
          <w:p w14:paraId="7AC2C04C" w14:textId="77777777" w:rsidR="00A33E04" w:rsidRDefault="00A33E04" w:rsidP="00843ADC">
            <w:r>
              <w:rPr>
                <w:b/>
              </w:rPr>
              <w:t>Pre-Conditions</w:t>
            </w:r>
            <w:r>
              <w:t>:</w:t>
            </w:r>
          </w:p>
        </w:tc>
        <w:tc>
          <w:tcPr>
            <w:tcW w:w="6588" w:type="dxa"/>
          </w:tcPr>
          <w:p w14:paraId="1C58180D" w14:textId="77777777" w:rsidR="00A33E04" w:rsidRDefault="00A33E04" w:rsidP="00843ADC"/>
          <w:p w14:paraId="7A9F68AF"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50800A18" w14:textId="77777777" w:rsidR="00A33E04" w:rsidRDefault="00A33E04" w:rsidP="00843ADC"/>
        </w:tc>
      </w:tr>
      <w:tr w:rsidR="00A33E04" w14:paraId="78F3BBA2" w14:textId="77777777" w:rsidTr="00843ADC">
        <w:tc>
          <w:tcPr>
            <w:tcW w:w="2268" w:type="dxa"/>
          </w:tcPr>
          <w:p w14:paraId="12AC86BA" w14:textId="77777777" w:rsidR="00A33E04" w:rsidRDefault="00A33E04" w:rsidP="00843ADC">
            <w:r>
              <w:rPr>
                <w:b/>
              </w:rPr>
              <w:t>Post Conditions:</w:t>
            </w:r>
          </w:p>
        </w:tc>
        <w:tc>
          <w:tcPr>
            <w:tcW w:w="6588" w:type="dxa"/>
          </w:tcPr>
          <w:p w14:paraId="7FB956C6" w14:textId="77777777" w:rsidR="00A33E04" w:rsidRDefault="00A33E04" w:rsidP="00843ADC"/>
          <w:p w14:paraId="0442D588" w14:textId="77777777" w:rsidR="00A33E04" w:rsidRDefault="00A33E04" w:rsidP="00843ADC">
            <w:r>
              <w:t>Logs in the user and navigates them to the home page. The system will automatically send the user a confirmation email to the email address they provided upon signing up.</w:t>
            </w:r>
          </w:p>
          <w:p w14:paraId="13066F97" w14:textId="77777777" w:rsidR="00A33E04" w:rsidRDefault="00A33E04" w:rsidP="00843ADC"/>
        </w:tc>
      </w:tr>
      <w:tr w:rsidR="00A33E04" w14:paraId="3E236E9F" w14:textId="77777777" w:rsidTr="00843ADC">
        <w:tc>
          <w:tcPr>
            <w:tcW w:w="2268" w:type="dxa"/>
          </w:tcPr>
          <w:p w14:paraId="39723681" w14:textId="77777777" w:rsidR="00A33E04" w:rsidRDefault="00A33E04" w:rsidP="00843ADC">
            <w:r>
              <w:rPr>
                <w:b/>
              </w:rPr>
              <w:t>Other attributes:</w:t>
            </w:r>
          </w:p>
        </w:tc>
        <w:tc>
          <w:tcPr>
            <w:tcW w:w="6588" w:type="dxa"/>
          </w:tcPr>
          <w:p w14:paraId="6DA1C80E" w14:textId="77777777" w:rsidR="00A33E04" w:rsidRDefault="00A33E04" w:rsidP="00843ADC"/>
          <w:p w14:paraId="7284AF14" w14:textId="77777777" w:rsidR="00A33E04" w:rsidRDefault="00A33E04" w:rsidP="00843ADC">
            <w:r>
              <w:t>The login system will error check the password and confirm password fields to ensure that they match. The system will also check to make sure the email address entered is a valid email address.</w:t>
            </w:r>
          </w:p>
          <w:p w14:paraId="673D84FB" w14:textId="77777777" w:rsidR="00A33E04" w:rsidRDefault="00A33E04" w:rsidP="00843ADC"/>
        </w:tc>
      </w:tr>
    </w:tbl>
    <w:p w14:paraId="705790A4" w14:textId="77777777" w:rsidR="00A33E04" w:rsidRDefault="00A33E04" w:rsidP="00A33E04"/>
    <w:p w14:paraId="6A54DD5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4BC0C86" w14:textId="77777777" w:rsidR="00A33E04" w:rsidRDefault="00A33E04" w:rsidP="00A33E04"/>
    <w:p w14:paraId="4D395A2E" w14:textId="77777777" w:rsidR="00A33E04" w:rsidRDefault="00A33E04" w:rsidP="00A33E04"/>
    <w:p w14:paraId="2C4566F6" w14:textId="77777777" w:rsidR="00A33E04" w:rsidRDefault="00A33E04" w:rsidP="00A33E04"/>
    <w:p w14:paraId="7D8BB372" w14:textId="77777777" w:rsidR="00A33E04" w:rsidRDefault="00A33E04" w:rsidP="00A33E04"/>
    <w:p w14:paraId="73701293" w14:textId="77777777" w:rsidR="00A33E04" w:rsidRDefault="00A33E04" w:rsidP="00A33E04"/>
    <w:p w14:paraId="2D857C7A"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146B941" w14:textId="77777777" w:rsidTr="00843ADC">
        <w:trPr>
          <w:trHeight w:val="675"/>
        </w:trPr>
        <w:tc>
          <w:tcPr>
            <w:tcW w:w="2268" w:type="dxa"/>
          </w:tcPr>
          <w:p w14:paraId="75051D86" w14:textId="77777777" w:rsidR="00A33E04" w:rsidRDefault="00A33E04" w:rsidP="00843ADC">
            <w:r>
              <w:rPr>
                <w:b/>
              </w:rPr>
              <w:t>Requirement Title:</w:t>
            </w:r>
          </w:p>
          <w:p w14:paraId="604A8946" w14:textId="77777777" w:rsidR="00A33E04" w:rsidRDefault="00A33E04" w:rsidP="00843ADC">
            <w:pPr>
              <w:ind w:firstLine="720"/>
            </w:pPr>
          </w:p>
        </w:tc>
        <w:tc>
          <w:tcPr>
            <w:tcW w:w="6588" w:type="dxa"/>
          </w:tcPr>
          <w:p w14:paraId="26813C57" w14:textId="77777777" w:rsidR="00A33E04" w:rsidRDefault="00A33E04" w:rsidP="00843ADC"/>
          <w:p w14:paraId="46F49D63" w14:textId="77777777" w:rsidR="00A33E04" w:rsidRDefault="00A33E04" w:rsidP="00843ADC">
            <w:r>
              <w:t>Login</w:t>
            </w:r>
          </w:p>
        </w:tc>
      </w:tr>
      <w:tr w:rsidR="00A33E04" w14:paraId="09ADB15F" w14:textId="77777777" w:rsidTr="00843ADC">
        <w:tc>
          <w:tcPr>
            <w:tcW w:w="2268" w:type="dxa"/>
          </w:tcPr>
          <w:p w14:paraId="013DC7BC" w14:textId="77777777" w:rsidR="00A33E04" w:rsidRDefault="00A33E04" w:rsidP="00843ADC">
            <w:r>
              <w:rPr>
                <w:b/>
              </w:rPr>
              <w:t>Sequence No:</w:t>
            </w:r>
          </w:p>
        </w:tc>
        <w:tc>
          <w:tcPr>
            <w:tcW w:w="6588" w:type="dxa"/>
          </w:tcPr>
          <w:p w14:paraId="3A2437F6" w14:textId="77777777" w:rsidR="00A33E04" w:rsidRDefault="00A33E04" w:rsidP="00843ADC"/>
          <w:p w14:paraId="1A83A8D8" w14:textId="77777777" w:rsidR="00A33E04" w:rsidRDefault="00A33E04" w:rsidP="00843ADC">
            <w:r>
              <w:t>02</w:t>
            </w:r>
          </w:p>
          <w:p w14:paraId="47F1288E" w14:textId="77777777" w:rsidR="00A33E04" w:rsidRDefault="00A33E04" w:rsidP="00843ADC"/>
        </w:tc>
      </w:tr>
      <w:tr w:rsidR="00A33E04" w14:paraId="2AFB8F00" w14:textId="77777777" w:rsidTr="00843ADC">
        <w:tc>
          <w:tcPr>
            <w:tcW w:w="2268" w:type="dxa"/>
          </w:tcPr>
          <w:p w14:paraId="677A3E8F" w14:textId="77777777" w:rsidR="00A33E04" w:rsidRDefault="00A33E04" w:rsidP="00843ADC">
            <w:r>
              <w:rPr>
                <w:b/>
              </w:rPr>
              <w:t>Short description:</w:t>
            </w:r>
          </w:p>
        </w:tc>
        <w:tc>
          <w:tcPr>
            <w:tcW w:w="6588" w:type="dxa"/>
          </w:tcPr>
          <w:p w14:paraId="57BEE4DD" w14:textId="77777777" w:rsidR="00A33E04" w:rsidRDefault="00A33E04" w:rsidP="00843ADC"/>
          <w:p w14:paraId="515EE839" w14:textId="77777777" w:rsidR="00A33E04" w:rsidRDefault="00A33E04" w:rsidP="00843ADC">
            <w:r>
              <w:t>Allow a user to log into their account.</w:t>
            </w:r>
          </w:p>
          <w:p w14:paraId="40FFA8CD" w14:textId="77777777" w:rsidR="00A33E04" w:rsidRDefault="00A33E04" w:rsidP="00843ADC"/>
        </w:tc>
      </w:tr>
      <w:tr w:rsidR="00A33E04" w14:paraId="6BADFA10" w14:textId="77777777" w:rsidTr="00843ADC">
        <w:tc>
          <w:tcPr>
            <w:tcW w:w="2268" w:type="dxa"/>
          </w:tcPr>
          <w:p w14:paraId="0FA9B444" w14:textId="77777777" w:rsidR="00A33E04" w:rsidRDefault="00A33E04" w:rsidP="00843ADC">
            <w:r>
              <w:rPr>
                <w:b/>
              </w:rPr>
              <w:t>Description:</w:t>
            </w:r>
          </w:p>
        </w:tc>
        <w:tc>
          <w:tcPr>
            <w:tcW w:w="6588" w:type="dxa"/>
          </w:tcPr>
          <w:p w14:paraId="7C755031" w14:textId="77777777" w:rsidR="00A33E04" w:rsidRDefault="00A33E04" w:rsidP="00843ADC"/>
          <w:p w14:paraId="3B92708C" w14:textId="77777777" w:rsidR="00A33E04" w:rsidRDefault="00A33E04" w:rsidP="00843ADC">
            <w:r>
              <w:t>The login page will display an “Email” entry field and a “Password” entry field. The user can type in their email address and password they provided upon signing up to login to their account.</w:t>
            </w:r>
          </w:p>
          <w:p w14:paraId="7BF4715D" w14:textId="77777777" w:rsidR="00A33E04" w:rsidRDefault="00A33E04" w:rsidP="00843ADC"/>
        </w:tc>
      </w:tr>
      <w:tr w:rsidR="00A33E04" w14:paraId="7FE71613" w14:textId="77777777" w:rsidTr="00843ADC">
        <w:tc>
          <w:tcPr>
            <w:tcW w:w="2268" w:type="dxa"/>
          </w:tcPr>
          <w:p w14:paraId="0C5F2CA1" w14:textId="77777777" w:rsidR="00A33E04" w:rsidRDefault="00A33E04" w:rsidP="00843ADC">
            <w:r>
              <w:rPr>
                <w:b/>
              </w:rPr>
              <w:t>Pre-Conditions</w:t>
            </w:r>
            <w:r>
              <w:t>:</w:t>
            </w:r>
          </w:p>
        </w:tc>
        <w:tc>
          <w:tcPr>
            <w:tcW w:w="6588" w:type="dxa"/>
          </w:tcPr>
          <w:p w14:paraId="3A3FD6DC" w14:textId="77777777" w:rsidR="00A33E04" w:rsidRDefault="00A33E04" w:rsidP="00843ADC"/>
          <w:p w14:paraId="3E227C81"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4C0F3EBF" w14:textId="77777777" w:rsidR="00A33E04" w:rsidRDefault="00A33E04" w:rsidP="00843ADC"/>
        </w:tc>
      </w:tr>
      <w:tr w:rsidR="00A33E04" w14:paraId="6232DC5E" w14:textId="77777777" w:rsidTr="00843ADC">
        <w:tc>
          <w:tcPr>
            <w:tcW w:w="2268" w:type="dxa"/>
          </w:tcPr>
          <w:p w14:paraId="5F46DE4C" w14:textId="77777777" w:rsidR="00A33E04" w:rsidRDefault="00A33E04" w:rsidP="00843ADC">
            <w:r>
              <w:rPr>
                <w:b/>
              </w:rPr>
              <w:t>Post Conditions:</w:t>
            </w:r>
          </w:p>
        </w:tc>
        <w:tc>
          <w:tcPr>
            <w:tcW w:w="6588" w:type="dxa"/>
          </w:tcPr>
          <w:p w14:paraId="3CCAEC24" w14:textId="77777777" w:rsidR="00A33E04" w:rsidRDefault="00A33E04" w:rsidP="00843ADC"/>
          <w:p w14:paraId="4FD1F572" w14:textId="77777777" w:rsidR="00A33E04" w:rsidRDefault="00A33E04" w:rsidP="00843ADC">
            <w:r>
              <w:t>Logs in the user and navigates them to the home page.</w:t>
            </w:r>
          </w:p>
          <w:p w14:paraId="44C2047C" w14:textId="77777777" w:rsidR="00A33E04" w:rsidRDefault="00A33E04" w:rsidP="00843ADC"/>
        </w:tc>
      </w:tr>
      <w:tr w:rsidR="00A33E04" w14:paraId="639FF84B" w14:textId="77777777" w:rsidTr="00843ADC">
        <w:tc>
          <w:tcPr>
            <w:tcW w:w="2268" w:type="dxa"/>
          </w:tcPr>
          <w:p w14:paraId="543CDB63" w14:textId="77777777" w:rsidR="00A33E04" w:rsidRDefault="00A33E04" w:rsidP="00843ADC">
            <w:r>
              <w:rPr>
                <w:b/>
              </w:rPr>
              <w:t>Other attributes:</w:t>
            </w:r>
          </w:p>
        </w:tc>
        <w:tc>
          <w:tcPr>
            <w:tcW w:w="6588" w:type="dxa"/>
          </w:tcPr>
          <w:p w14:paraId="3DB94B9E" w14:textId="77777777" w:rsidR="00A33E04" w:rsidRDefault="00A33E04" w:rsidP="00843ADC"/>
          <w:p w14:paraId="0896C066" w14:textId="77777777" w:rsidR="00A33E04" w:rsidRDefault="00A33E04" w:rsidP="00843ADC">
            <w:r>
              <w:t>The login system will check the email and password to make sure they match a corresponding profile in the database.</w:t>
            </w:r>
          </w:p>
          <w:p w14:paraId="1A5FADEC" w14:textId="77777777" w:rsidR="00A33E04" w:rsidRDefault="00A33E04" w:rsidP="00843ADC"/>
        </w:tc>
      </w:tr>
    </w:tbl>
    <w:p w14:paraId="0B0552FB" w14:textId="77777777" w:rsidR="00A33E04" w:rsidRDefault="00A33E04" w:rsidP="00A33E04"/>
    <w:p w14:paraId="664D12B7" w14:textId="77777777" w:rsidR="00A33E04" w:rsidRDefault="00A33E04" w:rsidP="00A33E04"/>
    <w:p w14:paraId="35D3E4C7" w14:textId="77777777" w:rsidR="00A33E04" w:rsidRDefault="00A33E04" w:rsidP="00A33E04"/>
    <w:p w14:paraId="1CFC6828" w14:textId="77777777" w:rsidR="00A33E04" w:rsidRDefault="00A33E04" w:rsidP="00A33E04"/>
    <w:p w14:paraId="1A349369" w14:textId="77777777" w:rsidR="00A33E04" w:rsidRDefault="00A33E04" w:rsidP="00A33E04"/>
    <w:p w14:paraId="6E07E48E" w14:textId="77777777" w:rsidR="00A33E04" w:rsidRDefault="00A33E04" w:rsidP="00A33E04"/>
    <w:p w14:paraId="3FD80B61" w14:textId="77777777" w:rsidR="00A33E04" w:rsidRDefault="00A33E04" w:rsidP="00A33E04"/>
    <w:p w14:paraId="5E396260" w14:textId="77777777" w:rsidR="00A33E04" w:rsidRDefault="00A33E04" w:rsidP="00A33E04"/>
    <w:p w14:paraId="5A7FEA6B" w14:textId="77777777" w:rsidR="00A33E04" w:rsidRDefault="00A33E04" w:rsidP="00A33E04"/>
    <w:p w14:paraId="7850FA23" w14:textId="77777777" w:rsidR="00A33E04" w:rsidRDefault="00A33E04" w:rsidP="00A33E04"/>
    <w:p w14:paraId="559906CD" w14:textId="77777777" w:rsidR="00A33E04" w:rsidRDefault="00A33E04" w:rsidP="00A33E04"/>
    <w:p w14:paraId="6AA6CA80" w14:textId="77777777" w:rsidR="00A33E04" w:rsidRDefault="00A33E04" w:rsidP="00A33E04"/>
    <w:p w14:paraId="1BB37D26" w14:textId="77777777" w:rsidR="00A33E04" w:rsidRDefault="00A33E04" w:rsidP="00A33E04"/>
    <w:p w14:paraId="4FD4DCD1" w14:textId="77777777" w:rsidR="00A33E04" w:rsidRDefault="00A33E04" w:rsidP="00A33E04"/>
    <w:p w14:paraId="342818BD" w14:textId="77777777" w:rsidR="00A33E04" w:rsidRDefault="00A33E04" w:rsidP="00A33E04"/>
    <w:p w14:paraId="0149EA33" w14:textId="77777777" w:rsidR="00A33E04" w:rsidRDefault="00A33E04" w:rsidP="00A33E04"/>
    <w:p w14:paraId="0BAA4A59" w14:textId="77777777" w:rsidR="00A33E04" w:rsidRDefault="00A33E04" w:rsidP="00A33E04"/>
    <w:p w14:paraId="1EF2E511" w14:textId="77777777" w:rsidR="00A33E04" w:rsidRDefault="00A33E04" w:rsidP="00A33E04"/>
    <w:p w14:paraId="674A8D03" w14:textId="77777777" w:rsidR="00A33E04" w:rsidRDefault="00A33E04" w:rsidP="00A33E04"/>
    <w:p w14:paraId="32108764" w14:textId="77777777" w:rsidR="00A33E04" w:rsidRDefault="00A33E04" w:rsidP="00A33E04"/>
    <w:p w14:paraId="3F26DAA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3D3220E6" w14:textId="77777777" w:rsidTr="00843ADC">
        <w:trPr>
          <w:trHeight w:val="675"/>
        </w:trPr>
        <w:tc>
          <w:tcPr>
            <w:tcW w:w="2268" w:type="dxa"/>
          </w:tcPr>
          <w:p w14:paraId="509EEB8B" w14:textId="77777777" w:rsidR="00A33E04" w:rsidRDefault="00A33E04" w:rsidP="00843ADC">
            <w:r>
              <w:rPr>
                <w:b/>
              </w:rPr>
              <w:lastRenderedPageBreak/>
              <w:t>Requirement Title:</w:t>
            </w:r>
          </w:p>
          <w:p w14:paraId="7BBF1A25" w14:textId="77777777" w:rsidR="00A33E04" w:rsidRDefault="00A33E04" w:rsidP="00843ADC">
            <w:pPr>
              <w:ind w:firstLine="720"/>
            </w:pPr>
          </w:p>
        </w:tc>
        <w:tc>
          <w:tcPr>
            <w:tcW w:w="6588" w:type="dxa"/>
          </w:tcPr>
          <w:p w14:paraId="6D5AF7CC" w14:textId="77777777" w:rsidR="00A33E04" w:rsidRDefault="00A33E04" w:rsidP="00843ADC"/>
          <w:p w14:paraId="55E13EC6" w14:textId="77777777" w:rsidR="00A33E04" w:rsidRDefault="00A33E04" w:rsidP="00843ADC">
            <w:r>
              <w:t>Reset Password</w:t>
            </w:r>
          </w:p>
        </w:tc>
      </w:tr>
      <w:tr w:rsidR="00A33E04" w14:paraId="0AE6F9BF" w14:textId="77777777" w:rsidTr="00843ADC">
        <w:tc>
          <w:tcPr>
            <w:tcW w:w="2268" w:type="dxa"/>
          </w:tcPr>
          <w:p w14:paraId="4724F1C5" w14:textId="77777777" w:rsidR="00A33E04" w:rsidRDefault="00A33E04" w:rsidP="00843ADC">
            <w:r>
              <w:rPr>
                <w:b/>
              </w:rPr>
              <w:t>Sequence No:</w:t>
            </w:r>
          </w:p>
        </w:tc>
        <w:tc>
          <w:tcPr>
            <w:tcW w:w="6588" w:type="dxa"/>
          </w:tcPr>
          <w:p w14:paraId="6F5BE0B7" w14:textId="77777777" w:rsidR="00A33E04" w:rsidRDefault="00A33E04" w:rsidP="00843ADC"/>
          <w:p w14:paraId="32C8B7A1" w14:textId="77777777" w:rsidR="00A33E04" w:rsidRDefault="00A33E04" w:rsidP="00843ADC">
            <w:r>
              <w:t>03</w:t>
            </w:r>
          </w:p>
          <w:p w14:paraId="59396BBC" w14:textId="77777777" w:rsidR="00A33E04" w:rsidRDefault="00A33E04" w:rsidP="00843ADC"/>
        </w:tc>
      </w:tr>
      <w:tr w:rsidR="00A33E04" w14:paraId="6C0A899F" w14:textId="77777777" w:rsidTr="00843ADC">
        <w:tc>
          <w:tcPr>
            <w:tcW w:w="2268" w:type="dxa"/>
          </w:tcPr>
          <w:p w14:paraId="5A07BDD2" w14:textId="77777777" w:rsidR="00A33E04" w:rsidRDefault="00A33E04" w:rsidP="00843ADC">
            <w:r>
              <w:rPr>
                <w:b/>
              </w:rPr>
              <w:t>Short description:</w:t>
            </w:r>
          </w:p>
        </w:tc>
        <w:tc>
          <w:tcPr>
            <w:tcW w:w="6588" w:type="dxa"/>
          </w:tcPr>
          <w:p w14:paraId="760A0C49" w14:textId="77777777" w:rsidR="00A33E04" w:rsidRDefault="00A33E04" w:rsidP="00843ADC"/>
          <w:p w14:paraId="7A86350B" w14:textId="77777777" w:rsidR="00A33E04" w:rsidRDefault="00A33E04" w:rsidP="00843ADC">
            <w:r>
              <w:t>Allow a user to request a password reset.</w:t>
            </w:r>
          </w:p>
          <w:p w14:paraId="09ADCFD3" w14:textId="77777777" w:rsidR="00A33E04" w:rsidRDefault="00A33E04" w:rsidP="00843ADC"/>
        </w:tc>
      </w:tr>
      <w:tr w:rsidR="00A33E04" w14:paraId="6722293C" w14:textId="77777777" w:rsidTr="00843ADC">
        <w:tc>
          <w:tcPr>
            <w:tcW w:w="2268" w:type="dxa"/>
          </w:tcPr>
          <w:p w14:paraId="6B4E8CE6" w14:textId="77777777" w:rsidR="00A33E04" w:rsidRDefault="00A33E04" w:rsidP="00843ADC">
            <w:r>
              <w:rPr>
                <w:b/>
              </w:rPr>
              <w:t>Description:</w:t>
            </w:r>
          </w:p>
        </w:tc>
        <w:tc>
          <w:tcPr>
            <w:tcW w:w="6588" w:type="dxa"/>
          </w:tcPr>
          <w:p w14:paraId="3F804260" w14:textId="77777777" w:rsidR="00A33E04" w:rsidRDefault="00A33E04" w:rsidP="00843ADC"/>
          <w:p w14:paraId="367F293A" w14:textId="77777777" w:rsidR="00A33E04" w:rsidRDefault="00A33E04" w:rsidP="00843ADC">
            <w:r>
              <w:t>There will be a “Forgot Password?” button at the bottom of the login screen. Clicking this button will prompt the user for their email address. The system will then reset the password for the account associated with that address and send an email to the user with the new password.</w:t>
            </w:r>
          </w:p>
          <w:p w14:paraId="475D736E" w14:textId="77777777" w:rsidR="00A33E04" w:rsidRDefault="00A33E04" w:rsidP="00843ADC"/>
        </w:tc>
      </w:tr>
      <w:tr w:rsidR="00A33E04" w14:paraId="77C24D12" w14:textId="77777777" w:rsidTr="00843ADC">
        <w:tc>
          <w:tcPr>
            <w:tcW w:w="2268" w:type="dxa"/>
          </w:tcPr>
          <w:p w14:paraId="2494E0AE" w14:textId="77777777" w:rsidR="00A33E04" w:rsidRDefault="00A33E04" w:rsidP="00843ADC">
            <w:r>
              <w:rPr>
                <w:b/>
              </w:rPr>
              <w:t>Pre-Conditions</w:t>
            </w:r>
            <w:r>
              <w:t>:</w:t>
            </w:r>
          </w:p>
        </w:tc>
        <w:tc>
          <w:tcPr>
            <w:tcW w:w="6588" w:type="dxa"/>
          </w:tcPr>
          <w:p w14:paraId="7E7C2CAD" w14:textId="77777777" w:rsidR="00A33E04" w:rsidRDefault="00A33E04" w:rsidP="00843ADC"/>
          <w:p w14:paraId="7CCAF543"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 The user must already have an account with </w:t>
            </w:r>
            <w:proofErr w:type="spellStart"/>
            <w:r>
              <w:t>AutoLearn</w:t>
            </w:r>
            <w:proofErr w:type="spellEnd"/>
            <w:r>
              <w:t>.</w:t>
            </w:r>
          </w:p>
          <w:p w14:paraId="112FF478" w14:textId="77777777" w:rsidR="00A33E04" w:rsidRDefault="00A33E04" w:rsidP="00843ADC"/>
        </w:tc>
      </w:tr>
      <w:tr w:rsidR="00A33E04" w14:paraId="4E6A3673" w14:textId="77777777" w:rsidTr="00843ADC">
        <w:tc>
          <w:tcPr>
            <w:tcW w:w="2268" w:type="dxa"/>
          </w:tcPr>
          <w:p w14:paraId="7413B58E" w14:textId="77777777" w:rsidR="00A33E04" w:rsidRDefault="00A33E04" w:rsidP="00843ADC">
            <w:r>
              <w:rPr>
                <w:b/>
              </w:rPr>
              <w:t>Post Conditions:</w:t>
            </w:r>
          </w:p>
        </w:tc>
        <w:tc>
          <w:tcPr>
            <w:tcW w:w="6588" w:type="dxa"/>
          </w:tcPr>
          <w:p w14:paraId="3328F8E8" w14:textId="77777777" w:rsidR="00A33E04" w:rsidRDefault="00A33E04" w:rsidP="00843ADC"/>
          <w:p w14:paraId="45E19A8C" w14:textId="77777777" w:rsidR="00A33E04" w:rsidRDefault="00A33E04" w:rsidP="00843ADC">
            <w:r>
              <w:t>The user will stay on the login screen and can enter their new password to gain access to their account.</w:t>
            </w:r>
          </w:p>
          <w:p w14:paraId="7AF2C486" w14:textId="77777777" w:rsidR="00A33E04" w:rsidRDefault="00A33E04" w:rsidP="00843ADC"/>
        </w:tc>
      </w:tr>
      <w:tr w:rsidR="00A33E04" w14:paraId="633FF29D" w14:textId="77777777" w:rsidTr="00843ADC">
        <w:tc>
          <w:tcPr>
            <w:tcW w:w="2268" w:type="dxa"/>
          </w:tcPr>
          <w:p w14:paraId="5BB7B7A9" w14:textId="77777777" w:rsidR="00A33E04" w:rsidRDefault="00A33E04" w:rsidP="00843ADC">
            <w:r>
              <w:rPr>
                <w:b/>
              </w:rPr>
              <w:t>Other attributes:</w:t>
            </w:r>
          </w:p>
        </w:tc>
        <w:tc>
          <w:tcPr>
            <w:tcW w:w="6588" w:type="dxa"/>
          </w:tcPr>
          <w:p w14:paraId="320DBF16" w14:textId="77777777" w:rsidR="00A33E04" w:rsidRDefault="00A33E04" w:rsidP="00843ADC"/>
          <w:p w14:paraId="54689006" w14:textId="77777777" w:rsidR="00A33E04" w:rsidRDefault="00A33E04" w:rsidP="00843ADC">
            <w:r>
              <w:t>The system will send the confirmation email for the password reset to the user. The email will contain the new password that will allow them to login.</w:t>
            </w:r>
          </w:p>
          <w:p w14:paraId="4A6A18A3" w14:textId="77777777" w:rsidR="00A33E04" w:rsidRDefault="00A33E04" w:rsidP="00843ADC"/>
        </w:tc>
      </w:tr>
    </w:tbl>
    <w:p w14:paraId="274B633A" w14:textId="77777777" w:rsidR="00A33E04" w:rsidRDefault="00A33E04" w:rsidP="00A33E04"/>
    <w:p w14:paraId="122A7B05" w14:textId="77777777" w:rsidR="00A33E04" w:rsidRDefault="00A33E04" w:rsidP="00A33E04"/>
    <w:p w14:paraId="02BE2538" w14:textId="77777777" w:rsidR="00A33E04" w:rsidRDefault="00A33E04" w:rsidP="00A33E04"/>
    <w:p w14:paraId="53A683E0" w14:textId="77777777" w:rsidR="00A33E04" w:rsidRDefault="00A33E04" w:rsidP="00A33E04"/>
    <w:p w14:paraId="361DFA80" w14:textId="77777777" w:rsidR="00A33E04" w:rsidRDefault="00A33E04" w:rsidP="00A33E04"/>
    <w:p w14:paraId="371FCDFA" w14:textId="77777777" w:rsidR="00A33E04" w:rsidRDefault="00A33E04" w:rsidP="00A33E04"/>
    <w:p w14:paraId="5A2DC29D" w14:textId="77777777" w:rsidR="00A33E04" w:rsidRDefault="00A33E04" w:rsidP="00A33E04"/>
    <w:p w14:paraId="288FF63A" w14:textId="77777777" w:rsidR="00A33E04" w:rsidRDefault="00A33E04" w:rsidP="00A33E04"/>
    <w:p w14:paraId="35E5C5D8" w14:textId="77777777" w:rsidR="00A33E04" w:rsidRDefault="00A33E04" w:rsidP="00A33E04"/>
    <w:p w14:paraId="4AE3C0D7" w14:textId="77777777" w:rsidR="00A33E04" w:rsidRDefault="00A33E04" w:rsidP="00A33E04"/>
    <w:p w14:paraId="1E69DBFD" w14:textId="77777777" w:rsidR="00A33E04" w:rsidRDefault="00A33E04" w:rsidP="00A33E04"/>
    <w:p w14:paraId="5E293141" w14:textId="77777777" w:rsidR="00A33E04" w:rsidRDefault="00A33E04" w:rsidP="00A33E04"/>
    <w:p w14:paraId="6D537B3A" w14:textId="77777777" w:rsidR="00A33E04" w:rsidRDefault="00A33E04" w:rsidP="00A33E04"/>
    <w:p w14:paraId="36AB6080" w14:textId="77777777" w:rsidR="00A33E04" w:rsidRDefault="00A33E04" w:rsidP="00A33E04"/>
    <w:p w14:paraId="67A1CEDC" w14:textId="77777777" w:rsidR="00A33E04" w:rsidRDefault="00A33E04" w:rsidP="00A33E04"/>
    <w:p w14:paraId="4589CF40" w14:textId="77777777" w:rsidR="00A33E04" w:rsidRDefault="00A33E04" w:rsidP="00A33E04"/>
    <w:p w14:paraId="52E0915B" w14:textId="77777777" w:rsidR="00A33E04" w:rsidRDefault="00A33E04" w:rsidP="00A33E04"/>
    <w:p w14:paraId="0C35385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0751EBAA" w14:textId="77777777" w:rsidTr="00843ADC">
        <w:trPr>
          <w:trHeight w:val="675"/>
        </w:trPr>
        <w:tc>
          <w:tcPr>
            <w:tcW w:w="2268" w:type="dxa"/>
          </w:tcPr>
          <w:p w14:paraId="70BFF544" w14:textId="77777777" w:rsidR="00A33E04" w:rsidRDefault="00A33E04" w:rsidP="00843ADC">
            <w:r>
              <w:rPr>
                <w:b/>
              </w:rPr>
              <w:lastRenderedPageBreak/>
              <w:t>Requirement Title:</w:t>
            </w:r>
          </w:p>
          <w:p w14:paraId="0F31155C" w14:textId="77777777" w:rsidR="00A33E04" w:rsidRDefault="00A33E04" w:rsidP="00843ADC">
            <w:pPr>
              <w:ind w:firstLine="720"/>
            </w:pPr>
          </w:p>
        </w:tc>
        <w:tc>
          <w:tcPr>
            <w:tcW w:w="6588" w:type="dxa"/>
          </w:tcPr>
          <w:p w14:paraId="690D3460" w14:textId="77777777" w:rsidR="00A33E04" w:rsidRDefault="00A33E04" w:rsidP="00843ADC"/>
          <w:p w14:paraId="3A9F2B6E" w14:textId="77777777" w:rsidR="00A33E04" w:rsidRDefault="00A33E04" w:rsidP="00843ADC">
            <w:proofErr w:type="spellStart"/>
            <w:r>
              <w:t>AutoLearn</w:t>
            </w:r>
            <w:proofErr w:type="spellEnd"/>
            <w:r>
              <w:t xml:space="preserve"> Logo</w:t>
            </w:r>
          </w:p>
        </w:tc>
      </w:tr>
      <w:tr w:rsidR="00A33E04" w14:paraId="31E2AA19" w14:textId="77777777" w:rsidTr="00843ADC">
        <w:tc>
          <w:tcPr>
            <w:tcW w:w="2268" w:type="dxa"/>
          </w:tcPr>
          <w:p w14:paraId="6CCA7DEB" w14:textId="77777777" w:rsidR="00A33E04" w:rsidRDefault="00A33E04" w:rsidP="00843ADC">
            <w:r>
              <w:rPr>
                <w:b/>
              </w:rPr>
              <w:t>Sequence No:</w:t>
            </w:r>
          </w:p>
        </w:tc>
        <w:tc>
          <w:tcPr>
            <w:tcW w:w="6588" w:type="dxa"/>
          </w:tcPr>
          <w:p w14:paraId="2F4DA42C" w14:textId="77777777" w:rsidR="00A33E04" w:rsidRDefault="00A33E04" w:rsidP="00843ADC"/>
          <w:p w14:paraId="509FF2F1" w14:textId="77777777" w:rsidR="00A33E04" w:rsidRDefault="00A33E04" w:rsidP="00843ADC">
            <w:r>
              <w:t>04</w:t>
            </w:r>
          </w:p>
          <w:p w14:paraId="2337E1EB" w14:textId="77777777" w:rsidR="00A33E04" w:rsidRDefault="00A33E04" w:rsidP="00843ADC"/>
        </w:tc>
      </w:tr>
      <w:tr w:rsidR="00A33E04" w14:paraId="29EE8C18" w14:textId="77777777" w:rsidTr="00843ADC">
        <w:tc>
          <w:tcPr>
            <w:tcW w:w="2268" w:type="dxa"/>
          </w:tcPr>
          <w:p w14:paraId="5FA43D9F" w14:textId="77777777" w:rsidR="00A33E04" w:rsidRDefault="00A33E04" w:rsidP="00843ADC">
            <w:r>
              <w:rPr>
                <w:b/>
              </w:rPr>
              <w:t>Short description:</w:t>
            </w:r>
          </w:p>
        </w:tc>
        <w:tc>
          <w:tcPr>
            <w:tcW w:w="6588" w:type="dxa"/>
          </w:tcPr>
          <w:p w14:paraId="3ADCF3F9" w14:textId="77777777" w:rsidR="00A33E04" w:rsidRDefault="00A33E04" w:rsidP="00843ADC"/>
          <w:p w14:paraId="498870EC" w14:textId="77777777" w:rsidR="00A33E04" w:rsidRDefault="00A33E04" w:rsidP="00843ADC">
            <w:r>
              <w:t xml:space="preserve">Display the </w:t>
            </w:r>
            <w:proofErr w:type="spellStart"/>
            <w:r>
              <w:t>AutoLearn</w:t>
            </w:r>
            <w:proofErr w:type="spellEnd"/>
            <w:r>
              <w:t xml:space="preserve"> logo on the login screen.</w:t>
            </w:r>
          </w:p>
          <w:p w14:paraId="1260E2EE" w14:textId="77777777" w:rsidR="00A33E04" w:rsidRDefault="00A33E04" w:rsidP="00843ADC"/>
        </w:tc>
      </w:tr>
      <w:tr w:rsidR="00A33E04" w14:paraId="57C98C06" w14:textId="77777777" w:rsidTr="00843ADC">
        <w:tc>
          <w:tcPr>
            <w:tcW w:w="2268" w:type="dxa"/>
          </w:tcPr>
          <w:p w14:paraId="3F814112" w14:textId="77777777" w:rsidR="00A33E04" w:rsidRDefault="00A33E04" w:rsidP="00843ADC">
            <w:r>
              <w:rPr>
                <w:b/>
              </w:rPr>
              <w:t>Description:</w:t>
            </w:r>
          </w:p>
        </w:tc>
        <w:tc>
          <w:tcPr>
            <w:tcW w:w="6588" w:type="dxa"/>
          </w:tcPr>
          <w:p w14:paraId="5CAA2CE6" w14:textId="77777777" w:rsidR="00A33E04" w:rsidRDefault="00A33E04" w:rsidP="00843ADC"/>
          <w:p w14:paraId="078959D6" w14:textId="77777777" w:rsidR="00A33E04" w:rsidRDefault="00A33E04" w:rsidP="00843ADC">
            <w:r>
              <w:t>The login screen will display the logo above the email and password entry fields.</w:t>
            </w:r>
          </w:p>
          <w:p w14:paraId="3B4817E5" w14:textId="77777777" w:rsidR="00A33E04" w:rsidRDefault="00A33E04" w:rsidP="00843ADC"/>
        </w:tc>
      </w:tr>
      <w:tr w:rsidR="00A33E04" w14:paraId="62BFD2ED" w14:textId="77777777" w:rsidTr="00843ADC">
        <w:tc>
          <w:tcPr>
            <w:tcW w:w="2268" w:type="dxa"/>
          </w:tcPr>
          <w:p w14:paraId="6A0DA83B" w14:textId="77777777" w:rsidR="00A33E04" w:rsidRDefault="00A33E04" w:rsidP="00843ADC">
            <w:r>
              <w:rPr>
                <w:b/>
              </w:rPr>
              <w:t>Pre-Conditions</w:t>
            </w:r>
            <w:r>
              <w:t>:</w:t>
            </w:r>
          </w:p>
        </w:tc>
        <w:tc>
          <w:tcPr>
            <w:tcW w:w="6588" w:type="dxa"/>
          </w:tcPr>
          <w:p w14:paraId="28FBC869" w14:textId="77777777" w:rsidR="00A33E04" w:rsidRDefault="00A33E04" w:rsidP="00843ADC"/>
          <w:p w14:paraId="5E4429FA" w14:textId="77777777" w:rsidR="00A33E04" w:rsidRDefault="00A33E04" w:rsidP="00843ADC">
            <w:r>
              <w:t xml:space="preserve">The user has successfully downloaded the </w:t>
            </w:r>
            <w:proofErr w:type="spellStart"/>
            <w:r>
              <w:t>AutoLearn</w:t>
            </w:r>
            <w:proofErr w:type="spellEnd"/>
            <w:r>
              <w:t xml:space="preserve"> app from the Google Play store and has launched the app.</w:t>
            </w:r>
          </w:p>
          <w:p w14:paraId="780B40BF" w14:textId="77777777" w:rsidR="00A33E04" w:rsidRDefault="00A33E04" w:rsidP="00843ADC"/>
        </w:tc>
      </w:tr>
      <w:tr w:rsidR="00A33E04" w14:paraId="1F220F00" w14:textId="77777777" w:rsidTr="00843ADC">
        <w:tc>
          <w:tcPr>
            <w:tcW w:w="2268" w:type="dxa"/>
          </w:tcPr>
          <w:p w14:paraId="740BAB88" w14:textId="77777777" w:rsidR="00A33E04" w:rsidRDefault="00A33E04" w:rsidP="00843ADC">
            <w:r>
              <w:rPr>
                <w:b/>
              </w:rPr>
              <w:t>Post Conditions:</w:t>
            </w:r>
          </w:p>
        </w:tc>
        <w:tc>
          <w:tcPr>
            <w:tcW w:w="6588" w:type="dxa"/>
          </w:tcPr>
          <w:p w14:paraId="7EC06DA6" w14:textId="77777777" w:rsidR="00A33E04" w:rsidRDefault="00A33E04" w:rsidP="00843ADC"/>
          <w:p w14:paraId="373B7337" w14:textId="77777777" w:rsidR="00A33E04" w:rsidRDefault="00A33E04" w:rsidP="00843ADC">
            <w:r>
              <w:t>N/A</w:t>
            </w:r>
          </w:p>
          <w:p w14:paraId="7EBFCCD5" w14:textId="77777777" w:rsidR="00A33E04" w:rsidRDefault="00A33E04" w:rsidP="00843ADC"/>
        </w:tc>
      </w:tr>
      <w:tr w:rsidR="00A33E04" w14:paraId="130EC835" w14:textId="77777777" w:rsidTr="00843ADC">
        <w:tc>
          <w:tcPr>
            <w:tcW w:w="2268" w:type="dxa"/>
          </w:tcPr>
          <w:p w14:paraId="78A64425" w14:textId="77777777" w:rsidR="00A33E04" w:rsidRDefault="00A33E04" w:rsidP="00843ADC">
            <w:r>
              <w:rPr>
                <w:b/>
              </w:rPr>
              <w:t>Other attributes:</w:t>
            </w:r>
          </w:p>
        </w:tc>
        <w:tc>
          <w:tcPr>
            <w:tcW w:w="6588" w:type="dxa"/>
          </w:tcPr>
          <w:p w14:paraId="1D9134C8" w14:textId="77777777" w:rsidR="00A33E04" w:rsidRDefault="00A33E04" w:rsidP="00843ADC"/>
          <w:p w14:paraId="66A2A183" w14:textId="77777777" w:rsidR="00A33E04" w:rsidRDefault="00A33E04" w:rsidP="00843ADC">
            <w:r>
              <w:t>N/A</w:t>
            </w:r>
          </w:p>
          <w:p w14:paraId="081B1C06" w14:textId="77777777" w:rsidR="00A33E04" w:rsidRDefault="00A33E04" w:rsidP="00843ADC"/>
        </w:tc>
      </w:tr>
    </w:tbl>
    <w:p w14:paraId="39234B4F" w14:textId="77777777" w:rsidR="00A33E04" w:rsidRDefault="00A33E04" w:rsidP="00A33E04"/>
    <w:p w14:paraId="1A0CD611" w14:textId="77777777" w:rsidR="00A33E04" w:rsidRDefault="00A33E04" w:rsidP="00A33E04"/>
    <w:p w14:paraId="797CFEC6" w14:textId="77777777" w:rsidR="00A33E04" w:rsidRDefault="00A33E04" w:rsidP="00A33E04"/>
    <w:p w14:paraId="4B46DF66" w14:textId="77777777" w:rsidR="00A33E04" w:rsidRDefault="00A33E04" w:rsidP="00A33E04"/>
    <w:p w14:paraId="78F5346D" w14:textId="77777777" w:rsidR="00A33E04" w:rsidRDefault="00A33E04" w:rsidP="00A33E04"/>
    <w:p w14:paraId="71E93AC5" w14:textId="77777777" w:rsidR="00A33E04" w:rsidRDefault="00A33E04" w:rsidP="00A33E04"/>
    <w:p w14:paraId="1B809D77" w14:textId="77777777" w:rsidR="00A33E04" w:rsidRDefault="00A33E04" w:rsidP="00A33E04"/>
    <w:p w14:paraId="3025A87C" w14:textId="77777777" w:rsidR="00A33E04" w:rsidRDefault="00A33E04" w:rsidP="00A33E04"/>
    <w:p w14:paraId="2FBD771D" w14:textId="77777777" w:rsidR="00A33E04" w:rsidRDefault="00A33E04" w:rsidP="00A33E04"/>
    <w:p w14:paraId="128F53C0" w14:textId="77777777" w:rsidR="00A33E04" w:rsidRDefault="00A33E04" w:rsidP="00A33E04"/>
    <w:p w14:paraId="1F8CB9C7" w14:textId="77777777" w:rsidR="00A33E04" w:rsidRDefault="00A33E04" w:rsidP="00A33E04"/>
    <w:p w14:paraId="74BFD6A4" w14:textId="77777777" w:rsidR="00A33E04" w:rsidRDefault="00A33E04" w:rsidP="00A33E04"/>
    <w:p w14:paraId="7E9A3920" w14:textId="77777777" w:rsidR="00A33E04" w:rsidRDefault="00A33E04" w:rsidP="00A33E04"/>
    <w:p w14:paraId="7D8E8206" w14:textId="77777777" w:rsidR="00A33E04" w:rsidRDefault="00A33E04" w:rsidP="00A33E04"/>
    <w:p w14:paraId="5F1F14B1" w14:textId="77777777" w:rsidR="00A33E04" w:rsidRDefault="00A33E04" w:rsidP="00A33E04"/>
    <w:p w14:paraId="4669B586" w14:textId="77777777" w:rsidR="00A33E04" w:rsidRDefault="00A33E04" w:rsidP="00A33E04"/>
    <w:p w14:paraId="6065ACBF" w14:textId="77777777" w:rsidR="00A33E04" w:rsidRDefault="00A33E04" w:rsidP="00A33E04"/>
    <w:p w14:paraId="37A0F7C6" w14:textId="77777777" w:rsidR="00A33E04" w:rsidRDefault="00A33E04" w:rsidP="00A33E04"/>
    <w:p w14:paraId="354E3F59" w14:textId="77777777" w:rsidR="00A33E04" w:rsidRDefault="00A33E04" w:rsidP="00A33E04"/>
    <w:p w14:paraId="15E0F9B3" w14:textId="77777777" w:rsidR="00A33E04" w:rsidRDefault="00A33E04" w:rsidP="00A33E04"/>
    <w:p w14:paraId="72D7FCA0" w14:textId="77777777" w:rsidR="00A33E04" w:rsidRDefault="00A33E04" w:rsidP="00A33E04"/>
    <w:p w14:paraId="63037398" w14:textId="77777777" w:rsidR="00A33E04" w:rsidRDefault="00A33E04" w:rsidP="00A33E04"/>
    <w:p w14:paraId="16767699" w14:textId="77777777" w:rsidR="00A33E04" w:rsidRDefault="00A33E04" w:rsidP="00A33E04"/>
    <w:p w14:paraId="59B08008" w14:textId="77777777" w:rsidR="00A33E04" w:rsidRDefault="00A33E04" w:rsidP="00A33E04"/>
    <w:p w14:paraId="632C9270" w14:textId="77777777" w:rsidR="00A33E04" w:rsidRDefault="00A33E04" w:rsidP="00A33E04">
      <w:pPr>
        <w:pStyle w:val="Heading2"/>
      </w:pPr>
      <w:bookmarkStart w:id="15" w:name="_heading=h.c6spmkrpnx3l" w:colFirst="0" w:colLast="0"/>
      <w:bookmarkEnd w:id="15"/>
      <w:r>
        <w:lastRenderedPageBreak/>
        <w:t>4.2 “Home Screen” Requirements</w:t>
      </w:r>
    </w:p>
    <w:p w14:paraId="3FFAC33B"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AEC02A2" w14:textId="77777777" w:rsidTr="00843ADC">
        <w:tc>
          <w:tcPr>
            <w:tcW w:w="2268" w:type="dxa"/>
          </w:tcPr>
          <w:p w14:paraId="12208188" w14:textId="77777777" w:rsidR="00A33E04" w:rsidRDefault="00A33E04" w:rsidP="00843ADC">
            <w:r>
              <w:rPr>
                <w:b/>
              </w:rPr>
              <w:t>Requirement Title:</w:t>
            </w:r>
          </w:p>
          <w:p w14:paraId="041602BF" w14:textId="77777777" w:rsidR="00A33E04" w:rsidRDefault="00A33E04" w:rsidP="00843ADC">
            <w:pPr>
              <w:ind w:firstLine="720"/>
            </w:pPr>
          </w:p>
        </w:tc>
        <w:tc>
          <w:tcPr>
            <w:tcW w:w="6588" w:type="dxa"/>
          </w:tcPr>
          <w:p w14:paraId="5B73FFAC" w14:textId="77777777" w:rsidR="00A33E04" w:rsidRDefault="00A33E04" w:rsidP="00843ADC"/>
          <w:p w14:paraId="0C2462B9" w14:textId="77777777" w:rsidR="00A33E04" w:rsidRDefault="00A33E04" w:rsidP="00843ADC">
            <w:r>
              <w:t>Home Screen</w:t>
            </w:r>
          </w:p>
        </w:tc>
      </w:tr>
      <w:tr w:rsidR="00A33E04" w14:paraId="516CF5F5" w14:textId="77777777" w:rsidTr="00843ADC">
        <w:tc>
          <w:tcPr>
            <w:tcW w:w="2268" w:type="dxa"/>
          </w:tcPr>
          <w:p w14:paraId="7B2E003A" w14:textId="77777777" w:rsidR="00A33E04" w:rsidRDefault="00A33E04" w:rsidP="00843ADC">
            <w:r>
              <w:rPr>
                <w:b/>
              </w:rPr>
              <w:t>Sequence No:</w:t>
            </w:r>
          </w:p>
        </w:tc>
        <w:tc>
          <w:tcPr>
            <w:tcW w:w="6588" w:type="dxa"/>
          </w:tcPr>
          <w:p w14:paraId="2ECBA92F" w14:textId="77777777" w:rsidR="00A33E04" w:rsidRDefault="00A33E04" w:rsidP="00843ADC">
            <w:r>
              <w:t xml:space="preserve"> </w:t>
            </w:r>
          </w:p>
          <w:p w14:paraId="56262A25" w14:textId="77777777" w:rsidR="00A33E04" w:rsidRDefault="00A33E04" w:rsidP="00843ADC">
            <w:r>
              <w:t>01</w:t>
            </w:r>
          </w:p>
          <w:p w14:paraId="112B9E84" w14:textId="77777777" w:rsidR="00A33E04" w:rsidRDefault="00A33E04" w:rsidP="00843ADC"/>
        </w:tc>
      </w:tr>
      <w:tr w:rsidR="00A33E04" w14:paraId="58ED0C47" w14:textId="77777777" w:rsidTr="00843ADC">
        <w:tc>
          <w:tcPr>
            <w:tcW w:w="2268" w:type="dxa"/>
          </w:tcPr>
          <w:p w14:paraId="5C24A732" w14:textId="77777777" w:rsidR="00A33E04" w:rsidRDefault="00A33E04" w:rsidP="00843ADC">
            <w:r>
              <w:rPr>
                <w:b/>
              </w:rPr>
              <w:t>Short description:</w:t>
            </w:r>
          </w:p>
        </w:tc>
        <w:tc>
          <w:tcPr>
            <w:tcW w:w="6588" w:type="dxa"/>
          </w:tcPr>
          <w:p w14:paraId="052F1849" w14:textId="77777777" w:rsidR="00A33E04" w:rsidRDefault="00A33E04" w:rsidP="00843ADC"/>
          <w:p w14:paraId="7AC36A4E" w14:textId="77777777" w:rsidR="00A33E04" w:rsidRDefault="00A33E04" w:rsidP="00843ADC">
            <w:r>
              <w:t xml:space="preserve">The home screen is the central hub for all the actions a user can take inside </w:t>
            </w:r>
            <w:proofErr w:type="spellStart"/>
            <w:r>
              <w:t>AutoLearn</w:t>
            </w:r>
            <w:proofErr w:type="spellEnd"/>
            <w:r>
              <w:t>.</w:t>
            </w:r>
          </w:p>
          <w:p w14:paraId="35D21E9C" w14:textId="77777777" w:rsidR="00A33E04" w:rsidRDefault="00A33E04" w:rsidP="00843ADC"/>
        </w:tc>
      </w:tr>
      <w:tr w:rsidR="00A33E04" w14:paraId="064A1406" w14:textId="77777777" w:rsidTr="00843ADC">
        <w:tc>
          <w:tcPr>
            <w:tcW w:w="2268" w:type="dxa"/>
          </w:tcPr>
          <w:p w14:paraId="18FCF62F" w14:textId="77777777" w:rsidR="00A33E04" w:rsidRDefault="00A33E04" w:rsidP="00843ADC">
            <w:r>
              <w:rPr>
                <w:b/>
              </w:rPr>
              <w:t>Description:</w:t>
            </w:r>
          </w:p>
        </w:tc>
        <w:tc>
          <w:tcPr>
            <w:tcW w:w="6588" w:type="dxa"/>
          </w:tcPr>
          <w:p w14:paraId="3B7D1C40" w14:textId="77777777" w:rsidR="00A33E04" w:rsidRDefault="00A33E04" w:rsidP="00843ADC"/>
          <w:p w14:paraId="49B19F69" w14:textId="77777777" w:rsidR="00A33E04" w:rsidRDefault="00A33E04" w:rsidP="00843ADC">
            <w:r>
              <w:t xml:space="preserve">The home screen will display buttons that navigate to all of the subsections of the app. The home screen will also display the </w:t>
            </w:r>
            <w:proofErr w:type="gramStart"/>
            <w:r>
              <w:t>users</w:t>
            </w:r>
            <w:proofErr w:type="gramEnd"/>
            <w:r>
              <w:t xml:space="preserve"> statistics as the main function of the screen. If the user does not have any classifications yet, the home screen will display “Upload a picture to try out </w:t>
            </w:r>
            <w:proofErr w:type="spellStart"/>
            <w:r>
              <w:t>AutoLearn</w:t>
            </w:r>
            <w:proofErr w:type="spellEnd"/>
            <w:r>
              <w:t>!” After completing one classification, the home screen will display all statistics available to the user. The subsections shown as buttons are the following:</w:t>
            </w:r>
          </w:p>
          <w:p w14:paraId="3E3D6905" w14:textId="77777777" w:rsidR="00A33E04" w:rsidRDefault="00A33E04" w:rsidP="00A33E04">
            <w:pPr>
              <w:numPr>
                <w:ilvl w:val="0"/>
                <w:numId w:val="33"/>
              </w:numPr>
            </w:pPr>
            <w:r>
              <w:t>Settings (In the top left)</w:t>
            </w:r>
          </w:p>
          <w:p w14:paraId="54F2B18B" w14:textId="77777777" w:rsidR="00A33E04" w:rsidRDefault="00A33E04" w:rsidP="00A33E04">
            <w:pPr>
              <w:numPr>
                <w:ilvl w:val="0"/>
                <w:numId w:val="33"/>
              </w:numPr>
            </w:pPr>
            <w:r>
              <w:t>Profile (In the top right)</w:t>
            </w:r>
          </w:p>
          <w:p w14:paraId="7D91FB55" w14:textId="77777777" w:rsidR="00A33E04" w:rsidRDefault="00A33E04" w:rsidP="00A33E04">
            <w:pPr>
              <w:numPr>
                <w:ilvl w:val="0"/>
                <w:numId w:val="33"/>
              </w:numPr>
            </w:pPr>
            <w:r>
              <w:t>Take Photo (In the bottom left)</w:t>
            </w:r>
          </w:p>
          <w:p w14:paraId="6463E3EA" w14:textId="77777777" w:rsidR="00A33E04" w:rsidRDefault="00A33E04" w:rsidP="00A33E04">
            <w:pPr>
              <w:numPr>
                <w:ilvl w:val="0"/>
                <w:numId w:val="33"/>
              </w:numPr>
            </w:pPr>
            <w:r>
              <w:t>Upload Photo (In the bottom right)</w:t>
            </w:r>
          </w:p>
          <w:p w14:paraId="672B618C" w14:textId="77777777" w:rsidR="00A33E04" w:rsidRDefault="00A33E04" w:rsidP="00843ADC"/>
        </w:tc>
      </w:tr>
      <w:tr w:rsidR="00A33E04" w14:paraId="53F9FCD2" w14:textId="77777777" w:rsidTr="00843ADC">
        <w:tc>
          <w:tcPr>
            <w:tcW w:w="2268" w:type="dxa"/>
          </w:tcPr>
          <w:p w14:paraId="62EEEDB0" w14:textId="77777777" w:rsidR="00A33E04" w:rsidRDefault="00A33E04" w:rsidP="00843ADC">
            <w:r>
              <w:rPr>
                <w:b/>
              </w:rPr>
              <w:t>Pre-Conditions</w:t>
            </w:r>
            <w:r>
              <w:t>:</w:t>
            </w:r>
          </w:p>
        </w:tc>
        <w:tc>
          <w:tcPr>
            <w:tcW w:w="6588" w:type="dxa"/>
          </w:tcPr>
          <w:p w14:paraId="03216C08" w14:textId="77777777" w:rsidR="00A33E04" w:rsidRDefault="00A33E04" w:rsidP="00843ADC"/>
          <w:p w14:paraId="343A2262" w14:textId="77777777" w:rsidR="00A33E04" w:rsidRDefault="00A33E04" w:rsidP="00843ADC">
            <w:r>
              <w:t>The user must successfully login to their user account.</w:t>
            </w:r>
          </w:p>
          <w:p w14:paraId="3545DB47" w14:textId="77777777" w:rsidR="00A33E04" w:rsidRDefault="00A33E04" w:rsidP="00843ADC"/>
        </w:tc>
      </w:tr>
      <w:tr w:rsidR="00A33E04" w14:paraId="48F379B9" w14:textId="77777777" w:rsidTr="00843ADC">
        <w:tc>
          <w:tcPr>
            <w:tcW w:w="2268" w:type="dxa"/>
          </w:tcPr>
          <w:p w14:paraId="3864EFD0" w14:textId="77777777" w:rsidR="00A33E04" w:rsidRDefault="00A33E04" w:rsidP="00843ADC">
            <w:r>
              <w:rPr>
                <w:b/>
              </w:rPr>
              <w:t>Post Conditions:</w:t>
            </w:r>
          </w:p>
        </w:tc>
        <w:tc>
          <w:tcPr>
            <w:tcW w:w="6588" w:type="dxa"/>
          </w:tcPr>
          <w:p w14:paraId="1350CB24" w14:textId="77777777" w:rsidR="00A33E04" w:rsidRDefault="00A33E04" w:rsidP="00843ADC"/>
          <w:p w14:paraId="1D8DEFFC" w14:textId="77777777" w:rsidR="00A33E04" w:rsidRDefault="00A33E04" w:rsidP="00843ADC">
            <w:r>
              <w:t>N/A</w:t>
            </w:r>
          </w:p>
          <w:p w14:paraId="693C4A18" w14:textId="77777777" w:rsidR="00A33E04" w:rsidRDefault="00A33E04" w:rsidP="00843ADC"/>
        </w:tc>
      </w:tr>
      <w:tr w:rsidR="00A33E04" w14:paraId="270DE2FD" w14:textId="77777777" w:rsidTr="00843ADC">
        <w:tc>
          <w:tcPr>
            <w:tcW w:w="2268" w:type="dxa"/>
          </w:tcPr>
          <w:p w14:paraId="3F91837A" w14:textId="77777777" w:rsidR="00A33E04" w:rsidRDefault="00A33E04" w:rsidP="00843ADC">
            <w:r>
              <w:rPr>
                <w:b/>
              </w:rPr>
              <w:t>Other attributes:</w:t>
            </w:r>
          </w:p>
        </w:tc>
        <w:tc>
          <w:tcPr>
            <w:tcW w:w="6588" w:type="dxa"/>
          </w:tcPr>
          <w:p w14:paraId="4C6DADEB" w14:textId="77777777" w:rsidR="00A33E04" w:rsidRDefault="00A33E04" w:rsidP="00843ADC"/>
          <w:p w14:paraId="26B5FEF8" w14:textId="77777777" w:rsidR="00A33E04" w:rsidRDefault="00A33E04" w:rsidP="00843ADC">
            <w:r>
              <w:t>N/A</w:t>
            </w:r>
          </w:p>
          <w:p w14:paraId="2F032778" w14:textId="77777777" w:rsidR="00A33E04" w:rsidRDefault="00A33E04" w:rsidP="00843ADC"/>
        </w:tc>
      </w:tr>
    </w:tbl>
    <w:p w14:paraId="5AC9C6D2" w14:textId="77777777" w:rsidR="00A33E04" w:rsidRDefault="00A33E04" w:rsidP="00A33E04"/>
    <w:p w14:paraId="09DD480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1FD61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4B24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19298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75B466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3A800B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F30EBAF"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2CE8C0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DF32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E234C54" w14:textId="77777777" w:rsidTr="00843ADC">
        <w:tc>
          <w:tcPr>
            <w:tcW w:w="2268" w:type="dxa"/>
          </w:tcPr>
          <w:p w14:paraId="458EFA94" w14:textId="77777777" w:rsidR="00A33E04" w:rsidRDefault="00A33E04" w:rsidP="00843ADC">
            <w:r>
              <w:rPr>
                <w:b/>
              </w:rPr>
              <w:lastRenderedPageBreak/>
              <w:t>Requirement Title:</w:t>
            </w:r>
          </w:p>
          <w:p w14:paraId="192FD6E9" w14:textId="77777777" w:rsidR="00A33E04" w:rsidRDefault="00A33E04" w:rsidP="00843ADC">
            <w:pPr>
              <w:ind w:firstLine="720"/>
            </w:pPr>
          </w:p>
        </w:tc>
        <w:tc>
          <w:tcPr>
            <w:tcW w:w="6588" w:type="dxa"/>
          </w:tcPr>
          <w:p w14:paraId="5B5465A3" w14:textId="77777777" w:rsidR="00A33E04" w:rsidRDefault="00A33E04" w:rsidP="00843ADC"/>
          <w:p w14:paraId="4FCBF282" w14:textId="77777777" w:rsidR="00A33E04" w:rsidRDefault="00A33E04" w:rsidP="00843ADC">
            <w:r>
              <w:t>Statistics</w:t>
            </w:r>
          </w:p>
        </w:tc>
      </w:tr>
      <w:tr w:rsidR="00A33E04" w14:paraId="2390162F" w14:textId="77777777" w:rsidTr="00843ADC">
        <w:tc>
          <w:tcPr>
            <w:tcW w:w="2268" w:type="dxa"/>
          </w:tcPr>
          <w:p w14:paraId="0B3409F6" w14:textId="77777777" w:rsidR="00A33E04" w:rsidRDefault="00A33E04" w:rsidP="00843ADC">
            <w:r>
              <w:rPr>
                <w:b/>
              </w:rPr>
              <w:t>Sequence No:</w:t>
            </w:r>
          </w:p>
        </w:tc>
        <w:tc>
          <w:tcPr>
            <w:tcW w:w="6588" w:type="dxa"/>
          </w:tcPr>
          <w:p w14:paraId="666ED4DE" w14:textId="77777777" w:rsidR="00A33E04" w:rsidRDefault="00A33E04" w:rsidP="00843ADC"/>
          <w:p w14:paraId="44E932D2" w14:textId="77777777" w:rsidR="00A33E04" w:rsidRDefault="00A33E04" w:rsidP="00843ADC">
            <w:r>
              <w:t>02</w:t>
            </w:r>
          </w:p>
          <w:p w14:paraId="414F8AE4" w14:textId="77777777" w:rsidR="00A33E04" w:rsidRDefault="00A33E04" w:rsidP="00843ADC"/>
        </w:tc>
      </w:tr>
      <w:tr w:rsidR="00A33E04" w14:paraId="218DD5E6" w14:textId="77777777" w:rsidTr="00843ADC">
        <w:tc>
          <w:tcPr>
            <w:tcW w:w="2268" w:type="dxa"/>
          </w:tcPr>
          <w:p w14:paraId="69AFDC3E" w14:textId="77777777" w:rsidR="00A33E04" w:rsidRDefault="00A33E04" w:rsidP="00843ADC">
            <w:r>
              <w:rPr>
                <w:b/>
              </w:rPr>
              <w:t>Short description:</w:t>
            </w:r>
          </w:p>
        </w:tc>
        <w:tc>
          <w:tcPr>
            <w:tcW w:w="6588" w:type="dxa"/>
          </w:tcPr>
          <w:p w14:paraId="1AA12831" w14:textId="77777777" w:rsidR="00A33E04" w:rsidRDefault="00A33E04" w:rsidP="00843ADC"/>
          <w:p w14:paraId="338FA855" w14:textId="77777777" w:rsidR="00A33E04" w:rsidRDefault="00A33E04" w:rsidP="00843ADC">
            <w:r>
              <w:t>Statistics will be shown on the home screen.</w:t>
            </w:r>
          </w:p>
          <w:p w14:paraId="29399820" w14:textId="77777777" w:rsidR="00A33E04" w:rsidRDefault="00A33E04" w:rsidP="00843ADC"/>
        </w:tc>
      </w:tr>
      <w:tr w:rsidR="00A33E04" w14:paraId="0C78A20E" w14:textId="77777777" w:rsidTr="00843ADC">
        <w:tc>
          <w:tcPr>
            <w:tcW w:w="2268" w:type="dxa"/>
          </w:tcPr>
          <w:p w14:paraId="59539CF7" w14:textId="77777777" w:rsidR="00A33E04" w:rsidRDefault="00A33E04" w:rsidP="00843ADC">
            <w:r>
              <w:rPr>
                <w:b/>
              </w:rPr>
              <w:t>Description:</w:t>
            </w:r>
          </w:p>
        </w:tc>
        <w:tc>
          <w:tcPr>
            <w:tcW w:w="6588" w:type="dxa"/>
          </w:tcPr>
          <w:p w14:paraId="77B98359" w14:textId="77777777" w:rsidR="00A33E04" w:rsidRDefault="00A33E04" w:rsidP="00843ADC"/>
          <w:p w14:paraId="22F0E272" w14:textId="77777777" w:rsidR="00A33E04" w:rsidRDefault="00A33E04" w:rsidP="00843ADC">
            <w:r>
              <w:t>When the user first launches the app and creates a profile, there will be no statistics to show. Instead there will be a message to the user to try out the classification service first. Once the first classification has been done, statistics will automatically populate the home screen. Statistics such as:</w:t>
            </w:r>
          </w:p>
          <w:p w14:paraId="0E2C05A9" w14:textId="77777777" w:rsidR="00A33E04" w:rsidRDefault="00A33E04" w:rsidP="00A33E04">
            <w:pPr>
              <w:numPr>
                <w:ilvl w:val="0"/>
                <w:numId w:val="39"/>
              </w:numPr>
            </w:pPr>
            <w:r>
              <w:t>Accuracy</w:t>
            </w:r>
          </w:p>
          <w:p w14:paraId="49E1DA7E" w14:textId="77777777" w:rsidR="00A33E04" w:rsidRDefault="00A33E04" w:rsidP="00A33E04">
            <w:pPr>
              <w:numPr>
                <w:ilvl w:val="0"/>
                <w:numId w:val="39"/>
              </w:numPr>
            </w:pPr>
            <w:r>
              <w:t>Average time to classify</w:t>
            </w:r>
          </w:p>
          <w:p w14:paraId="7887F327" w14:textId="77777777" w:rsidR="00A33E04" w:rsidRDefault="00A33E04" w:rsidP="00843ADC">
            <w:r>
              <w:t>Since accuracy will rely on the user to give us that information, there will be a pop-up after each classification asking if the information was correct. That response will go into the accuracy section of the statistics.</w:t>
            </w:r>
          </w:p>
          <w:p w14:paraId="12882824" w14:textId="77777777" w:rsidR="00A33E04" w:rsidRDefault="00A33E04" w:rsidP="00843ADC"/>
        </w:tc>
      </w:tr>
      <w:tr w:rsidR="00A33E04" w14:paraId="55721A98" w14:textId="77777777" w:rsidTr="00843ADC">
        <w:tc>
          <w:tcPr>
            <w:tcW w:w="2268" w:type="dxa"/>
          </w:tcPr>
          <w:p w14:paraId="0AEDB6AD" w14:textId="77777777" w:rsidR="00A33E04" w:rsidRDefault="00A33E04" w:rsidP="00843ADC">
            <w:r>
              <w:rPr>
                <w:b/>
              </w:rPr>
              <w:t>Pre-Conditions</w:t>
            </w:r>
            <w:r>
              <w:t>:</w:t>
            </w:r>
          </w:p>
        </w:tc>
        <w:tc>
          <w:tcPr>
            <w:tcW w:w="6588" w:type="dxa"/>
          </w:tcPr>
          <w:p w14:paraId="5C85B82E" w14:textId="77777777" w:rsidR="00A33E04" w:rsidRDefault="00A33E04" w:rsidP="00843ADC"/>
          <w:p w14:paraId="10F7926F" w14:textId="77777777" w:rsidR="00A33E04" w:rsidRDefault="00A33E04" w:rsidP="00843ADC">
            <w:r>
              <w:t>The user must be logged in to their account and have performed at least one classification.</w:t>
            </w:r>
          </w:p>
          <w:p w14:paraId="04B95803" w14:textId="77777777" w:rsidR="00A33E04" w:rsidRDefault="00A33E04" w:rsidP="00843ADC"/>
        </w:tc>
      </w:tr>
      <w:tr w:rsidR="00A33E04" w14:paraId="60D9C325" w14:textId="77777777" w:rsidTr="00843ADC">
        <w:tc>
          <w:tcPr>
            <w:tcW w:w="2268" w:type="dxa"/>
          </w:tcPr>
          <w:p w14:paraId="15731934" w14:textId="77777777" w:rsidR="00A33E04" w:rsidRDefault="00A33E04" w:rsidP="00843ADC">
            <w:r>
              <w:rPr>
                <w:b/>
              </w:rPr>
              <w:t>Post Conditions:</w:t>
            </w:r>
          </w:p>
        </w:tc>
        <w:tc>
          <w:tcPr>
            <w:tcW w:w="6588" w:type="dxa"/>
          </w:tcPr>
          <w:p w14:paraId="7B9AAD83" w14:textId="77777777" w:rsidR="00A33E04" w:rsidRDefault="00A33E04" w:rsidP="00843ADC"/>
          <w:p w14:paraId="77FF81AF" w14:textId="77777777" w:rsidR="00A33E04" w:rsidRDefault="00A33E04" w:rsidP="00843ADC">
            <w:r>
              <w:t>N/A</w:t>
            </w:r>
          </w:p>
          <w:p w14:paraId="201F0399" w14:textId="77777777" w:rsidR="00A33E04" w:rsidRDefault="00A33E04" w:rsidP="00843ADC"/>
        </w:tc>
      </w:tr>
      <w:tr w:rsidR="00A33E04" w14:paraId="2E670D0C" w14:textId="77777777" w:rsidTr="00843ADC">
        <w:tc>
          <w:tcPr>
            <w:tcW w:w="2268" w:type="dxa"/>
          </w:tcPr>
          <w:p w14:paraId="1D2055FC" w14:textId="77777777" w:rsidR="00A33E04" w:rsidRDefault="00A33E04" w:rsidP="00843ADC">
            <w:r>
              <w:rPr>
                <w:b/>
              </w:rPr>
              <w:t>Other attributes:</w:t>
            </w:r>
          </w:p>
        </w:tc>
        <w:tc>
          <w:tcPr>
            <w:tcW w:w="6588" w:type="dxa"/>
          </w:tcPr>
          <w:p w14:paraId="7C8F5B77" w14:textId="77777777" w:rsidR="00A33E04" w:rsidRDefault="00A33E04" w:rsidP="00843ADC"/>
          <w:p w14:paraId="22B4E9E8" w14:textId="77777777" w:rsidR="00A33E04" w:rsidRDefault="00A33E04" w:rsidP="00843ADC">
            <w:r>
              <w:t>N/A</w:t>
            </w:r>
          </w:p>
          <w:p w14:paraId="117E1E8F" w14:textId="77777777" w:rsidR="00A33E04" w:rsidRDefault="00A33E04" w:rsidP="00843ADC"/>
        </w:tc>
      </w:tr>
    </w:tbl>
    <w:p w14:paraId="426C4892" w14:textId="77777777" w:rsidR="00A33E04" w:rsidRDefault="00A33E04" w:rsidP="00A33E04">
      <w:pPr>
        <w:rPr>
          <w:sz w:val="20"/>
        </w:rPr>
      </w:pPr>
    </w:p>
    <w:p w14:paraId="4F28E041" w14:textId="77777777" w:rsidR="00A33E04" w:rsidRDefault="00A33E04" w:rsidP="00A33E04">
      <w:pPr>
        <w:rPr>
          <w:sz w:val="20"/>
        </w:rPr>
      </w:pPr>
    </w:p>
    <w:p w14:paraId="6E3007EF" w14:textId="77777777" w:rsidR="00A33E04" w:rsidRDefault="00A33E04" w:rsidP="00A33E04">
      <w:pPr>
        <w:rPr>
          <w:sz w:val="20"/>
        </w:rPr>
      </w:pPr>
    </w:p>
    <w:p w14:paraId="43AD525C" w14:textId="77777777" w:rsidR="00A33E04" w:rsidRDefault="00A33E04" w:rsidP="00A33E04">
      <w:pPr>
        <w:rPr>
          <w:sz w:val="20"/>
        </w:rPr>
      </w:pPr>
    </w:p>
    <w:p w14:paraId="6B3D7B0C" w14:textId="77777777" w:rsidR="00A33E04" w:rsidRDefault="00A33E04" w:rsidP="00A33E04">
      <w:pPr>
        <w:rPr>
          <w:sz w:val="20"/>
        </w:rPr>
      </w:pPr>
    </w:p>
    <w:p w14:paraId="30A65D38" w14:textId="77777777" w:rsidR="00A33E04" w:rsidRDefault="00A33E04" w:rsidP="00A33E04">
      <w:pPr>
        <w:rPr>
          <w:sz w:val="20"/>
        </w:rPr>
      </w:pPr>
    </w:p>
    <w:p w14:paraId="7952E982" w14:textId="77777777" w:rsidR="00A33E04" w:rsidRDefault="00A33E04" w:rsidP="00A33E04">
      <w:pPr>
        <w:rPr>
          <w:sz w:val="20"/>
        </w:rPr>
      </w:pPr>
    </w:p>
    <w:p w14:paraId="7CD51AF5" w14:textId="77777777" w:rsidR="00A33E04" w:rsidRDefault="00A33E04" w:rsidP="00A33E04">
      <w:pPr>
        <w:rPr>
          <w:sz w:val="20"/>
        </w:rPr>
      </w:pPr>
    </w:p>
    <w:p w14:paraId="1678173A" w14:textId="77777777" w:rsidR="00A33E04" w:rsidRDefault="00A33E04" w:rsidP="00A33E04">
      <w:pPr>
        <w:rPr>
          <w:sz w:val="20"/>
        </w:rPr>
      </w:pPr>
    </w:p>
    <w:p w14:paraId="181FC70B" w14:textId="77777777" w:rsidR="00A33E04" w:rsidRDefault="00A33E04" w:rsidP="00A33E04">
      <w:pPr>
        <w:rPr>
          <w:sz w:val="20"/>
        </w:rPr>
      </w:pPr>
    </w:p>
    <w:p w14:paraId="1623A29A" w14:textId="77777777" w:rsidR="00A33E04" w:rsidRDefault="00A33E04" w:rsidP="00A33E04">
      <w:pPr>
        <w:rPr>
          <w:sz w:val="20"/>
        </w:rPr>
      </w:pPr>
    </w:p>
    <w:p w14:paraId="7021AADC" w14:textId="77777777" w:rsidR="00A33E04" w:rsidRDefault="00A33E04" w:rsidP="00A33E04">
      <w:pPr>
        <w:rPr>
          <w:sz w:val="20"/>
        </w:rPr>
      </w:pPr>
    </w:p>
    <w:p w14:paraId="56A4AD9C" w14:textId="77777777" w:rsidR="00A33E04" w:rsidRDefault="00A33E04" w:rsidP="00A33E04">
      <w:pPr>
        <w:rPr>
          <w:sz w:val="20"/>
        </w:rPr>
      </w:pPr>
    </w:p>
    <w:p w14:paraId="06A524E6" w14:textId="77777777" w:rsidR="00A33E04" w:rsidRDefault="00A33E04" w:rsidP="00A33E04">
      <w:pPr>
        <w:rPr>
          <w:sz w:val="20"/>
        </w:rPr>
      </w:pPr>
    </w:p>
    <w:p w14:paraId="08853C43" w14:textId="77777777" w:rsidR="00A33E04" w:rsidRDefault="00A33E04" w:rsidP="00A33E04">
      <w:pPr>
        <w:rPr>
          <w:sz w:val="20"/>
        </w:rPr>
      </w:pPr>
    </w:p>
    <w:p w14:paraId="7A658C5C" w14:textId="77777777" w:rsidR="00A33E04" w:rsidRDefault="00A33E04" w:rsidP="00A33E04">
      <w:pPr>
        <w:rPr>
          <w:sz w:val="20"/>
        </w:rPr>
      </w:pPr>
    </w:p>
    <w:p w14:paraId="24C6A434" w14:textId="77777777" w:rsidR="00A33E04" w:rsidRDefault="00A33E04" w:rsidP="00A33E04">
      <w:pPr>
        <w:rPr>
          <w:sz w:val="20"/>
        </w:rPr>
      </w:pPr>
    </w:p>
    <w:p w14:paraId="73961F40" w14:textId="77777777" w:rsidR="00A33E04" w:rsidRDefault="00A33E04" w:rsidP="00A33E04">
      <w:pPr>
        <w:rPr>
          <w:sz w:val="20"/>
        </w:rPr>
      </w:pPr>
    </w:p>
    <w:p w14:paraId="6139DB93" w14:textId="77777777" w:rsidR="00A33E04" w:rsidRDefault="00A33E04" w:rsidP="00A33E04">
      <w:pPr>
        <w:pStyle w:val="Heading2"/>
      </w:pPr>
      <w:bookmarkStart w:id="16" w:name="_heading=h.26in1rg" w:colFirst="0" w:colLast="0"/>
      <w:bookmarkEnd w:id="16"/>
      <w:r>
        <w:lastRenderedPageBreak/>
        <w:t>4.3 “Settings” Requirements</w:t>
      </w:r>
    </w:p>
    <w:p w14:paraId="03A98407"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13F65B4" w14:textId="77777777" w:rsidTr="00843ADC">
        <w:tc>
          <w:tcPr>
            <w:tcW w:w="2268" w:type="dxa"/>
          </w:tcPr>
          <w:p w14:paraId="193AAA0E" w14:textId="77777777" w:rsidR="00A33E04" w:rsidRDefault="00A33E04" w:rsidP="00843ADC">
            <w:r>
              <w:rPr>
                <w:b/>
              </w:rPr>
              <w:t>Requirement Title:</w:t>
            </w:r>
          </w:p>
          <w:p w14:paraId="7A9AA6AF" w14:textId="77777777" w:rsidR="00A33E04" w:rsidRDefault="00A33E04" w:rsidP="00843ADC">
            <w:pPr>
              <w:ind w:firstLine="720"/>
            </w:pPr>
          </w:p>
        </w:tc>
        <w:tc>
          <w:tcPr>
            <w:tcW w:w="6588" w:type="dxa"/>
          </w:tcPr>
          <w:p w14:paraId="19F99258" w14:textId="77777777" w:rsidR="00A33E04" w:rsidRDefault="00A33E04" w:rsidP="00843ADC"/>
          <w:p w14:paraId="166FFCBC" w14:textId="77777777" w:rsidR="00A33E04" w:rsidRDefault="00A33E04" w:rsidP="00843ADC">
            <w:r>
              <w:t>Settings Menu</w:t>
            </w:r>
          </w:p>
        </w:tc>
      </w:tr>
      <w:tr w:rsidR="00A33E04" w14:paraId="1670F7E4" w14:textId="77777777" w:rsidTr="00843ADC">
        <w:tc>
          <w:tcPr>
            <w:tcW w:w="2268" w:type="dxa"/>
          </w:tcPr>
          <w:p w14:paraId="582D8713" w14:textId="77777777" w:rsidR="00A33E04" w:rsidRDefault="00A33E04" w:rsidP="00843ADC">
            <w:r>
              <w:rPr>
                <w:b/>
              </w:rPr>
              <w:t>Sequence No:</w:t>
            </w:r>
          </w:p>
        </w:tc>
        <w:tc>
          <w:tcPr>
            <w:tcW w:w="6588" w:type="dxa"/>
          </w:tcPr>
          <w:p w14:paraId="65A3D830" w14:textId="77777777" w:rsidR="00A33E04" w:rsidRDefault="00A33E04" w:rsidP="00843ADC"/>
          <w:p w14:paraId="59A9A60B" w14:textId="77777777" w:rsidR="00A33E04" w:rsidRDefault="00A33E04" w:rsidP="00843ADC">
            <w:r>
              <w:t>01</w:t>
            </w:r>
          </w:p>
          <w:p w14:paraId="5C53D075" w14:textId="77777777" w:rsidR="00A33E04" w:rsidRDefault="00A33E04" w:rsidP="00843ADC"/>
        </w:tc>
      </w:tr>
      <w:tr w:rsidR="00A33E04" w14:paraId="1344478E" w14:textId="77777777" w:rsidTr="00843ADC">
        <w:tc>
          <w:tcPr>
            <w:tcW w:w="2268" w:type="dxa"/>
          </w:tcPr>
          <w:p w14:paraId="06E2A213" w14:textId="77777777" w:rsidR="00A33E04" w:rsidRDefault="00A33E04" w:rsidP="00843ADC">
            <w:r>
              <w:rPr>
                <w:b/>
              </w:rPr>
              <w:t>Short description:</w:t>
            </w:r>
          </w:p>
        </w:tc>
        <w:tc>
          <w:tcPr>
            <w:tcW w:w="6588" w:type="dxa"/>
          </w:tcPr>
          <w:p w14:paraId="3F7067E1" w14:textId="77777777" w:rsidR="00A33E04" w:rsidRDefault="00A33E04" w:rsidP="00843ADC"/>
          <w:p w14:paraId="564DE653" w14:textId="77777777" w:rsidR="00A33E04" w:rsidRDefault="00A33E04" w:rsidP="00843ADC">
            <w:r>
              <w:t>The settings tab will show information about the app as well as some app-based settings options.</w:t>
            </w:r>
          </w:p>
          <w:p w14:paraId="0589D1DA" w14:textId="77777777" w:rsidR="00A33E04" w:rsidRDefault="00A33E04" w:rsidP="00843ADC"/>
        </w:tc>
      </w:tr>
      <w:tr w:rsidR="00A33E04" w14:paraId="07324AF8" w14:textId="77777777" w:rsidTr="00843ADC">
        <w:tc>
          <w:tcPr>
            <w:tcW w:w="2268" w:type="dxa"/>
          </w:tcPr>
          <w:p w14:paraId="3D79BE45" w14:textId="77777777" w:rsidR="00A33E04" w:rsidRDefault="00A33E04" w:rsidP="00843ADC">
            <w:r>
              <w:rPr>
                <w:b/>
              </w:rPr>
              <w:t>Description:</w:t>
            </w:r>
          </w:p>
        </w:tc>
        <w:tc>
          <w:tcPr>
            <w:tcW w:w="6588" w:type="dxa"/>
          </w:tcPr>
          <w:p w14:paraId="028532F0" w14:textId="77777777" w:rsidR="00A33E04" w:rsidRDefault="00A33E04" w:rsidP="00843ADC"/>
          <w:p w14:paraId="4AFFDACF" w14:textId="77777777" w:rsidR="00A33E04" w:rsidRDefault="00A33E04" w:rsidP="00843ADC">
            <w:r>
              <w:t>Pressing the settings button (3 horizontal lines) on the top left of the home screen will expand the settings menu. Within the settings menu there will be several options:</w:t>
            </w:r>
          </w:p>
          <w:p w14:paraId="547A04D4" w14:textId="77777777" w:rsidR="00A33E04" w:rsidRDefault="00A33E04" w:rsidP="00A33E04">
            <w:pPr>
              <w:numPr>
                <w:ilvl w:val="0"/>
                <w:numId w:val="35"/>
              </w:numPr>
            </w:pPr>
            <w:r>
              <w:t>Preferences</w:t>
            </w:r>
          </w:p>
          <w:p w14:paraId="68180A63" w14:textId="77777777" w:rsidR="00A33E04" w:rsidRDefault="00A33E04" w:rsidP="00A33E04">
            <w:pPr>
              <w:numPr>
                <w:ilvl w:val="0"/>
                <w:numId w:val="35"/>
              </w:numPr>
            </w:pPr>
            <w:r>
              <w:t>Model Information</w:t>
            </w:r>
          </w:p>
          <w:p w14:paraId="7D535BD7" w14:textId="77777777" w:rsidR="00A33E04" w:rsidRDefault="00A33E04" w:rsidP="00A33E04">
            <w:pPr>
              <w:numPr>
                <w:ilvl w:val="0"/>
                <w:numId w:val="35"/>
              </w:numPr>
            </w:pPr>
            <w:r>
              <w:t xml:space="preserve">Exit </w:t>
            </w:r>
            <w:proofErr w:type="spellStart"/>
            <w:r>
              <w:t>AutoLearn</w:t>
            </w:r>
            <w:proofErr w:type="spellEnd"/>
          </w:p>
          <w:p w14:paraId="01F74C2F" w14:textId="77777777" w:rsidR="00A33E04" w:rsidRDefault="00A33E04" w:rsidP="00843ADC"/>
        </w:tc>
      </w:tr>
      <w:tr w:rsidR="00A33E04" w14:paraId="391AFA87" w14:textId="77777777" w:rsidTr="00843ADC">
        <w:tc>
          <w:tcPr>
            <w:tcW w:w="2268" w:type="dxa"/>
          </w:tcPr>
          <w:p w14:paraId="2F72BFCC" w14:textId="77777777" w:rsidR="00A33E04" w:rsidRDefault="00A33E04" w:rsidP="00843ADC">
            <w:r>
              <w:rPr>
                <w:b/>
              </w:rPr>
              <w:t>Pre-Conditions</w:t>
            </w:r>
            <w:r>
              <w:t>:</w:t>
            </w:r>
          </w:p>
        </w:tc>
        <w:tc>
          <w:tcPr>
            <w:tcW w:w="6588" w:type="dxa"/>
          </w:tcPr>
          <w:p w14:paraId="6034CC51" w14:textId="77777777" w:rsidR="00A33E04" w:rsidRDefault="00A33E04" w:rsidP="00843ADC"/>
          <w:p w14:paraId="648F1A80" w14:textId="77777777" w:rsidR="00A33E04" w:rsidRDefault="00A33E04" w:rsidP="00843ADC">
            <w:r>
              <w:t>The user must be logged in to their account and have pressed the settings button on the home screen.</w:t>
            </w:r>
          </w:p>
          <w:p w14:paraId="60F88534" w14:textId="77777777" w:rsidR="00A33E04" w:rsidRDefault="00A33E04" w:rsidP="00843ADC"/>
        </w:tc>
      </w:tr>
      <w:tr w:rsidR="00A33E04" w14:paraId="21718124" w14:textId="77777777" w:rsidTr="00843ADC">
        <w:tc>
          <w:tcPr>
            <w:tcW w:w="2268" w:type="dxa"/>
          </w:tcPr>
          <w:p w14:paraId="5B09D054" w14:textId="77777777" w:rsidR="00A33E04" w:rsidRDefault="00A33E04" w:rsidP="00843ADC">
            <w:r>
              <w:rPr>
                <w:b/>
              </w:rPr>
              <w:t>Post Conditions:</w:t>
            </w:r>
          </w:p>
        </w:tc>
        <w:tc>
          <w:tcPr>
            <w:tcW w:w="6588" w:type="dxa"/>
          </w:tcPr>
          <w:p w14:paraId="228A04B4" w14:textId="77777777" w:rsidR="00A33E04" w:rsidRDefault="00A33E04" w:rsidP="00843ADC"/>
          <w:p w14:paraId="23E32D3B" w14:textId="77777777" w:rsidR="00A33E04" w:rsidRDefault="00A33E04" w:rsidP="00843ADC">
            <w:r>
              <w:t>The settings menu will expand out from the left side of the screen.</w:t>
            </w:r>
          </w:p>
          <w:p w14:paraId="5D4B00FB" w14:textId="77777777" w:rsidR="00A33E04" w:rsidRDefault="00A33E04" w:rsidP="00843ADC"/>
        </w:tc>
      </w:tr>
      <w:tr w:rsidR="00A33E04" w14:paraId="40D3B5CD" w14:textId="77777777" w:rsidTr="00843ADC">
        <w:tc>
          <w:tcPr>
            <w:tcW w:w="2268" w:type="dxa"/>
          </w:tcPr>
          <w:p w14:paraId="1A740165" w14:textId="77777777" w:rsidR="00A33E04" w:rsidRDefault="00A33E04" w:rsidP="00843ADC">
            <w:r>
              <w:rPr>
                <w:b/>
              </w:rPr>
              <w:t>Other attributes:</w:t>
            </w:r>
          </w:p>
        </w:tc>
        <w:tc>
          <w:tcPr>
            <w:tcW w:w="6588" w:type="dxa"/>
          </w:tcPr>
          <w:p w14:paraId="6F6645D2" w14:textId="77777777" w:rsidR="00A33E04" w:rsidRDefault="00A33E04" w:rsidP="00843ADC"/>
          <w:p w14:paraId="41918A17" w14:textId="77777777" w:rsidR="00A33E04" w:rsidRDefault="00A33E04" w:rsidP="00843ADC">
            <w:r>
              <w:t>N/A</w:t>
            </w:r>
          </w:p>
          <w:p w14:paraId="076B777D" w14:textId="77777777" w:rsidR="00A33E04" w:rsidRDefault="00A33E04" w:rsidP="00843ADC"/>
        </w:tc>
      </w:tr>
    </w:tbl>
    <w:p w14:paraId="14F24694" w14:textId="77777777" w:rsidR="00A33E04" w:rsidRDefault="00A33E04" w:rsidP="00A33E04"/>
    <w:p w14:paraId="2D8A4BB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D87B5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A4219B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4E07E4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35967F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7F690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1DDE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DC101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62B9F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8862B7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E3EB7D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720A39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A3130C6"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407477D" w14:textId="77777777" w:rsidTr="00843ADC">
        <w:tc>
          <w:tcPr>
            <w:tcW w:w="2268" w:type="dxa"/>
          </w:tcPr>
          <w:p w14:paraId="0C28F014" w14:textId="77777777" w:rsidR="00A33E04" w:rsidRDefault="00A33E04" w:rsidP="00843ADC">
            <w:r>
              <w:rPr>
                <w:b/>
              </w:rPr>
              <w:t>Requirement Title:</w:t>
            </w:r>
          </w:p>
          <w:p w14:paraId="198EE212" w14:textId="77777777" w:rsidR="00A33E04" w:rsidRDefault="00A33E04" w:rsidP="00843ADC">
            <w:pPr>
              <w:ind w:firstLine="720"/>
            </w:pPr>
          </w:p>
        </w:tc>
        <w:tc>
          <w:tcPr>
            <w:tcW w:w="6588" w:type="dxa"/>
          </w:tcPr>
          <w:p w14:paraId="198385DD" w14:textId="77777777" w:rsidR="00A33E04" w:rsidRDefault="00A33E04" w:rsidP="00843ADC"/>
          <w:p w14:paraId="65B32109" w14:textId="77777777" w:rsidR="00A33E04" w:rsidRDefault="00A33E04" w:rsidP="00843ADC">
            <w:r>
              <w:t>Preferences</w:t>
            </w:r>
          </w:p>
        </w:tc>
      </w:tr>
      <w:tr w:rsidR="00A33E04" w14:paraId="0B0199BD" w14:textId="77777777" w:rsidTr="00843ADC">
        <w:tc>
          <w:tcPr>
            <w:tcW w:w="2268" w:type="dxa"/>
          </w:tcPr>
          <w:p w14:paraId="464E4B7E" w14:textId="77777777" w:rsidR="00A33E04" w:rsidRDefault="00A33E04" w:rsidP="00843ADC">
            <w:r>
              <w:rPr>
                <w:b/>
              </w:rPr>
              <w:t>Sequence No:</w:t>
            </w:r>
          </w:p>
        </w:tc>
        <w:tc>
          <w:tcPr>
            <w:tcW w:w="6588" w:type="dxa"/>
          </w:tcPr>
          <w:p w14:paraId="44B30CBF" w14:textId="77777777" w:rsidR="00A33E04" w:rsidRDefault="00A33E04" w:rsidP="00843ADC"/>
          <w:p w14:paraId="23FCCB6A" w14:textId="77777777" w:rsidR="00A33E04" w:rsidRDefault="00A33E04" w:rsidP="00843ADC">
            <w:r>
              <w:t>02</w:t>
            </w:r>
          </w:p>
          <w:p w14:paraId="341454AF" w14:textId="77777777" w:rsidR="00A33E04" w:rsidRDefault="00A33E04" w:rsidP="00843ADC"/>
        </w:tc>
      </w:tr>
      <w:tr w:rsidR="00A33E04" w14:paraId="51751463" w14:textId="77777777" w:rsidTr="00843ADC">
        <w:tc>
          <w:tcPr>
            <w:tcW w:w="2268" w:type="dxa"/>
          </w:tcPr>
          <w:p w14:paraId="5773AB2B" w14:textId="77777777" w:rsidR="00A33E04" w:rsidRDefault="00A33E04" w:rsidP="00843ADC">
            <w:r>
              <w:rPr>
                <w:b/>
              </w:rPr>
              <w:t>Short description:</w:t>
            </w:r>
          </w:p>
        </w:tc>
        <w:tc>
          <w:tcPr>
            <w:tcW w:w="6588" w:type="dxa"/>
          </w:tcPr>
          <w:p w14:paraId="0B7A83B7" w14:textId="77777777" w:rsidR="00A33E04" w:rsidRDefault="00A33E04" w:rsidP="00843ADC"/>
          <w:p w14:paraId="761BB6F4" w14:textId="77777777" w:rsidR="00A33E04" w:rsidRDefault="00A33E04" w:rsidP="00843ADC">
            <w:r>
              <w:t>Preferences is an option within the settings menu that will allow the user to pick user-specific settings.</w:t>
            </w:r>
          </w:p>
          <w:p w14:paraId="2046A6AE" w14:textId="77777777" w:rsidR="00A33E04" w:rsidRDefault="00A33E04" w:rsidP="00843ADC"/>
        </w:tc>
      </w:tr>
      <w:tr w:rsidR="00A33E04" w14:paraId="11DDAFEC" w14:textId="77777777" w:rsidTr="00843ADC">
        <w:tc>
          <w:tcPr>
            <w:tcW w:w="2268" w:type="dxa"/>
          </w:tcPr>
          <w:p w14:paraId="139BF621" w14:textId="77777777" w:rsidR="00A33E04" w:rsidRDefault="00A33E04" w:rsidP="00843ADC">
            <w:r>
              <w:rPr>
                <w:b/>
              </w:rPr>
              <w:t>Description:</w:t>
            </w:r>
          </w:p>
        </w:tc>
        <w:tc>
          <w:tcPr>
            <w:tcW w:w="6588" w:type="dxa"/>
          </w:tcPr>
          <w:p w14:paraId="613E137F" w14:textId="77777777" w:rsidR="00A33E04" w:rsidRDefault="00A33E04" w:rsidP="00843ADC"/>
          <w:p w14:paraId="257EE23B" w14:textId="77777777" w:rsidR="00A33E04" w:rsidRDefault="00A33E04" w:rsidP="00843ADC">
            <w:r>
              <w:t>Pressing the preferences button will take the user to a “Preferences” screen. Within this screen there will be options such as:</w:t>
            </w:r>
          </w:p>
          <w:p w14:paraId="0FB9A4EA" w14:textId="77777777" w:rsidR="00A33E04" w:rsidRDefault="00A33E04" w:rsidP="00A33E04">
            <w:pPr>
              <w:numPr>
                <w:ilvl w:val="0"/>
                <w:numId w:val="40"/>
              </w:numPr>
            </w:pPr>
            <w:r>
              <w:t>Light mode or Dark mode</w:t>
            </w:r>
          </w:p>
          <w:p w14:paraId="5FF85051" w14:textId="77777777" w:rsidR="00A33E04" w:rsidRDefault="00A33E04" w:rsidP="00A33E04">
            <w:pPr>
              <w:numPr>
                <w:ilvl w:val="0"/>
                <w:numId w:val="40"/>
              </w:numPr>
            </w:pPr>
            <w:r>
              <w:t>Automatically send emails with details from each classification</w:t>
            </w:r>
          </w:p>
          <w:p w14:paraId="542E0CD0" w14:textId="77777777" w:rsidR="00A33E04" w:rsidRDefault="00A33E04" w:rsidP="00843ADC">
            <w:r>
              <w:t>At the bottom of this screen there will be an “Update Preferences” button that will save the settings and close the preferences page, which will take the user back to the settings menu.</w:t>
            </w:r>
          </w:p>
          <w:p w14:paraId="05AE7C28" w14:textId="77777777" w:rsidR="00A33E04" w:rsidRDefault="00A33E04" w:rsidP="00843ADC"/>
        </w:tc>
      </w:tr>
      <w:tr w:rsidR="00A33E04" w14:paraId="3D28FEA9" w14:textId="77777777" w:rsidTr="00843ADC">
        <w:tc>
          <w:tcPr>
            <w:tcW w:w="2268" w:type="dxa"/>
          </w:tcPr>
          <w:p w14:paraId="00B2BCB7" w14:textId="77777777" w:rsidR="00A33E04" w:rsidRDefault="00A33E04" w:rsidP="00843ADC">
            <w:r>
              <w:rPr>
                <w:b/>
              </w:rPr>
              <w:t>Pre-Conditions</w:t>
            </w:r>
            <w:r>
              <w:t>:</w:t>
            </w:r>
          </w:p>
        </w:tc>
        <w:tc>
          <w:tcPr>
            <w:tcW w:w="6588" w:type="dxa"/>
          </w:tcPr>
          <w:p w14:paraId="63FE72FF" w14:textId="77777777" w:rsidR="00A33E04" w:rsidRDefault="00A33E04" w:rsidP="00843ADC"/>
          <w:p w14:paraId="338E9B85" w14:textId="77777777" w:rsidR="00A33E04" w:rsidRDefault="00A33E04" w:rsidP="00843ADC">
            <w:r>
              <w:t>The user must be logged into their account. The user must have also pressed the settings menu button as well as the preferences button within that menu.</w:t>
            </w:r>
          </w:p>
          <w:p w14:paraId="00F11E6D" w14:textId="77777777" w:rsidR="00A33E04" w:rsidRDefault="00A33E04" w:rsidP="00843ADC"/>
        </w:tc>
      </w:tr>
      <w:tr w:rsidR="00A33E04" w14:paraId="29726908" w14:textId="77777777" w:rsidTr="00843ADC">
        <w:tc>
          <w:tcPr>
            <w:tcW w:w="2268" w:type="dxa"/>
          </w:tcPr>
          <w:p w14:paraId="68BE62AC" w14:textId="77777777" w:rsidR="00A33E04" w:rsidRDefault="00A33E04" w:rsidP="00843ADC">
            <w:r>
              <w:rPr>
                <w:b/>
              </w:rPr>
              <w:t>Post Conditions:</w:t>
            </w:r>
          </w:p>
        </w:tc>
        <w:tc>
          <w:tcPr>
            <w:tcW w:w="6588" w:type="dxa"/>
          </w:tcPr>
          <w:p w14:paraId="6ADC5E83" w14:textId="77777777" w:rsidR="00A33E04" w:rsidRDefault="00A33E04" w:rsidP="00843ADC"/>
          <w:p w14:paraId="2322B55D" w14:textId="77777777" w:rsidR="00A33E04" w:rsidRDefault="00A33E04" w:rsidP="00843ADC">
            <w:r>
              <w:t>The user will be back at the settings menu after updating their preferences.</w:t>
            </w:r>
          </w:p>
          <w:p w14:paraId="05946850" w14:textId="77777777" w:rsidR="00A33E04" w:rsidRDefault="00A33E04" w:rsidP="00843ADC"/>
        </w:tc>
      </w:tr>
      <w:tr w:rsidR="00A33E04" w14:paraId="39F6CB21" w14:textId="77777777" w:rsidTr="00843ADC">
        <w:tc>
          <w:tcPr>
            <w:tcW w:w="2268" w:type="dxa"/>
          </w:tcPr>
          <w:p w14:paraId="25341294" w14:textId="77777777" w:rsidR="00A33E04" w:rsidRDefault="00A33E04" w:rsidP="00843ADC">
            <w:r>
              <w:rPr>
                <w:b/>
              </w:rPr>
              <w:t>Other attributes:</w:t>
            </w:r>
          </w:p>
        </w:tc>
        <w:tc>
          <w:tcPr>
            <w:tcW w:w="6588" w:type="dxa"/>
          </w:tcPr>
          <w:p w14:paraId="59B973DB" w14:textId="77777777" w:rsidR="00A33E04" w:rsidRDefault="00A33E04" w:rsidP="00843ADC"/>
          <w:p w14:paraId="3A9E8C53" w14:textId="77777777" w:rsidR="00A33E04" w:rsidRDefault="00A33E04" w:rsidP="00843ADC">
            <w:r>
              <w:t>N/A</w:t>
            </w:r>
          </w:p>
          <w:p w14:paraId="6F7A17FA" w14:textId="77777777" w:rsidR="00A33E04" w:rsidRDefault="00A33E04" w:rsidP="00843ADC"/>
        </w:tc>
      </w:tr>
    </w:tbl>
    <w:p w14:paraId="4BDB8DD3" w14:textId="77777777" w:rsidR="00A33E04" w:rsidRDefault="00A33E04" w:rsidP="00A33E04">
      <w:pPr>
        <w:rPr>
          <w:sz w:val="20"/>
        </w:rPr>
      </w:pPr>
    </w:p>
    <w:p w14:paraId="40DCB384" w14:textId="77777777" w:rsidR="00A33E04" w:rsidRDefault="00A33E04" w:rsidP="00A33E04">
      <w:pPr>
        <w:rPr>
          <w:sz w:val="20"/>
        </w:rPr>
      </w:pPr>
    </w:p>
    <w:p w14:paraId="6DDF9CF3" w14:textId="77777777" w:rsidR="00A33E04" w:rsidRDefault="00A33E04" w:rsidP="00A33E04">
      <w:pPr>
        <w:rPr>
          <w:sz w:val="20"/>
        </w:rPr>
      </w:pPr>
    </w:p>
    <w:p w14:paraId="369519DA" w14:textId="77777777" w:rsidR="00A33E04" w:rsidRDefault="00A33E04" w:rsidP="00A33E04">
      <w:pPr>
        <w:rPr>
          <w:sz w:val="20"/>
        </w:rPr>
      </w:pPr>
    </w:p>
    <w:p w14:paraId="110D988A" w14:textId="77777777" w:rsidR="00A33E04" w:rsidRDefault="00A33E04" w:rsidP="00A33E04">
      <w:pPr>
        <w:rPr>
          <w:sz w:val="20"/>
        </w:rPr>
      </w:pPr>
    </w:p>
    <w:p w14:paraId="51A19F87" w14:textId="77777777" w:rsidR="00A33E04" w:rsidRDefault="00A33E04" w:rsidP="00A33E04">
      <w:pPr>
        <w:rPr>
          <w:sz w:val="20"/>
        </w:rPr>
      </w:pPr>
    </w:p>
    <w:p w14:paraId="4071DD21" w14:textId="77777777" w:rsidR="00A33E04" w:rsidRDefault="00A33E04" w:rsidP="00A33E04">
      <w:pPr>
        <w:rPr>
          <w:sz w:val="20"/>
        </w:rPr>
      </w:pPr>
    </w:p>
    <w:p w14:paraId="6B3D01B8" w14:textId="77777777" w:rsidR="00A33E04" w:rsidRDefault="00A33E04" w:rsidP="00A33E04">
      <w:pPr>
        <w:rPr>
          <w:sz w:val="20"/>
        </w:rPr>
      </w:pPr>
    </w:p>
    <w:p w14:paraId="1E77DBAB" w14:textId="77777777" w:rsidR="00A33E04" w:rsidRDefault="00A33E04" w:rsidP="00A33E04">
      <w:pPr>
        <w:rPr>
          <w:sz w:val="20"/>
        </w:rPr>
      </w:pPr>
    </w:p>
    <w:p w14:paraId="7732F148" w14:textId="77777777" w:rsidR="00A33E04" w:rsidRDefault="00A33E04" w:rsidP="00A33E04">
      <w:pPr>
        <w:rPr>
          <w:sz w:val="20"/>
        </w:rPr>
      </w:pPr>
    </w:p>
    <w:p w14:paraId="785F3FE7" w14:textId="77777777" w:rsidR="00A33E04" w:rsidRDefault="00A33E04" w:rsidP="00A33E04">
      <w:pPr>
        <w:rPr>
          <w:sz w:val="20"/>
        </w:rPr>
      </w:pPr>
    </w:p>
    <w:p w14:paraId="79237EB8" w14:textId="77777777" w:rsidR="00A33E04" w:rsidRDefault="00A33E04" w:rsidP="00A33E04">
      <w:pPr>
        <w:rPr>
          <w:sz w:val="20"/>
        </w:rPr>
      </w:pPr>
    </w:p>
    <w:p w14:paraId="61C15825" w14:textId="77777777" w:rsidR="00A33E04" w:rsidRDefault="00A33E04" w:rsidP="00A33E04">
      <w:pPr>
        <w:rPr>
          <w:sz w:val="20"/>
        </w:rPr>
      </w:pPr>
    </w:p>
    <w:p w14:paraId="515F74A8" w14:textId="77777777" w:rsidR="00A33E04" w:rsidRDefault="00A33E04" w:rsidP="00A33E04">
      <w:pPr>
        <w:rPr>
          <w:sz w:val="20"/>
        </w:rPr>
      </w:pPr>
    </w:p>
    <w:p w14:paraId="560B3C7A" w14:textId="77777777" w:rsidR="00A33E04" w:rsidRDefault="00A33E04" w:rsidP="00A33E04">
      <w:pPr>
        <w:rPr>
          <w:sz w:val="20"/>
        </w:rPr>
      </w:pPr>
    </w:p>
    <w:p w14:paraId="081C004C" w14:textId="77777777" w:rsidR="00A33E04" w:rsidRDefault="00A33E04" w:rsidP="00A33E04">
      <w:pPr>
        <w:rPr>
          <w:sz w:val="20"/>
        </w:rPr>
      </w:pPr>
    </w:p>
    <w:p w14:paraId="35440D45" w14:textId="77777777" w:rsidR="00A33E04" w:rsidRDefault="00A33E04" w:rsidP="00A33E04">
      <w:pPr>
        <w:rPr>
          <w:sz w:val="20"/>
        </w:rPr>
      </w:pPr>
    </w:p>
    <w:p w14:paraId="0EBDE99C" w14:textId="77777777" w:rsidR="00A33E04" w:rsidRDefault="00A33E04" w:rsidP="00A33E04">
      <w:pPr>
        <w:rPr>
          <w:sz w:val="20"/>
        </w:rPr>
      </w:pPr>
    </w:p>
    <w:p w14:paraId="26B7BB7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3A05F48" w14:textId="77777777" w:rsidTr="00843ADC">
        <w:tc>
          <w:tcPr>
            <w:tcW w:w="2268" w:type="dxa"/>
          </w:tcPr>
          <w:p w14:paraId="719FD477" w14:textId="77777777" w:rsidR="00A33E04" w:rsidRDefault="00A33E04" w:rsidP="00843ADC">
            <w:r>
              <w:rPr>
                <w:b/>
              </w:rPr>
              <w:t>Requirement Title:</w:t>
            </w:r>
          </w:p>
          <w:p w14:paraId="1BA6CC53" w14:textId="77777777" w:rsidR="00A33E04" w:rsidRDefault="00A33E04" w:rsidP="00843ADC">
            <w:pPr>
              <w:ind w:firstLine="720"/>
            </w:pPr>
          </w:p>
        </w:tc>
        <w:tc>
          <w:tcPr>
            <w:tcW w:w="6588" w:type="dxa"/>
          </w:tcPr>
          <w:p w14:paraId="68F93FA0" w14:textId="77777777" w:rsidR="00A33E04" w:rsidRDefault="00A33E04" w:rsidP="00843ADC"/>
          <w:p w14:paraId="3D0AD529" w14:textId="77777777" w:rsidR="00A33E04" w:rsidRDefault="00A33E04" w:rsidP="00843ADC">
            <w:r>
              <w:t>Model Information</w:t>
            </w:r>
          </w:p>
        </w:tc>
      </w:tr>
      <w:tr w:rsidR="00A33E04" w14:paraId="7A8AD45A" w14:textId="77777777" w:rsidTr="00843ADC">
        <w:tc>
          <w:tcPr>
            <w:tcW w:w="2268" w:type="dxa"/>
          </w:tcPr>
          <w:p w14:paraId="1A7441BF" w14:textId="77777777" w:rsidR="00A33E04" w:rsidRDefault="00A33E04" w:rsidP="00843ADC">
            <w:r>
              <w:rPr>
                <w:b/>
              </w:rPr>
              <w:t>Sequence No:</w:t>
            </w:r>
          </w:p>
        </w:tc>
        <w:tc>
          <w:tcPr>
            <w:tcW w:w="6588" w:type="dxa"/>
          </w:tcPr>
          <w:p w14:paraId="790B0823" w14:textId="77777777" w:rsidR="00A33E04" w:rsidRDefault="00A33E04" w:rsidP="00843ADC"/>
          <w:p w14:paraId="3744190E" w14:textId="77777777" w:rsidR="00A33E04" w:rsidRDefault="00A33E04" w:rsidP="00843ADC">
            <w:r>
              <w:t>03</w:t>
            </w:r>
          </w:p>
          <w:p w14:paraId="4A820F1E" w14:textId="77777777" w:rsidR="00A33E04" w:rsidRDefault="00A33E04" w:rsidP="00843ADC"/>
        </w:tc>
      </w:tr>
      <w:tr w:rsidR="00A33E04" w14:paraId="3E2BBD7F" w14:textId="77777777" w:rsidTr="00843ADC">
        <w:tc>
          <w:tcPr>
            <w:tcW w:w="2268" w:type="dxa"/>
          </w:tcPr>
          <w:p w14:paraId="3B017476" w14:textId="77777777" w:rsidR="00A33E04" w:rsidRDefault="00A33E04" w:rsidP="00843ADC">
            <w:r>
              <w:rPr>
                <w:b/>
              </w:rPr>
              <w:t>Short description:</w:t>
            </w:r>
          </w:p>
        </w:tc>
        <w:tc>
          <w:tcPr>
            <w:tcW w:w="6588" w:type="dxa"/>
          </w:tcPr>
          <w:p w14:paraId="41DD9EC5" w14:textId="77777777" w:rsidR="00A33E04" w:rsidRDefault="00A33E04" w:rsidP="00843ADC"/>
          <w:p w14:paraId="6E20C57A" w14:textId="77777777" w:rsidR="00A33E04" w:rsidRDefault="00A33E04" w:rsidP="00843ADC">
            <w:r>
              <w:t>The “Model Information” button will show info on the creation of the model used for classification.</w:t>
            </w:r>
          </w:p>
          <w:p w14:paraId="7A44D852" w14:textId="77777777" w:rsidR="00A33E04" w:rsidRDefault="00A33E04" w:rsidP="00843ADC"/>
        </w:tc>
      </w:tr>
      <w:tr w:rsidR="00A33E04" w14:paraId="3D909261" w14:textId="77777777" w:rsidTr="00843ADC">
        <w:tc>
          <w:tcPr>
            <w:tcW w:w="2268" w:type="dxa"/>
          </w:tcPr>
          <w:p w14:paraId="2F1186C8" w14:textId="77777777" w:rsidR="00A33E04" w:rsidRDefault="00A33E04" w:rsidP="00843ADC">
            <w:r>
              <w:rPr>
                <w:b/>
              </w:rPr>
              <w:t>Description:</w:t>
            </w:r>
          </w:p>
        </w:tc>
        <w:tc>
          <w:tcPr>
            <w:tcW w:w="6588" w:type="dxa"/>
          </w:tcPr>
          <w:p w14:paraId="4E6C71BC" w14:textId="77777777" w:rsidR="00A33E04" w:rsidRDefault="00A33E04" w:rsidP="00843ADC"/>
          <w:p w14:paraId="31541349" w14:textId="77777777" w:rsidR="00A33E04" w:rsidRDefault="00A33E04" w:rsidP="00843ADC">
            <w:r>
              <w:t>Pressing the model information button will bring the user to an info screen. The information will include:</w:t>
            </w:r>
          </w:p>
          <w:p w14:paraId="0174B722" w14:textId="77777777" w:rsidR="00A33E04" w:rsidRDefault="00A33E04" w:rsidP="00A33E04">
            <w:pPr>
              <w:numPr>
                <w:ilvl w:val="0"/>
                <w:numId w:val="41"/>
              </w:numPr>
            </w:pPr>
            <w:r>
              <w:t>Team members</w:t>
            </w:r>
          </w:p>
          <w:p w14:paraId="75A23E22" w14:textId="77777777" w:rsidR="00A33E04" w:rsidRDefault="00A33E04" w:rsidP="00A33E04">
            <w:pPr>
              <w:numPr>
                <w:ilvl w:val="0"/>
                <w:numId w:val="41"/>
              </w:numPr>
            </w:pPr>
            <w:r>
              <w:t>Model info</w:t>
            </w:r>
          </w:p>
          <w:p w14:paraId="6C3693B0" w14:textId="77777777" w:rsidR="00A33E04" w:rsidRDefault="00A33E04" w:rsidP="00843ADC">
            <w:r>
              <w:t>There will also be a “Close” button near the bottom of the screen. Pressing the close button will bring the user back to the settings menu.</w:t>
            </w:r>
          </w:p>
          <w:p w14:paraId="04CCBD8E" w14:textId="77777777" w:rsidR="00A33E04" w:rsidRDefault="00A33E04" w:rsidP="00843ADC"/>
        </w:tc>
      </w:tr>
      <w:tr w:rsidR="00A33E04" w14:paraId="57A053C9" w14:textId="77777777" w:rsidTr="00843ADC">
        <w:tc>
          <w:tcPr>
            <w:tcW w:w="2268" w:type="dxa"/>
          </w:tcPr>
          <w:p w14:paraId="6E4C6A01" w14:textId="77777777" w:rsidR="00A33E04" w:rsidRDefault="00A33E04" w:rsidP="00843ADC">
            <w:r>
              <w:rPr>
                <w:b/>
              </w:rPr>
              <w:t>Pre-Conditions</w:t>
            </w:r>
            <w:r>
              <w:t>:</w:t>
            </w:r>
          </w:p>
        </w:tc>
        <w:tc>
          <w:tcPr>
            <w:tcW w:w="6588" w:type="dxa"/>
          </w:tcPr>
          <w:p w14:paraId="048B8F3E" w14:textId="77777777" w:rsidR="00A33E04" w:rsidRDefault="00A33E04" w:rsidP="00843ADC"/>
          <w:p w14:paraId="79030022" w14:textId="77777777" w:rsidR="00A33E04" w:rsidRDefault="00A33E04" w:rsidP="00843ADC">
            <w:r>
              <w:t>The user must be logged into their account. They must also press the settings menu button as well as the model information button.</w:t>
            </w:r>
          </w:p>
          <w:p w14:paraId="0329048D" w14:textId="77777777" w:rsidR="00A33E04" w:rsidRDefault="00A33E04" w:rsidP="00843ADC"/>
        </w:tc>
      </w:tr>
      <w:tr w:rsidR="00A33E04" w14:paraId="5E7272FE" w14:textId="77777777" w:rsidTr="00843ADC">
        <w:tc>
          <w:tcPr>
            <w:tcW w:w="2268" w:type="dxa"/>
          </w:tcPr>
          <w:p w14:paraId="3CBB3990" w14:textId="77777777" w:rsidR="00A33E04" w:rsidRDefault="00A33E04" w:rsidP="00843ADC">
            <w:r>
              <w:rPr>
                <w:b/>
              </w:rPr>
              <w:t>Post Conditions:</w:t>
            </w:r>
          </w:p>
        </w:tc>
        <w:tc>
          <w:tcPr>
            <w:tcW w:w="6588" w:type="dxa"/>
          </w:tcPr>
          <w:p w14:paraId="759C173C" w14:textId="77777777" w:rsidR="00A33E04" w:rsidRDefault="00A33E04" w:rsidP="00843ADC"/>
          <w:p w14:paraId="00345568" w14:textId="77777777" w:rsidR="00A33E04" w:rsidRDefault="00A33E04" w:rsidP="00843ADC">
            <w:r>
              <w:t>The user will be back on the settings menu screen when done.</w:t>
            </w:r>
          </w:p>
          <w:p w14:paraId="72BD2CF4" w14:textId="77777777" w:rsidR="00A33E04" w:rsidRDefault="00A33E04" w:rsidP="00843ADC"/>
        </w:tc>
      </w:tr>
      <w:tr w:rsidR="00A33E04" w14:paraId="66785519" w14:textId="77777777" w:rsidTr="00843ADC">
        <w:tc>
          <w:tcPr>
            <w:tcW w:w="2268" w:type="dxa"/>
          </w:tcPr>
          <w:p w14:paraId="67B26724" w14:textId="77777777" w:rsidR="00A33E04" w:rsidRDefault="00A33E04" w:rsidP="00843ADC">
            <w:r>
              <w:rPr>
                <w:b/>
              </w:rPr>
              <w:t>Other attributes:</w:t>
            </w:r>
          </w:p>
        </w:tc>
        <w:tc>
          <w:tcPr>
            <w:tcW w:w="6588" w:type="dxa"/>
          </w:tcPr>
          <w:p w14:paraId="422BCD5C" w14:textId="77777777" w:rsidR="00A33E04" w:rsidRDefault="00A33E04" w:rsidP="00843ADC"/>
          <w:p w14:paraId="257210E0" w14:textId="77777777" w:rsidR="00A33E04" w:rsidRDefault="00A33E04" w:rsidP="00843ADC">
            <w:r>
              <w:t>N/A</w:t>
            </w:r>
          </w:p>
          <w:p w14:paraId="23FE1BAC" w14:textId="77777777" w:rsidR="00A33E04" w:rsidRDefault="00A33E04" w:rsidP="00843ADC"/>
        </w:tc>
      </w:tr>
    </w:tbl>
    <w:p w14:paraId="31658217" w14:textId="77777777" w:rsidR="00A33E04" w:rsidRDefault="00A33E04" w:rsidP="00A33E04">
      <w:pPr>
        <w:rPr>
          <w:sz w:val="20"/>
        </w:rPr>
      </w:pPr>
    </w:p>
    <w:p w14:paraId="1E3C7650" w14:textId="77777777" w:rsidR="00A33E04" w:rsidRDefault="00A33E04" w:rsidP="00A33E04">
      <w:pPr>
        <w:rPr>
          <w:sz w:val="20"/>
        </w:rPr>
      </w:pPr>
    </w:p>
    <w:p w14:paraId="10939942" w14:textId="77777777" w:rsidR="00A33E04" w:rsidRDefault="00A33E04" w:rsidP="00A33E04">
      <w:pPr>
        <w:rPr>
          <w:sz w:val="20"/>
        </w:rPr>
      </w:pPr>
    </w:p>
    <w:p w14:paraId="096B2351" w14:textId="77777777" w:rsidR="00A33E04" w:rsidRDefault="00A33E04" w:rsidP="00A33E04">
      <w:pPr>
        <w:rPr>
          <w:sz w:val="20"/>
        </w:rPr>
      </w:pPr>
    </w:p>
    <w:p w14:paraId="6E367F96" w14:textId="77777777" w:rsidR="00A33E04" w:rsidRDefault="00A33E04" w:rsidP="00A33E04">
      <w:pPr>
        <w:rPr>
          <w:sz w:val="20"/>
        </w:rPr>
      </w:pPr>
    </w:p>
    <w:p w14:paraId="3BC9A14B" w14:textId="77777777" w:rsidR="00A33E04" w:rsidRDefault="00A33E04" w:rsidP="00A33E04">
      <w:pPr>
        <w:rPr>
          <w:sz w:val="20"/>
        </w:rPr>
      </w:pPr>
    </w:p>
    <w:p w14:paraId="413D8134" w14:textId="77777777" w:rsidR="00A33E04" w:rsidRDefault="00A33E04" w:rsidP="00A33E04">
      <w:pPr>
        <w:rPr>
          <w:sz w:val="20"/>
        </w:rPr>
      </w:pPr>
    </w:p>
    <w:p w14:paraId="6F928240" w14:textId="77777777" w:rsidR="00A33E04" w:rsidRDefault="00A33E04" w:rsidP="00A33E04">
      <w:pPr>
        <w:rPr>
          <w:sz w:val="20"/>
        </w:rPr>
      </w:pPr>
    </w:p>
    <w:p w14:paraId="629BD3B3" w14:textId="77777777" w:rsidR="00A33E04" w:rsidRDefault="00A33E04" w:rsidP="00A33E04">
      <w:pPr>
        <w:rPr>
          <w:sz w:val="20"/>
        </w:rPr>
      </w:pPr>
    </w:p>
    <w:p w14:paraId="0F155D03" w14:textId="77777777" w:rsidR="00A33E04" w:rsidRDefault="00A33E04" w:rsidP="00A33E04">
      <w:pPr>
        <w:rPr>
          <w:sz w:val="20"/>
        </w:rPr>
      </w:pPr>
    </w:p>
    <w:p w14:paraId="419DED8B" w14:textId="77777777" w:rsidR="00A33E04" w:rsidRDefault="00A33E04" w:rsidP="00A33E04">
      <w:pPr>
        <w:rPr>
          <w:sz w:val="20"/>
        </w:rPr>
      </w:pPr>
    </w:p>
    <w:p w14:paraId="62AEC2D6" w14:textId="77777777" w:rsidR="00A33E04" w:rsidRDefault="00A33E04" w:rsidP="00A33E04">
      <w:pPr>
        <w:rPr>
          <w:sz w:val="20"/>
        </w:rPr>
      </w:pPr>
    </w:p>
    <w:p w14:paraId="657587AC" w14:textId="77777777" w:rsidR="00A33E04" w:rsidRDefault="00A33E04" w:rsidP="00A33E04">
      <w:pPr>
        <w:rPr>
          <w:sz w:val="20"/>
        </w:rPr>
      </w:pPr>
    </w:p>
    <w:p w14:paraId="68E2BBF5" w14:textId="77777777" w:rsidR="00A33E04" w:rsidRDefault="00A33E04" w:rsidP="00A33E04">
      <w:pPr>
        <w:rPr>
          <w:sz w:val="20"/>
        </w:rPr>
      </w:pPr>
    </w:p>
    <w:p w14:paraId="5D51841D" w14:textId="77777777" w:rsidR="00A33E04" w:rsidRDefault="00A33E04" w:rsidP="00A33E04">
      <w:pPr>
        <w:rPr>
          <w:sz w:val="20"/>
        </w:rPr>
      </w:pPr>
    </w:p>
    <w:p w14:paraId="1B462BC6" w14:textId="77777777" w:rsidR="00A33E04" w:rsidRDefault="00A33E04" w:rsidP="00A33E04">
      <w:pPr>
        <w:rPr>
          <w:sz w:val="20"/>
        </w:rPr>
      </w:pPr>
    </w:p>
    <w:p w14:paraId="6E09F93C" w14:textId="77777777" w:rsidR="00A33E04" w:rsidRDefault="00A33E04" w:rsidP="00A33E04">
      <w:pPr>
        <w:rPr>
          <w:sz w:val="20"/>
        </w:rPr>
      </w:pPr>
    </w:p>
    <w:p w14:paraId="0FAB5661" w14:textId="77777777" w:rsidR="00A33E04" w:rsidRDefault="00A33E04" w:rsidP="00A33E04">
      <w:pPr>
        <w:rPr>
          <w:sz w:val="20"/>
        </w:rPr>
      </w:pPr>
    </w:p>
    <w:p w14:paraId="3B1D8A26" w14:textId="77777777" w:rsidR="00A33E04" w:rsidRDefault="00A33E04" w:rsidP="00A33E04">
      <w:pPr>
        <w:rPr>
          <w:sz w:val="20"/>
        </w:rPr>
      </w:pPr>
    </w:p>
    <w:p w14:paraId="7749B582" w14:textId="77777777" w:rsidR="00A33E04" w:rsidRDefault="00A33E04" w:rsidP="00A33E04"/>
    <w:p w14:paraId="61C53708" w14:textId="77777777" w:rsidR="00A33E04" w:rsidRDefault="00A33E04" w:rsidP="00A33E04"/>
    <w:p w14:paraId="65DD2304"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F2BF0AB" w14:textId="77777777" w:rsidTr="00843ADC">
        <w:tc>
          <w:tcPr>
            <w:tcW w:w="2268" w:type="dxa"/>
          </w:tcPr>
          <w:p w14:paraId="6F954CFB" w14:textId="77777777" w:rsidR="00A33E04" w:rsidRDefault="00A33E04" w:rsidP="00843ADC">
            <w:r>
              <w:rPr>
                <w:b/>
              </w:rPr>
              <w:t>Requirement Title:</w:t>
            </w:r>
          </w:p>
          <w:p w14:paraId="4DB7350A" w14:textId="77777777" w:rsidR="00A33E04" w:rsidRDefault="00A33E04" w:rsidP="00843ADC">
            <w:pPr>
              <w:ind w:firstLine="720"/>
            </w:pPr>
          </w:p>
        </w:tc>
        <w:tc>
          <w:tcPr>
            <w:tcW w:w="6588" w:type="dxa"/>
          </w:tcPr>
          <w:p w14:paraId="087AA437" w14:textId="77777777" w:rsidR="00A33E04" w:rsidRDefault="00A33E04" w:rsidP="00843ADC"/>
          <w:p w14:paraId="63FA94D1" w14:textId="77777777" w:rsidR="00A33E04" w:rsidRDefault="00A33E04" w:rsidP="00843ADC">
            <w:r>
              <w:t xml:space="preserve">Exit </w:t>
            </w:r>
            <w:proofErr w:type="spellStart"/>
            <w:r>
              <w:t>AutoLearn</w:t>
            </w:r>
            <w:proofErr w:type="spellEnd"/>
          </w:p>
        </w:tc>
      </w:tr>
      <w:tr w:rsidR="00A33E04" w14:paraId="0B666A3B" w14:textId="77777777" w:rsidTr="00843ADC">
        <w:tc>
          <w:tcPr>
            <w:tcW w:w="2268" w:type="dxa"/>
          </w:tcPr>
          <w:p w14:paraId="73BC8252" w14:textId="77777777" w:rsidR="00A33E04" w:rsidRDefault="00A33E04" w:rsidP="00843ADC">
            <w:r>
              <w:rPr>
                <w:b/>
              </w:rPr>
              <w:t>Sequence No:</w:t>
            </w:r>
          </w:p>
        </w:tc>
        <w:tc>
          <w:tcPr>
            <w:tcW w:w="6588" w:type="dxa"/>
          </w:tcPr>
          <w:p w14:paraId="21E07874" w14:textId="77777777" w:rsidR="00A33E04" w:rsidRDefault="00A33E04" w:rsidP="00843ADC"/>
          <w:p w14:paraId="3B79CCF0" w14:textId="77777777" w:rsidR="00A33E04" w:rsidRDefault="00A33E04" w:rsidP="00843ADC">
            <w:r>
              <w:t>04</w:t>
            </w:r>
          </w:p>
          <w:p w14:paraId="4AB7E203" w14:textId="77777777" w:rsidR="00A33E04" w:rsidRDefault="00A33E04" w:rsidP="00843ADC"/>
        </w:tc>
      </w:tr>
      <w:tr w:rsidR="00A33E04" w14:paraId="625DF11D" w14:textId="77777777" w:rsidTr="00843ADC">
        <w:tc>
          <w:tcPr>
            <w:tcW w:w="2268" w:type="dxa"/>
          </w:tcPr>
          <w:p w14:paraId="73060471" w14:textId="77777777" w:rsidR="00A33E04" w:rsidRDefault="00A33E04" w:rsidP="00843ADC">
            <w:r>
              <w:rPr>
                <w:b/>
              </w:rPr>
              <w:t>Short description:</w:t>
            </w:r>
          </w:p>
        </w:tc>
        <w:tc>
          <w:tcPr>
            <w:tcW w:w="6588" w:type="dxa"/>
          </w:tcPr>
          <w:p w14:paraId="48E546EE" w14:textId="77777777" w:rsidR="00A33E04" w:rsidRDefault="00A33E04" w:rsidP="00843ADC"/>
          <w:p w14:paraId="1EDEF73F" w14:textId="77777777" w:rsidR="00A33E04" w:rsidRDefault="00A33E04" w:rsidP="00843ADC">
            <w:r>
              <w:t>Press the exit button to close the application.</w:t>
            </w:r>
          </w:p>
          <w:p w14:paraId="6ABFFD1B" w14:textId="77777777" w:rsidR="00A33E04" w:rsidRDefault="00A33E04" w:rsidP="00843ADC"/>
        </w:tc>
      </w:tr>
      <w:tr w:rsidR="00A33E04" w14:paraId="048A65A7" w14:textId="77777777" w:rsidTr="00843ADC">
        <w:tc>
          <w:tcPr>
            <w:tcW w:w="2268" w:type="dxa"/>
          </w:tcPr>
          <w:p w14:paraId="48F7CC7D" w14:textId="77777777" w:rsidR="00A33E04" w:rsidRDefault="00A33E04" w:rsidP="00843ADC">
            <w:r>
              <w:rPr>
                <w:b/>
              </w:rPr>
              <w:t>Description:</w:t>
            </w:r>
          </w:p>
        </w:tc>
        <w:tc>
          <w:tcPr>
            <w:tcW w:w="6588" w:type="dxa"/>
          </w:tcPr>
          <w:p w14:paraId="656CA0EA" w14:textId="77777777" w:rsidR="00A33E04" w:rsidRDefault="00A33E04" w:rsidP="00843ADC"/>
          <w:p w14:paraId="1366121E" w14:textId="77777777" w:rsidR="00A33E04" w:rsidRDefault="00A33E04" w:rsidP="00843ADC">
            <w:r>
              <w:t>Pressing this button will close the application. It will also have the same effect as logging the user out of their profile at the same time. The user would need to re-login the next time they launch the application.</w:t>
            </w:r>
          </w:p>
          <w:p w14:paraId="4DD1CBF5" w14:textId="77777777" w:rsidR="00A33E04" w:rsidRDefault="00A33E04" w:rsidP="00843ADC"/>
        </w:tc>
      </w:tr>
      <w:tr w:rsidR="00A33E04" w14:paraId="0D188DC0" w14:textId="77777777" w:rsidTr="00843ADC">
        <w:tc>
          <w:tcPr>
            <w:tcW w:w="2268" w:type="dxa"/>
          </w:tcPr>
          <w:p w14:paraId="4C6A5D82" w14:textId="77777777" w:rsidR="00A33E04" w:rsidRDefault="00A33E04" w:rsidP="00843ADC">
            <w:r>
              <w:rPr>
                <w:b/>
              </w:rPr>
              <w:t>Pre-Conditions</w:t>
            </w:r>
            <w:r>
              <w:t>:</w:t>
            </w:r>
          </w:p>
        </w:tc>
        <w:tc>
          <w:tcPr>
            <w:tcW w:w="6588" w:type="dxa"/>
          </w:tcPr>
          <w:p w14:paraId="279213A7" w14:textId="77777777" w:rsidR="00A33E04" w:rsidRDefault="00A33E04" w:rsidP="00843ADC"/>
          <w:p w14:paraId="2A08B5D3" w14:textId="77777777" w:rsidR="00A33E04" w:rsidRDefault="00A33E04" w:rsidP="00843ADC">
            <w:r>
              <w:t>The user must be logged into their account. They must also press the settings menu button and hit “Exit” within that menu.</w:t>
            </w:r>
          </w:p>
          <w:p w14:paraId="2B34366C" w14:textId="77777777" w:rsidR="00A33E04" w:rsidRDefault="00A33E04" w:rsidP="00843ADC"/>
        </w:tc>
      </w:tr>
      <w:tr w:rsidR="00A33E04" w14:paraId="6638B783" w14:textId="77777777" w:rsidTr="00843ADC">
        <w:tc>
          <w:tcPr>
            <w:tcW w:w="2268" w:type="dxa"/>
          </w:tcPr>
          <w:p w14:paraId="0202C14A" w14:textId="77777777" w:rsidR="00A33E04" w:rsidRDefault="00A33E04" w:rsidP="00843ADC">
            <w:r>
              <w:rPr>
                <w:b/>
              </w:rPr>
              <w:t>Post Conditions:</w:t>
            </w:r>
          </w:p>
        </w:tc>
        <w:tc>
          <w:tcPr>
            <w:tcW w:w="6588" w:type="dxa"/>
          </w:tcPr>
          <w:p w14:paraId="3EBDF2C0" w14:textId="77777777" w:rsidR="00A33E04" w:rsidRDefault="00A33E04" w:rsidP="00843ADC"/>
          <w:p w14:paraId="18167271" w14:textId="77777777" w:rsidR="00A33E04" w:rsidRDefault="00A33E04" w:rsidP="00843ADC">
            <w:r>
              <w:t>The application will be closed.</w:t>
            </w:r>
          </w:p>
          <w:p w14:paraId="3031167E" w14:textId="77777777" w:rsidR="00A33E04" w:rsidRDefault="00A33E04" w:rsidP="00843ADC"/>
        </w:tc>
      </w:tr>
      <w:tr w:rsidR="00A33E04" w14:paraId="42B5C5F9" w14:textId="77777777" w:rsidTr="00843ADC">
        <w:tc>
          <w:tcPr>
            <w:tcW w:w="2268" w:type="dxa"/>
          </w:tcPr>
          <w:p w14:paraId="28E51154" w14:textId="77777777" w:rsidR="00A33E04" w:rsidRDefault="00A33E04" w:rsidP="00843ADC">
            <w:r>
              <w:rPr>
                <w:b/>
              </w:rPr>
              <w:t>Other attributes:</w:t>
            </w:r>
          </w:p>
        </w:tc>
        <w:tc>
          <w:tcPr>
            <w:tcW w:w="6588" w:type="dxa"/>
          </w:tcPr>
          <w:p w14:paraId="76D69D34" w14:textId="77777777" w:rsidR="00A33E04" w:rsidRDefault="00A33E04" w:rsidP="00843ADC"/>
          <w:p w14:paraId="2259BDFE" w14:textId="77777777" w:rsidR="00A33E04" w:rsidRDefault="00A33E04" w:rsidP="00843ADC">
            <w:r>
              <w:t>N/A</w:t>
            </w:r>
          </w:p>
          <w:p w14:paraId="67DA748A" w14:textId="77777777" w:rsidR="00A33E04" w:rsidRDefault="00A33E04" w:rsidP="00843ADC"/>
        </w:tc>
      </w:tr>
    </w:tbl>
    <w:p w14:paraId="5278B441" w14:textId="77777777" w:rsidR="00A33E04" w:rsidRDefault="00A33E04" w:rsidP="00A33E04">
      <w:pPr>
        <w:rPr>
          <w:sz w:val="20"/>
        </w:rPr>
      </w:pPr>
    </w:p>
    <w:p w14:paraId="7BA7F06F" w14:textId="77777777" w:rsidR="00A33E04" w:rsidRDefault="00A33E04" w:rsidP="00A33E04">
      <w:pPr>
        <w:rPr>
          <w:sz w:val="20"/>
        </w:rPr>
      </w:pPr>
    </w:p>
    <w:p w14:paraId="74BFD5D2" w14:textId="77777777" w:rsidR="00A33E04" w:rsidRDefault="00A33E04" w:rsidP="00A33E04">
      <w:pPr>
        <w:rPr>
          <w:sz w:val="20"/>
        </w:rPr>
      </w:pPr>
    </w:p>
    <w:p w14:paraId="7E7AD119" w14:textId="77777777" w:rsidR="00A33E04" w:rsidRDefault="00A33E04" w:rsidP="00A33E04">
      <w:pPr>
        <w:rPr>
          <w:sz w:val="20"/>
        </w:rPr>
      </w:pPr>
    </w:p>
    <w:p w14:paraId="48B49701" w14:textId="77777777" w:rsidR="00A33E04" w:rsidRDefault="00A33E04" w:rsidP="00A33E04">
      <w:pPr>
        <w:rPr>
          <w:sz w:val="20"/>
        </w:rPr>
      </w:pPr>
    </w:p>
    <w:p w14:paraId="5311E2FE" w14:textId="77777777" w:rsidR="00A33E04" w:rsidRDefault="00A33E04" w:rsidP="00A33E04">
      <w:pPr>
        <w:rPr>
          <w:sz w:val="20"/>
        </w:rPr>
      </w:pPr>
    </w:p>
    <w:p w14:paraId="703E1E1C" w14:textId="77777777" w:rsidR="00A33E04" w:rsidRDefault="00A33E04" w:rsidP="00A33E04">
      <w:pPr>
        <w:rPr>
          <w:sz w:val="20"/>
        </w:rPr>
      </w:pPr>
    </w:p>
    <w:p w14:paraId="1A161155" w14:textId="77777777" w:rsidR="00A33E04" w:rsidRDefault="00A33E04" w:rsidP="00A33E04">
      <w:pPr>
        <w:rPr>
          <w:sz w:val="20"/>
        </w:rPr>
      </w:pPr>
    </w:p>
    <w:p w14:paraId="5BA3B8C7" w14:textId="77777777" w:rsidR="00A33E04" w:rsidRDefault="00A33E04" w:rsidP="00A33E04">
      <w:pPr>
        <w:rPr>
          <w:sz w:val="20"/>
        </w:rPr>
      </w:pPr>
    </w:p>
    <w:p w14:paraId="32F48E66" w14:textId="77777777" w:rsidR="00A33E04" w:rsidRDefault="00A33E04" w:rsidP="00A33E04">
      <w:pPr>
        <w:rPr>
          <w:sz w:val="20"/>
        </w:rPr>
      </w:pPr>
    </w:p>
    <w:p w14:paraId="6B07AC4E" w14:textId="77777777" w:rsidR="00A33E04" w:rsidRDefault="00A33E04" w:rsidP="00A33E04">
      <w:pPr>
        <w:rPr>
          <w:sz w:val="20"/>
        </w:rPr>
      </w:pPr>
    </w:p>
    <w:p w14:paraId="206A1098" w14:textId="77777777" w:rsidR="00A33E04" w:rsidRDefault="00A33E04" w:rsidP="00A33E04">
      <w:pPr>
        <w:rPr>
          <w:sz w:val="20"/>
        </w:rPr>
      </w:pPr>
    </w:p>
    <w:p w14:paraId="200B4C32" w14:textId="77777777" w:rsidR="00A33E04" w:rsidRDefault="00A33E04" w:rsidP="00A33E04">
      <w:pPr>
        <w:rPr>
          <w:sz w:val="20"/>
        </w:rPr>
      </w:pPr>
    </w:p>
    <w:p w14:paraId="6C76DDBF" w14:textId="77777777" w:rsidR="00A33E04" w:rsidRDefault="00A33E04" w:rsidP="00A33E04">
      <w:pPr>
        <w:rPr>
          <w:sz w:val="20"/>
        </w:rPr>
      </w:pPr>
    </w:p>
    <w:p w14:paraId="2725E272" w14:textId="77777777" w:rsidR="00A33E04" w:rsidRDefault="00A33E04" w:rsidP="00A33E04">
      <w:pPr>
        <w:rPr>
          <w:sz w:val="20"/>
        </w:rPr>
      </w:pPr>
    </w:p>
    <w:p w14:paraId="736D0534" w14:textId="77777777" w:rsidR="00A33E04" w:rsidRDefault="00A33E04" w:rsidP="00A33E04">
      <w:pPr>
        <w:rPr>
          <w:sz w:val="20"/>
        </w:rPr>
      </w:pPr>
    </w:p>
    <w:p w14:paraId="386D9B45" w14:textId="77777777" w:rsidR="00A33E04" w:rsidRDefault="00A33E04" w:rsidP="00A33E04">
      <w:pPr>
        <w:rPr>
          <w:sz w:val="20"/>
        </w:rPr>
      </w:pPr>
    </w:p>
    <w:p w14:paraId="5FEA77D0" w14:textId="77777777" w:rsidR="00A33E04" w:rsidRDefault="00A33E04" w:rsidP="00A33E04">
      <w:pPr>
        <w:rPr>
          <w:sz w:val="20"/>
        </w:rPr>
      </w:pPr>
    </w:p>
    <w:p w14:paraId="410346EC" w14:textId="77777777" w:rsidR="00A33E04" w:rsidRDefault="00A33E04" w:rsidP="00A33E04">
      <w:pPr>
        <w:rPr>
          <w:sz w:val="20"/>
        </w:rPr>
      </w:pPr>
    </w:p>
    <w:p w14:paraId="35C495D7" w14:textId="77777777" w:rsidR="00A33E04" w:rsidRDefault="00A33E04" w:rsidP="00A33E04">
      <w:pPr>
        <w:rPr>
          <w:sz w:val="20"/>
        </w:rPr>
      </w:pPr>
    </w:p>
    <w:p w14:paraId="51B5253B" w14:textId="77777777" w:rsidR="00A33E04" w:rsidRDefault="00A33E04" w:rsidP="00A33E04">
      <w:pPr>
        <w:rPr>
          <w:sz w:val="20"/>
        </w:rPr>
      </w:pPr>
    </w:p>
    <w:p w14:paraId="2D623741" w14:textId="77777777" w:rsidR="00A33E04" w:rsidRDefault="00A33E04" w:rsidP="00A33E04">
      <w:pPr>
        <w:rPr>
          <w:sz w:val="20"/>
        </w:rPr>
      </w:pPr>
    </w:p>
    <w:p w14:paraId="2BEE84E4" w14:textId="77777777" w:rsidR="00A33E04" w:rsidRDefault="00A33E04" w:rsidP="00A33E04">
      <w:pPr>
        <w:rPr>
          <w:sz w:val="20"/>
        </w:rPr>
      </w:pPr>
    </w:p>
    <w:p w14:paraId="786CF538" w14:textId="77777777" w:rsidR="00A33E04" w:rsidRDefault="00A33E04" w:rsidP="00A33E04">
      <w:pPr>
        <w:rPr>
          <w:sz w:val="20"/>
        </w:rPr>
      </w:pPr>
    </w:p>
    <w:p w14:paraId="07084FBF" w14:textId="77777777" w:rsidR="00A33E04" w:rsidRDefault="00A33E04" w:rsidP="00A33E04">
      <w:pPr>
        <w:rPr>
          <w:sz w:val="20"/>
        </w:rPr>
      </w:pPr>
    </w:p>
    <w:p w14:paraId="64E8032A" w14:textId="77777777" w:rsidR="00A33E04" w:rsidRDefault="00A33E04" w:rsidP="00A33E04">
      <w:pPr>
        <w:pStyle w:val="Heading2"/>
      </w:pPr>
      <w:bookmarkStart w:id="17" w:name="_heading=h.lnxbz9" w:colFirst="0" w:colLast="0"/>
      <w:bookmarkEnd w:id="17"/>
      <w:r>
        <w:t>4.4 “Profile” Requirements</w:t>
      </w:r>
    </w:p>
    <w:p w14:paraId="33CE459D"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4252544" w14:textId="77777777" w:rsidTr="00843ADC">
        <w:tc>
          <w:tcPr>
            <w:tcW w:w="2268" w:type="dxa"/>
          </w:tcPr>
          <w:p w14:paraId="0B516C55" w14:textId="77777777" w:rsidR="00A33E04" w:rsidRDefault="00A33E04" w:rsidP="00843ADC">
            <w:r>
              <w:rPr>
                <w:b/>
              </w:rPr>
              <w:t>Requirement Title:</w:t>
            </w:r>
          </w:p>
          <w:p w14:paraId="4DB5B99E" w14:textId="77777777" w:rsidR="00A33E04" w:rsidRDefault="00A33E04" w:rsidP="00843ADC">
            <w:pPr>
              <w:ind w:firstLine="720"/>
            </w:pPr>
          </w:p>
        </w:tc>
        <w:tc>
          <w:tcPr>
            <w:tcW w:w="6588" w:type="dxa"/>
          </w:tcPr>
          <w:p w14:paraId="4F9EB9D7" w14:textId="77777777" w:rsidR="00A33E04" w:rsidRDefault="00A33E04" w:rsidP="00843ADC"/>
          <w:p w14:paraId="174C45F9" w14:textId="77777777" w:rsidR="00A33E04" w:rsidRDefault="00A33E04" w:rsidP="00843ADC">
            <w:r>
              <w:t>View Profile</w:t>
            </w:r>
          </w:p>
        </w:tc>
      </w:tr>
      <w:tr w:rsidR="00A33E04" w14:paraId="61A2B44D" w14:textId="77777777" w:rsidTr="00843ADC">
        <w:tc>
          <w:tcPr>
            <w:tcW w:w="2268" w:type="dxa"/>
          </w:tcPr>
          <w:p w14:paraId="00138A4F" w14:textId="77777777" w:rsidR="00A33E04" w:rsidRDefault="00A33E04" w:rsidP="00843ADC">
            <w:r>
              <w:rPr>
                <w:b/>
              </w:rPr>
              <w:t>Sequence No:</w:t>
            </w:r>
          </w:p>
        </w:tc>
        <w:tc>
          <w:tcPr>
            <w:tcW w:w="6588" w:type="dxa"/>
          </w:tcPr>
          <w:p w14:paraId="08AD9BB2" w14:textId="77777777" w:rsidR="00A33E04" w:rsidRDefault="00A33E04" w:rsidP="00843ADC"/>
          <w:p w14:paraId="073AA87A" w14:textId="77777777" w:rsidR="00A33E04" w:rsidRDefault="00A33E04" w:rsidP="00843ADC">
            <w:r>
              <w:t>01</w:t>
            </w:r>
          </w:p>
          <w:p w14:paraId="705E02EA" w14:textId="77777777" w:rsidR="00A33E04" w:rsidRDefault="00A33E04" w:rsidP="00843ADC"/>
        </w:tc>
      </w:tr>
      <w:tr w:rsidR="00A33E04" w14:paraId="3678CE40" w14:textId="77777777" w:rsidTr="00843ADC">
        <w:tc>
          <w:tcPr>
            <w:tcW w:w="2268" w:type="dxa"/>
          </w:tcPr>
          <w:p w14:paraId="39EBC7F6" w14:textId="77777777" w:rsidR="00A33E04" w:rsidRDefault="00A33E04" w:rsidP="00843ADC">
            <w:r>
              <w:rPr>
                <w:b/>
              </w:rPr>
              <w:t>Short description:</w:t>
            </w:r>
          </w:p>
        </w:tc>
        <w:tc>
          <w:tcPr>
            <w:tcW w:w="6588" w:type="dxa"/>
          </w:tcPr>
          <w:p w14:paraId="256307FA" w14:textId="77777777" w:rsidR="00A33E04" w:rsidRDefault="00A33E04" w:rsidP="00843ADC"/>
          <w:p w14:paraId="6335D2F7" w14:textId="77777777" w:rsidR="00A33E04" w:rsidRDefault="00A33E04" w:rsidP="00843ADC">
            <w:r>
              <w:t>Clicking the “Profile” button will show the user their account information.</w:t>
            </w:r>
          </w:p>
          <w:p w14:paraId="22EB4312" w14:textId="77777777" w:rsidR="00A33E04" w:rsidRDefault="00A33E04" w:rsidP="00843ADC"/>
        </w:tc>
      </w:tr>
      <w:tr w:rsidR="00A33E04" w14:paraId="05D1CF4C" w14:textId="77777777" w:rsidTr="00843ADC">
        <w:tc>
          <w:tcPr>
            <w:tcW w:w="2268" w:type="dxa"/>
          </w:tcPr>
          <w:p w14:paraId="538D3661" w14:textId="77777777" w:rsidR="00A33E04" w:rsidRDefault="00A33E04" w:rsidP="00843ADC">
            <w:r>
              <w:rPr>
                <w:b/>
              </w:rPr>
              <w:t>Description:</w:t>
            </w:r>
          </w:p>
        </w:tc>
        <w:tc>
          <w:tcPr>
            <w:tcW w:w="6588" w:type="dxa"/>
          </w:tcPr>
          <w:p w14:paraId="6B6C0BDD" w14:textId="77777777" w:rsidR="00A33E04" w:rsidRDefault="00A33E04" w:rsidP="00843ADC"/>
          <w:p w14:paraId="2B101B51" w14:textId="77777777" w:rsidR="00A33E04" w:rsidRDefault="00A33E04" w:rsidP="00843ADC">
            <w:r>
              <w:t xml:space="preserve">Clicking the “Profile” button will take the user to a </w:t>
            </w:r>
            <w:proofErr w:type="spellStart"/>
            <w:r>
              <w:t>seperate</w:t>
            </w:r>
            <w:proofErr w:type="spellEnd"/>
            <w:r>
              <w:t xml:space="preserve"> profile page. This page will list the following information:</w:t>
            </w:r>
          </w:p>
          <w:p w14:paraId="23F4B9FC" w14:textId="77777777" w:rsidR="00A33E04" w:rsidRDefault="00A33E04" w:rsidP="00A33E04">
            <w:pPr>
              <w:numPr>
                <w:ilvl w:val="0"/>
                <w:numId w:val="37"/>
              </w:numPr>
            </w:pPr>
            <w:r>
              <w:t>Email address</w:t>
            </w:r>
          </w:p>
          <w:p w14:paraId="7E8FBDED" w14:textId="77777777" w:rsidR="00A33E04" w:rsidRDefault="00A33E04" w:rsidP="00A33E04">
            <w:pPr>
              <w:numPr>
                <w:ilvl w:val="0"/>
                <w:numId w:val="37"/>
              </w:numPr>
            </w:pPr>
            <w:r>
              <w:t>Name (optional)</w:t>
            </w:r>
          </w:p>
          <w:p w14:paraId="6B7634F1" w14:textId="77777777" w:rsidR="00A33E04" w:rsidRDefault="00A33E04" w:rsidP="00A33E04">
            <w:pPr>
              <w:numPr>
                <w:ilvl w:val="0"/>
                <w:numId w:val="37"/>
              </w:numPr>
            </w:pPr>
            <w:r>
              <w:t>Phone number</w:t>
            </w:r>
          </w:p>
          <w:p w14:paraId="30D9E788" w14:textId="77777777" w:rsidR="00A33E04" w:rsidRDefault="00A33E04" w:rsidP="00843ADC">
            <w:pPr>
              <w:ind w:left="720"/>
            </w:pPr>
          </w:p>
          <w:p w14:paraId="32940820" w14:textId="77777777" w:rsidR="00A33E04" w:rsidRDefault="00A33E04" w:rsidP="00843ADC">
            <w:r>
              <w:t>In the top left of the profile page there will be a back arrow to return to the home screen. Near the bottom of the page there will be 2 buttons. An “Edit Profile” button and a “Change Password” button.</w:t>
            </w:r>
          </w:p>
          <w:p w14:paraId="7408848B" w14:textId="77777777" w:rsidR="00A33E04" w:rsidRDefault="00A33E04" w:rsidP="00843ADC"/>
        </w:tc>
      </w:tr>
      <w:tr w:rsidR="00A33E04" w14:paraId="166AEDBB" w14:textId="77777777" w:rsidTr="00843ADC">
        <w:tc>
          <w:tcPr>
            <w:tcW w:w="2268" w:type="dxa"/>
          </w:tcPr>
          <w:p w14:paraId="5D0A4164" w14:textId="77777777" w:rsidR="00A33E04" w:rsidRDefault="00A33E04" w:rsidP="00843ADC">
            <w:r>
              <w:rPr>
                <w:b/>
              </w:rPr>
              <w:t>Pre-Conditions</w:t>
            </w:r>
            <w:r>
              <w:t>:</w:t>
            </w:r>
          </w:p>
        </w:tc>
        <w:tc>
          <w:tcPr>
            <w:tcW w:w="6588" w:type="dxa"/>
          </w:tcPr>
          <w:p w14:paraId="6D7B8EAA" w14:textId="77777777" w:rsidR="00A33E04" w:rsidRDefault="00A33E04" w:rsidP="00843ADC"/>
          <w:p w14:paraId="381CFAD5" w14:textId="77777777" w:rsidR="00A33E04" w:rsidRDefault="00A33E04" w:rsidP="00843ADC">
            <w:r>
              <w:t>The user must be logged into their account. They must also have clicked the “Profile” button on the home screen.</w:t>
            </w:r>
          </w:p>
          <w:p w14:paraId="4ACF8695" w14:textId="77777777" w:rsidR="00A33E04" w:rsidRDefault="00A33E04" w:rsidP="00843ADC"/>
        </w:tc>
      </w:tr>
      <w:tr w:rsidR="00A33E04" w14:paraId="4011197B" w14:textId="77777777" w:rsidTr="00843ADC">
        <w:tc>
          <w:tcPr>
            <w:tcW w:w="2268" w:type="dxa"/>
          </w:tcPr>
          <w:p w14:paraId="1F2ECC1E" w14:textId="77777777" w:rsidR="00A33E04" w:rsidRDefault="00A33E04" w:rsidP="00843ADC">
            <w:r>
              <w:rPr>
                <w:b/>
              </w:rPr>
              <w:t>Post Conditions:</w:t>
            </w:r>
          </w:p>
        </w:tc>
        <w:tc>
          <w:tcPr>
            <w:tcW w:w="6588" w:type="dxa"/>
          </w:tcPr>
          <w:p w14:paraId="615962AE" w14:textId="77777777" w:rsidR="00A33E04" w:rsidRDefault="00A33E04" w:rsidP="00843ADC"/>
          <w:p w14:paraId="3D2B8780" w14:textId="77777777" w:rsidR="00A33E04" w:rsidRDefault="00A33E04" w:rsidP="00843ADC">
            <w:r>
              <w:t>The user will now be on the “Profile” page.</w:t>
            </w:r>
          </w:p>
          <w:p w14:paraId="49FA0E9E" w14:textId="77777777" w:rsidR="00A33E04" w:rsidRDefault="00A33E04" w:rsidP="00843ADC"/>
          <w:p w14:paraId="190FAA6D" w14:textId="77777777" w:rsidR="00A33E04" w:rsidRDefault="00A33E04" w:rsidP="00843ADC"/>
          <w:p w14:paraId="0909E813" w14:textId="77777777" w:rsidR="00A33E04" w:rsidRDefault="00A33E04" w:rsidP="00843ADC"/>
          <w:p w14:paraId="5C18D786" w14:textId="77777777" w:rsidR="00A33E04" w:rsidRDefault="00A33E04" w:rsidP="00843ADC"/>
        </w:tc>
      </w:tr>
      <w:tr w:rsidR="00A33E04" w14:paraId="0727EFFE" w14:textId="77777777" w:rsidTr="00843ADC">
        <w:tc>
          <w:tcPr>
            <w:tcW w:w="2268" w:type="dxa"/>
          </w:tcPr>
          <w:p w14:paraId="6B0B4971" w14:textId="77777777" w:rsidR="00A33E04" w:rsidRDefault="00A33E04" w:rsidP="00843ADC">
            <w:r>
              <w:rPr>
                <w:b/>
              </w:rPr>
              <w:t>Other attributes:</w:t>
            </w:r>
          </w:p>
        </w:tc>
        <w:tc>
          <w:tcPr>
            <w:tcW w:w="6588" w:type="dxa"/>
          </w:tcPr>
          <w:p w14:paraId="2B0D5203" w14:textId="77777777" w:rsidR="00A33E04" w:rsidRDefault="00A33E04" w:rsidP="00843ADC"/>
          <w:p w14:paraId="39100E8A" w14:textId="77777777" w:rsidR="00A33E04" w:rsidRDefault="00A33E04" w:rsidP="00843ADC">
            <w:r>
              <w:t>N/A</w:t>
            </w:r>
          </w:p>
          <w:p w14:paraId="380A889E" w14:textId="77777777" w:rsidR="00A33E04" w:rsidRDefault="00A33E04" w:rsidP="00843ADC"/>
        </w:tc>
      </w:tr>
    </w:tbl>
    <w:p w14:paraId="222E878A" w14:textId="77777777" w:rsidR="00A33E04" w:rsidRDefault="00A33E04" w:rsidP="00A33E04"/>
    <w:p w14:paraId="6E128FA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91EB1D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998945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D7F994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63284A87"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1BC0020D"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1B5A81"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58A79B54" w14:textId="77777777" w:rsidTr="00843ADC">
        <w:tc>
          <w:tcPr>
            <w:tcW w:w="2268" w:type="dxa"/>
          </w:tcPr>
          <w:p w14:paraId="246BE008" w14:textId="77777777" w:rsidR="00A33E04" w:rsidRDefault="00A33E04" w:rsidP="00843ADC">
            <w:r>
              <w:rPr>
                <w:b/>
              </w:rPr>
              <w:t>Requirement Title:</w:t>
            </w:r>
          </w:p>
          <w:p w14:paraId="597E4C3A" w14:textId="77777777" w:rsidR="00A33E04" w:rsidRDefault="00A33E04" w:rsidP="00843ADC">
            <w:pPr>
              <w:ind w:firstLine="720"/>
            </w:pPr>
          </w:p>
        </w:tc>
        <w:tc>
          <w:tcPr>
            <w:tcW w:w="6588" w:type="dxa"/>
          </w:tcPr>
          <w:p w14:paraId="5D3F252F" w14:textId="77777777" w:rsidR="00A33E04" w:rsidRDefault="00A33E04" w:rsidP="00843ADC"/>
          <w:p w14:paraId="5A826D4A" w14:textId="77777777" w:rsidR="00A33E04" w:rsidRDefault="00A33E04" w:rsidP="00843ADC">
            <w:r>
              <w:t>Edit Profile</w:t>
            </w:r>
          </w:p>
        </w:tc>
      </w:tr>
      <w:tr w:rsidR="00A33E04" w14:paraId="0437BC4B" w14:textId="77777777" w:rsidTr="00843ADC">
        <w:tc>
          <w:tcPr>
            <w:tcW w:w="2268" w:type="dxa"/>
          </w:tcPr>
          <w:p w14:paraId="30FED17D" w14:textId="77777777" w:rsidR="00A33E04" w:rsidRDefault="00A33E04" w:rsidP="00843ADC">
            <w:r>
              <w:rPr>
                <w:b/>
              </w:rPr>
              <w:t>Sequence No:</w:t>
            </w:r>
          </w:p>
        </w:tc>
        <w:tc>
          <w:tcPr>
            <w:tcW w:w="6588" w:type="dxa"/>
          </w:tcPr>
          <w:p w14:paraId="3AB7786F" w14:textId="77777777" w:rsidR="00A33E04" w:rsidRDefault="00A33E04" w:rsidP="00843ADC"/>
          <w:p w14:paraId="2B9413DD" w14:textId="77777777" w:rsidR="00A33E04" w:rsidRDefault="00A33E04" w:rsidP="00843ADC">
            <w:r>
              <w:t>02</w:t>
            </w:r>
          </w:p>
          <w:p w14:paraId="6ACAE172" w14:textId="77777777" w:rsidR="00A33E04" w:rsidRDefault="00A33E04" w:rsidP="00843ADC"/>
        </w:tc>
      </w:tr>
      <w:tr w:rsidR="00A33E04" w14:paraId="48B0EE87" w14:textId="77777777" w:rsidTr="00843ADC">
        <w:tc>
          <w:tcPr>
            <w:tcW w:w="2268" w:type="dxa"/>
          </w:tcPr>
          <w:p w14:paraId="693F2FAF" w14:textId="77777777" w:rsidR="00A33E04" w:rsidRDefault="00A33E04" w:rsidP="00843ADC">
            <w:r>
              <w:rPr>
                <w:b/>
              </w:rPr>
              <w:t>Short description:</w:t>
            </w:r>
          </w:p>
        </w:tc>
        <w:tc>
          <w:tcPr>
            <w:tcW w:w="6588" w:type="dxa"/>
          </w:tcPr>
          <w:p w14:paraId="38152D62" w14:textId="77777777" w:rsidR="00A33E04" w:rsidRDefault="00A33E04" w:rsidP="00843ADC"/>
          <w:p w14:paraId="1F7AD628" w14:textId="77777777" w:rsidR="00A33E04" w:rsidRDefault="00A33E04" w:rsidP="00843ADC">
            <w:r>
              <w:t>Clicking the “Edit Profile” button will allow the user to update their profile information.</w:t>
            </w:r>
          </w:p>
          <w:p w14:paraId="46766FEF" w14:textId="77777777" w:rsidR="00A33E04" w:rsidRDefault="00A33E04" w:rsidP="00843ADC"/>
        </w:tc>
      </w:tr>
      <w:tr w:rsidR="00A33E04" w14:paraId="165AD85D" w14:textId="77777777" w:rsidTr="00843ADC">
        <w:tc>
          <w:tcPr>
            <w:tcW w:w="2268" w:type="dxa"/>
          </w:tcPr>
          <w:p w14:paraId="46BB8E8E" w14:textId="77777777" w:rsidR="00A33E04" w:rsidRDefault="00A33E04" w:rsidP="00843ADC">
            <w:r>
              <w:rPr>
                <w:b/>
              </w:rPr>
              <w:t>Description:</w:t>
            </w:r>
          </w:p>
        </w:tc>
        <w:tc>
          <w:tcPr>
            <w:tcW w:w="6588" w:type="dxa"/>
          </w:tcPr>
          <w:p w14:paraId="2458AB70" w14:textId="77777777" w:rsidR="00A33E04" w:rsidRDefault="00A33E04" w:rsidP="00843ADC"/>
          <w:p w14:paraId="78B5B6F5" w14:textId="77777777" w:rsidR="00A33E04" w:rsidRDefault="00A33E04" w:rsidP="00843ADC">
            <w:r>
              <w:t>While in “Edit Profile” mode the test boxes that contain their information will be editable. Two new buttons will appear near the bottom of the screen, “Cancel” and “Confirm Changes.” Clicking “Cancel” will take the user back to the Profile page while not saving any changes. Clicking “Confirm” will also take the user back to their profile page but will save all changes made.</w:t>
            </w:r>
          </w:p>
          <w:p w14:paraId="6E38DBF3" w14:textId="77777777" w:rsidR="00A33E04" w:rsidRDefault="00A33E04" w:rsidP="00843ADC"/>
        </w:tc>
      </w:tr>
      <w:tr w:rsidR="00A33E04" w14:paraId="317692C0" w14:textId="77777777" w:rsidTr="00843ADC">
        <w:tc>
          <w:tcPr>
            <w:tcW w:w="2268" w:type="dxa"/>
          </w:tcPr>
          <w:p w14:paraId="362B2E98" w14:textId="77777777" w:rsidR="00A33E04" w:rsidRDefault="00A33E04" w:rsidP="00843ADC">
            <w:r>
              <w:rPr>
                <w:b/>
              </w:rPr>
              <w:t>Pre-Conditions</w:t>
            </w:r>
            <w:r>
              <w:t>:</w:t>
            </w:r>
          </w:p>
        </w:tc>
        <w:tc>
          <w:tcPr>
            <w:tcW w:w="6588" w:type="dxa"/>
          </w:tcPr>
          <w:p w14:paraId="31A749A6" w14:textId="77777777" w:rsidR="00A33E04" w:rsidRDefault="00A33E04" w:rsidP="00843ADC"/>
          <w:p w14:paraId="79C12344" w14:textId="77777777" w:rsidR="00A33E04" w:rsidRDefault="00A33E04" w:rsidP="00843ADC">
            <w:r>
              <w:t>The user must be logged in to their account and have pressed the profile button on the home screen. Within the profile page they must press the “Edit Profile” button.</w:t>
            </w:r>
          </w:p>
          <w:p w14:paraId="0172F03A" w14:textId="77777777" w:rsidR="00A33E04" w:rsidRDefault="00A33E04" w:rsidP="00843ADC"/>
        </w:tc>
      </w:tr>
      <w:tr w:rsidR="00A33E04" w14:paraId="310F8BEC" w14:textId="77777777" w:rsidTr="00843ADC">
        <w:tc>
          <w:tcPr>
            <w:tcW w:w="2268" w:type="dxa"/>
          </w:tcPr>
          <w:p w14:paraId="2CE893A3" w14:textId="77777777" w:rsidR="00A33E04" w:rsidRDefault="00A33E04" w:rsidP="00843ADC">
            <w:r>
              <w:rPr>
                <w:b/>
              </w:rPr>
              <w:t>Post Conditions:</w:t>
            </w:r>
          </w:p>
        </w:tc>
        <w:tc>
          <w:tcPr>
            <w:tcW w:w="6588" w:type="dxa"/>
          </w:tcPr>
          <w:p w14:paraId="7174A8EB" w14:textId="77777777" w:rsidR="00A33E04" w:rsidRDefault="00A33E04" w:rsidP="00843ADC"/>
          <w:p w14:paraId="2381399E" w14:textId="77777777" w:rsidR="00A33E04" w:rsidRDefault="00A33E04" w:rsidP="00843ADC">
            <w:r>
              <w:t>The user will be able to edit their profile until they hit either “Cancel” or “Confirm Changes”, at which point they will be returned to the Profile page.</w:t>
            </w:r>
          </w:p>
          <w:p w14:paraId="2F8C3665" w14:textId="77777777" w:rsidR="00A33E04" w:rsidRDefault="00A33E04" w:rsidP="00843ADC"/>
        </w:tc>
      </w:tr>
      <w:tr w:rsidR="00A33E04" w14:paraId="28D4EE28" w14:textId="77777777" w:rsidTr="00843ADC">
        <w:tc>
          <w:tcPr>
            <w:tcW w:w="2268" w:type="dxa"/>
          </w:tcPr>
          <w:p w14:paraId="3C779E4C" w14:textId="77777777" w:rsidR="00A33E04" w:rsidRDefault="00A33E04" w:rsidP="00843ADC">
            <w:r>
              <w:rPr>
                <w:b/>
              </w:rPr>
              <w:t>Other attributes:</w:t>
            </w:r>
          </w:p>
        </w:tc>
        <w:tc>
          <w:tcPr>
            <w:tcW w:w="6588" w:type="dxa"/>
          </w:tcPr>
          <w:p w14:paraId="5400A0FA" w14:textId="77777777" w:rsidR="00A33E04" w:rsidRDefault="00A33E04" w:rsidP="00843ADC"/>
          <w:p w14:paraId="372C68B8" w14:textId="77777777" w:rsidR="00A33E04" w:rsidRDefault="00A33E04" w:rsidP="00843ADC">
            <w:r>
              <w:t>This process will need to verify that the updated email address is valid.</w:t>
            </w:r>
          </w:p>
          <w:p w14:paraId="3DBA22C6" w14:textId="77777777" w:rsidR="00A33E04" w:rsidRDefault="00A33E04" w:rsidP="00843ADC"/>
        </w:tc>
      </w:tr>
    </w:tbl>
    <w:p w14:paraId="0BC14169" w14:textId="77777777" w:rsidR="00A33E04" w:rsidRDefault="00A33E04" w:rsidP="00A33E04">
      <w:pPr>
        <w:rPr>
          <w:sz w:val="20"/>
        </w:rPr>
      </w:pPr>
    </w:p>
    <w:p w14:paraId="0FF71A8F" w14:textId="77777777" w:rsidR="00A33E04" w:rsidRDefault="00A33E04" w:rsidP="00A33E04">
      <w:pPr>
        <w:rPr>
          <w:sz w:val="20"/>
        </w:rPr>
      </w:pPr>
    </w:p>
    <w:p w14:paraId="15C2A962" w14:textId="77777777" w:rsidR="00A33E04" w:rsidRDefault="00A33E04" w:rsidP="00A33E04">
      <w:pPr>
        <w:rPr>
          <w:sz w:val="20"/>
        </w:rPr>
      </w:pPr>
    </w:p>
    <w:p w14:paraId="67E8C860" w14:textId="77777777" w:rsidR="00A33E04" w:rsidRDefault="00A33E04" w:rsidP="00A33E04">
      <w:pPr>
        <w:rPr>
          <w:sz w:val="20"/>
        </w:rPr>
      </w:pPr>
    </w:p>
    <w:p w14:paraId="685BF86B" w14:textId="77777777" w:rsidR="00A33E04" w:rsidRDefault="00A33E04" w:rsidP="00A33E04">
      <w:pPr>
        <w:rPr>
          <w:sz w:val="20"/>
        </w:rPr>
      </w:pPr>
    </w:p>
    <w:p w14:paraId="2B561024" w14:textId="77777777" w:rsidR="00A33E04" w:rsidRDefault="00A33E04" w:rsidP="00A33E04">
      <w:pPr>
        <w:rPr>
          <w:sz w:val="20"/>
        </w:rPr>
      </w:pPr>
    </w:p>
    <w:p w14:paraId="1FB604CE" w14:textId="77777777" w:rsidR="00A33E04" w:rsidRDefault="00A33E04" w:rsidP="00A33E04">
      <w:pPr>
        <w:rPr>
          <w:sz w:val="20"/>
        </w:rPr>
      </w:pPr>
    </w:p>
    <w:p w14:paraId="24E31081" w14:textId="77777777" w:rsidR="00A33E04" w:rsidRDefault="00A33E04" w:rsidP="00A33E04">
      <w:pPr>
        <w:rPr>
          <w:sz w:val="20"/>
        </w:rPr>
      </w:pPr>
    </w:p>
    <w:p w14:paraId="35FCEB26" w14:textId="77777777" w:rsidR="00A33E04" w:rsidRDefault="00A33E04" w:rsidP="00A33E04">
      <w:pPr>
        <w:rPr>
          <w:sz w:val="20"/>
        </w:rPr>
      </w:pPr>
    </w:p>
    <w:p w14:paraId="42D5D2D1" w14:textId="77777777" w:rsidR="00A33E04" w:rsidRDefault="00A33E04" w:rsidP="00A33E04">
      <w:pPr>
        <w:rPr>
          <w:sz w:val="20"/>
        </w:rPr>
      </w:pPr>
    </w:p>
    <w:p w14:paraId="200576BE" w14:textId="77777777" w:rsidR="00A33E04" w:rsidRDefault="00A33E04" w:rsidP="00A33E04">
      <w:pPr>
        <w:rPr>
          <w:sz w:val="20"/>
        </w:rPr>
      </w:pPr>
    </w:p>
    <w:p w14:paraId="0CA91032" w14:textId="77777777" w:rsidR="00A33E04" w:rsidRDefault="00A33E04" w:rsidP="00A33E04">
      <w:pPr>
        <w:rPr>
          <w:sz w:val="20"/>
        </w:rPr>
      </w:pPr>
    </w:p>
    <w:p w14:paraId="4CDF1858" w14:textId="77777777" w:rsidR="00A33E04" w:rsidRDefault="00A33E04" w:rsidP="00A33E04">
      <w:pPr>
        <w:rPr>
          <w:sz w:val="20"/>
        </w:rPr>
      </w:pPr>
    </w:p>
    <w:p w14:paraId="25B5BB11" w14:textId="77777777" w:rsidR="00A33E04" w:rsidRDefault="00A33E04" w:rsidP="00A33E04">
      <w:pPr>
        <w:rPr>
          <w:sz w:val="20"/>
        </w:rPr>
      </w:pPr>
    </w:p>
    <w:p w14:paraId="47D63F83" w14:textId="77777777" w:rsidR="00A33E04" w:rsidRDefault="00A33E04" w:rsidP="00A33E04">
      <w:pPr>
        <w:rPr>
          <w:sz w:val="20"/>
        </w:rPr>
      </w:pPr>
    </w:p>
    <w:p w14:paraId="014F513F" w14:textId="77777777" w:rsidR="00A33E04" w:rsidRDefault="00A33E04" w:rsidP="00A33E04">
      <w:pPr>
        <w:rPr>
          <w:sz w:val="20"/>
        </w:rPr>
      </w:pPr>
    </w:p>
    <w:p w14:paraId="5AEC8A65" w14:textId="77777777" w:rsidR="00A33E04" w:rsidRDefault="00A33E04" w:rsidP="00A33E04">
      <w:pPr>
        <w:rPr>
          <w:sz w:val="20"/>
        </w:rPr>
      </w:pPr>
    </w:p>
    <w:p w14:paraId="3F861A7C"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3F0B36C" w14:textId="77777777" w:rsidTr="00843ADC">
        <w:tc>
          <w:tcPr>
            <w:tcW w:w="2268" w:type="dxa"/>
          </w:tcPr>
          <w:p w14:paraId="16B2EB87" w14:textId="77777777" w:rsidR="00A33E04" w:rsidRDefault="00A33E04" w:rsidP="00843ADC">
            <w:r>
              <w:rPr>
                <w:b/>
              </w:rPr>
              <w:lastRenderedPageBreak/>
              <w:t>Requirement Title:</w:t>
            </w:r>
          </w:p>
          <w:p w14:paraId="690263C5" w14:textId="77777777" w:rsidR="00A33E04" w:rsidRDefault="00A33E04" w:rsidP="00843ADC">
            <w:pPr>
              <w:ind w:firstLine="720"/>
            </w:pPr>
          </w:p>
        </w:tc>
        <w:tc>
          <w:tcPr>
            <w:tcW w:w="6588" w:type="dxa"/>
          </w:tcPr>
          <w:p w14:paraId="1BBA7295" w14:textId="77777777" w:rsidR="00A33E04" w:rsidRDefault="00A33E04" w:rsidP="00843ADC"/>
          <w:p w14:paraId="5ACA74D3" w14:textId="77777777" w:rsidR="00A33E04" w:rsidRDefault="00A33E04" w:rsidP="00843ADC">
            <w:r>
              <w:t>Change Password</w:t>
            </w:r>
          </w:p>
        </w:tc>
      </w:tr>
      <w:tr w:rsidR="00A33E04" w14:paraId="3BE95706" w14:textId="77777777" w:rsidTr="00843ADC">
        <w:tc>
          <w:tcPr>
            <w:tcW w:w="2268" w:type="dxa"/>
          </w:tcPr>
          <w:p w14:paraId="641FF7DF" w14:textId="77777777" w:rsidR="00A33E04" w:rsidRDefault="00A33E04" w:rsidP="00843ADC">
            <w:r>
              <w:rPr>
                <w:b/>
              </w:rPr>
              <w:t>Sequence No:</w:t>
            </w:r>
          </w:p>
        </w:tc>
        <w:tc>
          <w:tcPr>
            <w:tcW w:w="6588" w:type="dxa"/>
          </w:tcPr>
          <w:p w14:paraId="39750459" w14:textId="77777777" w:rsidR="00A33E04" w:rsidRDefault="00A33E04" w:rsidP="00843ADC"/>
          <w:p w14:paraId="5934981B" w14:textId="77777777" w:rsidR="00A33E04" w:rsidRDefault="00A33E04" w:rsidP="00843ADC">
            <w:r>
              <w:t>03</w:t>
            </w:r>
          </w:p>
          <w:p w14:paraId="51BC327A" w14:textId="77777777" w:rsidR="00A33E04" w:rsidRDefault="00A33E04" w:rsidP="00843ADC"/>
        </w:tc>
      </w:tr>
      <w:tr w:rsidR="00A33E04" w14:paraId="5A81F0B1" w14:textId="77777777" w:rsidTr="00843ADC">
        <w:tc>
          <w:tcPr>
            <w:tcW w:w="2268" w:type="dxa"/>
          </w:tcPr>
          <w:p w14:paraId="01BC5FD1" w14:textId="77777777" w:rsidR="00A33E04" w:rsidRDefault="00A33E04" w:rsidP="00843ADC">
            <w:r>
              <w:rPr>
                <w:b/>
              </w:rPr>
              <w:t>Short description:</w:t>
            </w:r>
          </w:p>
        </w:tc>
        <w:tc>
          <w:tcPr>
            <w:tcW w:w="6588" w:type="dxa"/>
          </w:tcPr>
          <w:p w14:paraId="32B49836" w14:textId="77777777" w:rsidR="00A33E04" w:rsidRDefault="00A33E04" w:rsidP="00843ADC"/>
          <w:p w14:paraId="55402DCE" w14:textId="77777777" w:rsidR="00A33E04" w:rsidRDefault="00A33E04" w:rsidP="00843ADC">
            <w:r>
              <w:t>This function allows the user to change their password.</w:t>
            </w:r>
          </w:p>
          <w:p w14:paraId="1A2A0EAE" w14:textId="77777777" w:rsidR="00A33E04" w:rsidRDefault="00A33E04" w:rsidP="00843ADC"/>
        </w:tc>
      </w:tr>
      <w:tr w:rsidR="00A33E04" w14:paraId="37EE4BF6" w14:textId="77777777" w:rsidTr="00843ADC">
        <w:tc>
          <w:tcPr>
            <w:tcW w:w="2268" w:type="dxa"/>
          </w:tcPr>
          <w:p w14:paraId="45FB9B14" w14:textId="77777777" w:rsidR="00A33E04" w:rsidRDefault="00A33E04" w:rsidP="00843ADC">
            <w:r>
              <w:rPr>
                <w:b/>
              </w:rPr>
              <w:t>Description:</w:t>
            </w:r>
          </w:p>
        </w:tc>
        <w:tc>
          <w:tcPr>
            <w:tcW w:w="6588" w:type="dxa"/>
          </w:tcPr>
          <w:p w14:paraId="607933DE" w14:textId="77777777" w:rsidR="00A33E04" w:rsidRDefault="00A33E04" w:rsidP="00843ADC"/>
          <w:p w14:paraId="24C7B12E" w14:textId="77777777" w:rsidR="00A33E04" w:rsidRDefault="00A33E04" w:rsidP="00843ADC">
            <w:r>
              <w:t>Due to the sensitive nature of a password, it will not be visible on the profile page. To change or update your password you must hit the “Change Password” button located near the bottom of the Profile page. When pressed, a pop-up will ask you for your current password and to confirm that password. If both entry fields match each other as well as the database information, the pop-up will ask the user to enter a new password. The pop-up will have a “Cancel” button as well as a “Next” button. The Cancel button will take the user back to their profile page. The Next button will move the user forward through the process.</w:t>
            </w:r>
          </w:p>
          <w:p w14:paraId="1BE4E9E9" w14:textId="77777777" w:rsidR="00A33E04" w:rsidRDefault="00A33E04" w:rsidP="00843ADC"/>
        </w:tc>
      </w:tr>
      <w:tr w:rsidR="00A33E04" w14:paraId="7B6FB3A9" w14:textId="77777777" w:rsidTr="00843ADC">
        <w:tc>
          <w:tcPr>
            <w:tcW w:w="2268" w:type="dxa"/>
          </w:tcPr>
          <w:p w14:paraId="4BE4FEAC" w14:textId="77777777" w:rsidR="00A33E04" w:rsidRDefault="00A33E04" w:rsidP="00843ADC">
            <w:r>
              <w:rPr>
                <w:b/>
              </w:rPr>
              <w:t>Pre-Conditions</w:t>
            </w:r>
            <w:r>
              <w:t>:</w:t>
            </w:r>
          </w:p>
        </w:tc>
        <w:tc>
          <w:tcPr>
            <w:tcW w:w="6588" w:type="dxa"/>
          </w:tcPr>
          <w:p w14:paraId="2B0AF250" w14:textId="77777777" w:rsidR="00A33E04" w:rsidRDefault="00A33E04" w:rsidP="00843ADC"/>
          <w:p w14:paraId="5DFEBB21" w14:textId="77777777" w:rsidR="00A33E04" w:rsidRDefault="00A33E04" w:rsidP="00843ADC">
            <w:r>
              <w:t>The user must be logged in to their account and have pressed the Profile button on the home screen. They must also press the “Change Password” button within the Profile page.</w:t>
            </w:r>
          </w:p>
          <w:p w14:paraId="105DD98D" w14:textId="77777777" w:rsidR="00A33E04" w:rsidRDefault="00A33E04" w:rsidP="00843ADC"/>
        </w:tc>
      </w:tr>
      <w:tr w:rsidR="00A33E04" w14:paraId="0F72968F" w14:textId="77777777" w:rsidTr="00843ADC">
        <w:tc>
          <w:tcPr>
            <w:tcW w:w="2268" w:type="dxa"/>
          </w:tcPr>
          <w:p w14:paraId="074C5881" w14:textId="77777777" w:rsidR="00A33E04" w:rsidRDefault="00A33E04" w:rsidP="00843ADC">
            <w:r>
              <w:rPr>
                <w:b/>
              </w:rPr>
              <w:t>Post Conditions:</w:t>
            </w:r>
          </w:p>
        </w:tc>
        <w:tc>
          <w:tcPr>
            <w:tcW w:w="6588" w:type="dxa"/>
          </w:tcPr>
          <w:p w14:paraId="16EBF4F4" w14:textId="77777777" w:rsidR="00A33E04" w:rsidRDefault="00A33E04" w:rsidP="00843ADC"/>
          <w:p w14:paraId="7520EEEF" w14:textId="77777777" w:rsidR="00A33E04" w:rsidRDefault="00A33E04" w:rsidP="00843ADC">
            <w:r>
              <w:t>When the user has completed the pop-up prompts for changing password, they will be back on the Profile page.</w:t>
            </w:r>
          </w:p>
          <w:p w14:paraId="0B7B2CCE" w14:textId="77777777" w:rsidR="00A33E04" w:rsidRDefault="00A33E04" w:rsidP="00843ADC"/>
        </w:tc>
      </w:tr>
      <w:tr w:rsidR="00A33E04" w14:paraId="713D34C6" w14:textId="77777777" w:rsidTr="00843ADC">
        <w:tc>
          <w:tcPr>
            <w:tcW w:w="2268" w:type="dxa"/>
          </w:tcPr>
          <w:p w14:paraId="3A069682" w14:textId="77777777" w:rsidR="00A33E04" w:rsidRDefault="00A33E04" w:rsidP="00843ADC">
            <w:r>
              <w:rPr>
                <w:b/>
              </w:rPr>
              <w:t>Other attributes:</w:t>
            </w:r>
          </w:p>
        </w:tc>
        <w:tc>
          <w:tcPr>
            <w:tcW w:w="6588" w:type="dxa"/>
          </w:tcPr>
          <w:p w14:paraId="29C8D9A9" w14:textId="77777777" w:rsidR="00A33E04" w:rsidRDefault="00A33E04" w:rsidP="00843ADC"/>
          <w:p w14:paraId="1952F978" w14:textId="77777777" w:rsidR="00A33E04" w:rsidRDefault="00A33E04" w:rsidP="00843ADC">
            <w:r>
              <w:t>The system will send a verification email to the user to confirm that the password change has taken effect.</w:t>
            </w:r>
          </w:p>
          <w:p w14:paraId="1F39389A" w14:textId="77777777" w:rsidR="00A33E04" w:rsidRDefault="00A33E04" w:rsidP="00843ADC"/>
        </w:tc>
      </w:tr>
    </w:tbl>
    <w:p w14:paraId="541E7F0C" w14:textId="77777777" w:rsidR="00A33E04" w:rsidRDefault="00A33E04" w:rsidP="00A33E04">
      <w:pPr>
        <w:rPr>
          <w:sz w:val="20"/>
        </w:rPr>
      </w:pPr>
    </w:p>
    <w:p w14:paraId="30FCD796" w14:textId="77777777" w:rsidR="00A33E04" w:rsidRDefault="00A33E04" w:rsidP="00A33E04">
      <w:pPr>
        <w:rPr>
          <w:sz w:val="20"/>
        </w:rPr>
      </w:pPr>
    </w:p>
    <w:p w14:paraId="6EE7625E" w14:textId="77777777" w:rsidR="00A33E04" w:rsidRDefault="00A33E04" w:rsidP="00A33E04">
      <w:pPr>
        <w:rPr>
          <w:sz w:val="20"/>
        </w:rPr>
      </w:pPr>
    </w:p>
    <w:p w14:paraId="3DB597ED" w14:textId="77777777" w:rsidR="00A33E04" w:rsidRDefault="00A33E04" w:rsidP="00A33E04">
      <w:pPr>
        <w:rPr>
          <w:sz w:val="20"/>
        </w:rPr>
      </w:pPr>
    </w:p>
    <w:p w14:paraId="7A922899" w14:textId="77777777" w:rsidR="00A33E04" w:rsidRDefault="00A33E04" w:rsidP="00A33E04">
      <w:pPr>
        <w:rPr>
          <w:sz w:val="20"/>
        </w:rPr>
      </w:pPr>
    </w:p>
    <w:p w14:paraId="542C7D0D" w14:textId="77777777" w:rsidR="00A33E04" w:rsidRDefault="00A33E04" w:rsidP="00A33E04">
      <w:pPr>
        <w:rPr>
          <w:sz w:val="20"/>
        </w:rPr>
      </w:pPr>
    </w:p>
    <w:p w14:paraId="49C64526" w14:textId="77777777" w:rsidR="00A33E04" w:rsidRDefault="00A33E04" w:rsidP="00A33E04">
      <w:pPr>
        <w:rPr>
          <w:sz w:val="20"/>
        </w:rPr>
      </w:pPr>
    </w:p>
    <w:p w14:paraId="56578C15" w14:textId="77777777" w:rsidR="00A33E04" w:rsidRDefault="00A33E04" w:rsidP="00A33E04">
      <w:pPr>
        <w:rPr>
          <w:sz w:val="20"/>
        </w:rPr>
      </w:pPr>
    </w:p>
    <w:p w14:paraId="77A5F431" w14:textId="77777777" w:rsidR="00A33E04" w:rsidRDefault="00A33E04" w:rsidP="00A33E04">
      <w:pPr>
        <w:rPr>
          <w:sz w:val="20"/>
        </w:rPr>
      </w:pPr>
    </w:p>
    <w:p w14:paraId="3495F197" w14:textId="77777777" w:rsidR="00A33E04" w:rsidRDefault="00A33E04" w:rsidP="00A33E04">
      <w:pPr>
        <w:rPr>
          <w:sz w:val="20"/>
        </w:rPr>
      </w:pPr>
    </w:p>
    <w:p w14:paraId="7761F602" w14:textId="77777777" w:rsidR="00A33E04" w:rsidRDefault="00A33E04" w:rsidP="00A33E04">
      <w:pPr>
        <w:rPr>
          <w:sz w:val="20"/>
        </w:rPr>
      </w:pPr>
    </w:p>
    <w:p w14:paraId="0427A7DC" w14:textId="77777777" w:rsidR="00A33E04" w:rsidRDefault="00A33E04" w:rsidP="00A33E04">
      <w:pPr>
        <w:rPr>
          <w:sz w:val="20"/>
        </w:rPr>
      </w:pPr>
    </w:p>
    <w:p w14:paraId="005F6397" w14:textId="77777777" w:rsidR="00A33E04" w:rsidRDefault="00A33E04" w:rsidP="00A33E04">
      <w:pPr>
        <w:rPr>
          <w:sz w:val="20"/>
        </w:rPr>
      </w:pPr>
    </w:p>
    <w:p w14:paraId="667C41F7" w14:textId="77777777" w:rsidR="00A33E04" w:rsidRDefault="00A33E04" w:rsidP="00A33E04">
      <w:pPr>
        <w:rPr>
          <w:sz w:val="20"/>
        </w:rPr>
      </w:pPr>
    </w:p>
    <w:p w14:paraId="47FB7DB8" w14:textId="77777777" w:rsidR="00A33E04" w:rsidRDefault="00A33E04" w:rsidP="00A33E04">
      <w:pPr>
        <w:rPr>
          <w:sz w:val="20"/>
        </w:rPr>
      </w:pPr>
    </w:p>
    <w:p w14:paraId="1612CDAB" w14:textId="77777777" w:rsidR="00A33E04" w:rsidRDefault="00A33E04" w:rsidP="00A33E04">
      <w:pPr>
        <w:rPr>
          <w:sz w:val="20"/>
        </w:rPr>
      </w:pPr>
    </w:p>
    <w:p w14:paraId="6A68DA1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2786C5CF" w14:textId="77777777" w:rsidTr="00843ADC">
        <w:tc>
          <w:tcPr>
            <w:tcW w:w="2268" w:type="dxa"/>
          </w:tcPr>
          <w:p w14:paraId="538343F9" w14:textId="77777777" w:rsidR="00A33E04" w:rsidRDefault="00A33E04" w:rsidP="00843ADC">
            <w:r>
              <w:rPr>
                <w:b/>
              </w:rPr>
              <w:t>Requirement Title:</w:t>
            </w:r>
          </w:p>
          <w:p w14:paraId="6DD39A52" w14:textId="77777777" w:rsidR="00A33E04" w:rsidRDefault="00A33E04" w:rsidP="00843ADC">
            <w:pPr>
              <w:ind w:firstLine="720"/>
            </w:pPr>
          </w:p>
        </w:tc>
        <w:tc>
          <w:tcPr>
            <w:tcW w:w="6588" w:type="dxa"/>
          </w:tcPr>
          <w:p w14:paraId="69D42716" w14:textId="77777777" w:rsidR="00A33E04" w:rsidRDefault="00A33E04" w:rsidP="00843ADC"/>
          <w:p w14:paraId="0AEC5508" w14:textId="77777777" w:rsidR="00A33E04" w:rsidRDefault="00A33E04" w:rsidP="00843ADC">
            <w:r>
              <w:t>Back</w:t>
            </w:r>
          </w:p>
        </w:tc>
      </w:tr>
      <w:tr w:rsidR="00A33E04" w14:paraId="65C71410" w14:textId="77777777" w:rsidTr="00843ADC">
        <w:tc>
          <w:tcPr>
            <w:tcW w:w="2268" w:type="dxa"/>
          </w:tcPr>
          <w:p w14:paraId="785F6EFC" w14:textId="77777777" w:rsidR="00A33E04" w:rsidRDefault="00A33E04" w:rsidP="00843ADC">
            <w:r>
              <w:rPr>
                <w:b/>
              </w:rPr>
              <w:t>Sequence No:</w:t>
            </w:r>
          </w:p>
        </w:tc>
        <w:tc>
          <w:tcPr>
            <w:tcW w:w="6588" w:type="dxa"/>
          </w:tcPr>
          <w:p w14:paraId="0031C31F" w14:textId="77777777" w:rsidR="00A33E04" w:rsidRDefault="00A33E04" w:rsidP="00843ADC"/>
          <w:p w14:paraId="10171C42" w14:textId="77777777" w:rsidR="00A33E04" w:rsidRDefault="00A33E04" w:rsidP="00843ADC">
            <w:r>
              <w:t>04</w:t>
            </w:r>
          </w:p>
          <w:p w14:paraId="61A3D8F5" w14:textId="77777777" w:rsidR="00A33E04" w:rsidRDefault="00A33E04" w:rsidP="00843ADC"/>
        </w:tc>
      </w:tr>
      <w:tr w:rsidR="00A33E04" w14:paraId="77679E0D" w14:textId="77777777" w:rsidTr="00843ADC">
        <w:tc>
          <w:tcPr>
            <w:tcW w:w="2268" w:type="dxa"/>
          </w:tcPr>
          <w:p w14:paraId="21598CCC" w14:textId="77777777" w:rsidR="00A33E04" w:rsidRDefault="00A33E04" w:rsidP="00843ADC">
            <w:r>
              <w:rPr>
                <w:b/>
              </w:rPr>
              <w:t>Short description:</w:t>
            </w:r>
          </w:p>
        </w:tc>
        <w:tc>
          <w:tcPr>
            <w:tcW w:w="6588" w:type="dxa"/>
          </w:tcPr>
          <w:p w14:paraId="037B1F91" w14:textId="77777777" w:rsidR="00A33E04" w:rsidRDefault="00A33E04" w:rsidP="00843ADC"/>
          <w:p w14:paraId="2576ACA8" w14:textId="77777777" w:rsidR="00A33E04" w:rsidRDefault="00A33E04" w:rsidP="00843ADC">
            <w:r>
              <w:t>The back arrow will take the user back to the home screen.</w:t>
            </w:r>
          </w:p>
          <w:p w14:paraId="54CA7E99" w14:textId="77777777" w:rsidR="00A33E04" w:rsidRDefault="00A33E04" w:rsidP="00843ADC"/>
        </w:tc>
      </w:tr>
      <w:tr w:rsidR="00A33E04" w14:paraId="482B3738" w14:textId="77777777" w:rsidTr="00843ADC">
        <w:tc>
          <w:tcPr>
            <w:tcW w:w="2268" w:type="dxa"/>
          </w:tcPr>
          <w:p w14:paraId="5D275D32" w14:textId="77777777" w:rsidR="00A33E04" w:rsidRDefault="00A33E04" w:rsidP="00843ADC">
            <w:r>
              <w:rPr>
                <w:b/>
              </w:rPr>
              <w:t>Description:</w:t>
            </w:r>
          </w:p>
        </w:tc>
        <w:tc>
          <w:tcPr>
            <w:tcW w:w="6588" w:type="dxa"/>
          </w:tcPr>
          <w:p w14:paraId="4A2F2666" w14:textId="77777777" w:rsidR="00A33E04" w:rsidRDefault="00A33E04" w:rsidP="00843ADC"/>
          <w:p w14:paraId="0DE0EBBA" w14:textId="77777777" w:rsidR="00A33E04" w:rsidRDefault="00A33E04" w:rsidP="00843ADC">
            <w:r>
              <w:t>Pressing the back arrow located at the top left corner of the Profile page will take the user back to the home screen.</w:t>
            </w:r>
          </w:p>
          <w:p w14:paraId="08BFFBCA" w14:textId="77777777" w:rsidR="00A33E04" w:rsidRDefault="00A33E04" w:rsidP="00843ADC"/>
        </w:tc>
      </w:tr>
      <w:tr w:rsidR="00A33E04" w14:paraId="4C00FF7F" w14:textId="77777777" w:rsidTr="00843ADC">
        <w:tc>
          <w:tcPr>
            <w:tcW w:w="2268" w:type="dxa"/>
          </w:tcPr>
          <w:p w14:paraId="3CF23A15" w14:textId="77777777" w:rsidR="00A33E04" w:rsidRDefault="00A33E04" w:rsidP="00843ADC">
            <w:r>
              <w:rPr>
                <w:b/>
              </w:rPr>
              <w:t>Pre-Conditions</w:t>
            </w:r>
            <w:r>
              <w:t>:</w:t>
            </w:r>
          </w:p>
        </w:tc>
        <w:tc>
          <w:tcPr>
            <w:tcW w:w="6588" w:type="dxa"/>
          </w:tcPr>
          <w:p w14:paraId="33AB1032" w14:textId="77777777" w:rsidR="00A33E04" w:rsidRDefault="00A33E04" w:rsidP="00843ADC"/>
          <w:p w14:paraId="44991C77" w14:textId="77777777" w:rsidR="00A33E04" w:rsidRDefault="00A33E04" w:rsidP="00843ADC">
            <w:r>
              <w:t>The user must be logged in to their account and have pressed the Profile button on the home screen.</w:t>
            </w:r>
          </w:p>
          <w:p w14:paraId="40E5D3F4" w14:textId="77777777" w:rsidR="00A33E04" w:rsidRDefault="00A33E04" w:rsidP="00843ADC"/>
        </w:tc>
      </w:tr>
      <w:tr w:rsidR="00A33E04" w14:paraId="3FEABE55" w14:textId="77777777" w:rsidTr="00843ADC">
        <w:tc>
          <w:tcPr>
            <w:tcW w:w="2268" w:type="dxa"/>
          </w:tcPr>
          <w:p w14:paraId="5D568C64" w14:textId="77777777" w:rsidR="00A33E04" w:rsidRDefault="00A33E04" w:rsidP="00843ADC">
            <w:r>
              <w:rPr>
                <w:b/>
              </w:rPr>
              <w:t>Post Conditions:</w:t>
            </w:r>
          </w:p>
        </w:tc>
        <w:tc>
          <w:tcPr>
            <w:tcW w:w="6588" w:type="dxa"/>
          </w:tcPr>
          <w:p w14:paraId="5C54CFB0" w14:textId="77777777" w:rsidR="00A33E04" w:rsidRDefault="00A33E04" w:rsidP="00843ADC"/>
          <w:p w14:paraId="3CB07A57" w14:textId="77777777" w:rsidR="00A33E04" w:rsidRDefault="00A33E04" w:rsidP="00843ADC">
            <w:r>
              <w:t>The user will be on the Home Screen.</w:t>
            </w:r>
          </w:p>
          <w:p w14:paraId="5952288E" w14:textId="77777777" w:rsidR="00A33E04" w:rsidRDefault="00A33E04" w:rsidP="00843ADC"/>
        </w:tc>
      </w:tr>
      <w:tr w:rsidR="00A33E04" w14:paraId="1A92A5AF" w14:textId="77777777" w:rsidTr="00843ADC">
        <w:tc>
          <w:tcPr>
            <w:tcW w:w="2268" w:type="dxa"/>
          </w:tcPr>
          <w:p w14:paraId="2B948830" w14:textId="77777777" w:rsidR="00A33E04" w:rsidRDefault="00A33E04" w:rsidP="00843ADC">
            <w:r>
              <w:rPr>
                <w:b/>
              </w:rPr>
              <w:t>Other attributes:</w:t>
            </w:r>
          </w:p>
        </w:tc>
        <w:tc>
          <w:tcPr>
            <w:tcW w:w="6588" w:type="dxa"/>
          </w:tcPr>
          <w:p w14:paraId="7C3973F3" w14:textId="77777777" w:rsidR="00A33E04" w:rsidRDefault="00A33E04" w:rsidP="00843ADC"/>
          <w:p w14:paraId="43221B4D" w14:textId="77777777" w:rsidR="00A33E04" w:rsidRDefault="00A33E04" w:rsidP="00843ADC">
            <w:r>
              <w:t>N/A</w:t>
            </w:r>
          </w:p>
          <w:p w14:paraId="0E7E33B7" w14:textId="77777777" w:rsidR="00A33E04" w:rsidRDefault="00A33E04" w:rsidP="00843ADC"/>
        </w:tc>
      </w:tr>
    </w:tbl>
    <w:p w14:paraId="06EAF8E1" w14:textId="77777777" w:rsidR="00A33E04" w:rsidRDefault="00A33E04" w:rsidP="00A33E04">
      <w:pPr>
        <w:rPr>
          <w:sz w:val="20"/>
        </w:rPr>
      </w:pPr>
    </w:p>
    <w:p w14:paraId="7F5A7C18" w14:textId="77777777" w:rsidR="00A33E04" w:rsidRDefault="00A33E04" w:rsidP="00A33E04">
      <w:pPr>
        <w:rPr>
          <w:sz w:val="20"/>
        </w:rPr>
      </w:pPr>
    </w:p>
    <w:p w14:paraId="4D5792F0" w14:textId="77777777" w:rsidR="00A33E04" w:rsidRDefault="00A33E04" w:rsidP="00A33E04">
      <w:pPr>
        <w:rPr>
          <w:sz w:val="20"/>
        </w:rPr>
      </w:pPr>
    </w:p>
    <w:p w14:paraId="33ACE285" w14:textId="77777777" w:rsidR="00A33E04" w:rsidRDefault="00A33E04" w:rsidP="00A33E04">
      <w:pPr>
        <w:rPr>
          <w:sz w:val="20"/>
        </w:rPr>
      </w:pPr>
    </w:p>
    <w:p w14:paraId="0A7AE049" w14:textId="77777777" w:rsidR="00A33E04" w:rsidRDefault="00A33E04" w:rsidP="00A33E04">
      <w:pPr>
        <w:rPr>
          <w:sz w:val="20"/>
        </w:rPr>
      </w:pPr>
    </w:p>
    <w:p w14:paraId="26FB0D70" w14:textId="77777777" w:rsidR="00A33E04" w:rsidRDefault="00A33E04" w:rsidP="00A33E04">
      <w:pPr>
        <w:rPr>
          <w:sz w:val="20"/>
        </w:rPr>
      </w:pPr>
    </w:p>
    <w:p w14:paraId="083F4F04" w14:textId="77777777" w:rsidR="00A33E04" w:rsidRDefault="00A33E04" w:rsidP="00A33E04">
      <w:pPr>
        <w:rPr>
          <w:sz w:val="20"/>
        </w:rPr>
      </w:pPr>
    </w:p>
    <w:p w14:paraId="7FC7114F" w14:textId="77777777" w:rsidR="00A33E04" w:rsidRDefault="00A33E04" w:rsidP="00A33E04">
      <w:pPr>
        <w:rPr>
          <w:sz w:val="20"/>
        </w:rPr>
      </w:pPr>
    </w:p>
    <w:p w14:paraId="12F00122" w14:textId="77777777" w:rsidR="00A33E04" w:rsidRDefault="00A33E04" w:rsidP="00A33E04">
      <w:pPr>
        <w:rPr>
          <w:sz w:val="20"/>
        </w:rPr>
      </w:pPr>
    </w:p>
    <w:p w14:paraId="1C682B87" w14:textId="77777777" w:rsidR="00A33E04" w:rsidRDefault="00A33E04" w:rsidP="00A33E04">
      <w:pPr>
        <w:rPr>
          <w:sz w:val="20"/>
        </w:rPr>
      </w:pPr>
    </w:p>
    <w:p w14:paraId="635A9A08" w14:textId="77777777" w:rsidR="00A33E04" w:rsidRDefault="00A33E04" w:rsidP="00A33E04">
      <w:pPr>
        <w:rPr>
          <w:sz w:val="20"/>
        </w:rPr>
      </w:pPr>
    </w:p>
    <w:p w14:paraId="25D40365" w14:textId="77777777" w:rsidR="00A33E04" w:rsidRDefault="00A33E04" w:rsidP="00A33E04">
      <w:pPr>
        <w:rPr>
          <w:sz w:val="20"/>
        </w:rPr>
      </w:pPr>
    </w:p>
    <w:p w14:paraId="5192EF0A" w14:textId="77777777" w:rsidR="00A33E04" w:rsidRDefault="00A33E04" w:rsidP="00A33E04">
      <w:pPr>
        <w:rPr>
          <w:sz w:val="20"/>
        </w:rPr>
      </w:pPr>
    </w:p>
    <w:p w14:paraId="0CE93910" w14:textId="77777777" w:rsidR="00A33E04" w:rsidRDefault="00A33E04" w:rsidP="00A33E04">
      <w:pPr>
        <w:rPr>
          <w:sz w:val="20"/>
        </w:rPr>
      </w:pPr>
    </w:p>
    <w:p w14:paraId="6A3ED9E6" w14:textId="77777777" w:rsidR="00A33E04" w:rsidRDefault="00A33E04" w:rsidP="00A33E04">
      <w:pPr>
        <w:rPr>
          <w:sz w:val="20"/>
        </w:rPr>
      </w:pPr>
    </w:p>
    <w:p w14:paraId="083A4A83" w14:textId="77777777" w:rsidR="00A33E04" w:rsidRDefault="00A33E04" w:rsidP="00A33E04">
      <w:pPr>
        <w:rPr>
          <w:sz w:val="20"/>
        </w:rPr>
      </w:pPr>
    </w:p>
    <w:p w14:paraId="3F494407" w14:textId="77777777" w:rsidR="00A33E04" w:rsidRDefault="00A33E04" w:rsidP="00A33E04">
      <w:pPr>
        <w:rPr>
          <w:sz w:val="20"/>
        </w:rPr>
      </w:pPr>
    </w:p>
    <w:p w14:paraId="78C3A279" w14:textId="77777777" w:rsidR="00A33E04" w:rsidRDefault="00A33E04" w:rsidP="00A33E04">
      <w:pPr>
        <w:rPr>
          <w:sz w:val="20"/>
        </w:rPr>
      </w:pPr>
    </w:p>
    <w:p w14:paraId="043CE54F" w14:textId="77777777" w:rsidR="00A33E04" w:rsidRDefault="00A33E04" w:rsidP="00A33E04">
      <w:pPr>
        <w:rPr>
          <w:sz w:val="20"/>
        </w:rPr>
      </w:pPr>
    </w:p>
    <w:p w14:paraId="2F35CA29" w14:textId="77777777" w:rsidR="00A33E04" w:rsidRDefault="00A33E04" w:rsidP="00A33E04">
      <w:pPr>
        <w:rPr>
          <w:sz w:val="20"/>
        </w:rPr>
      </w:pPr>
    </w:p>
    <w:p w14:paraId="3D996528" w14:textId="77777777" w:rsidR="00A33E04" w:rsidRDefault="00A33E04" w:rsidP="00A33E04">
      <w:pPr>
        <w:rPr>
          <w:sz w:val="20"/>
        </w:rPr>
      </w:pPr>
    </w:p>
    <w:p w14:paraId="40CA7657" w14:textId="77777777" w:rsidR="00A33E04" w:rsidRDefault="00A33E04" w:rsidP="00A33E04">
      <w:pPr>
        <w:rPr>
          <w:sz w:val="20"/>
        </w:rPr>
      </w:pPr>
    </w:p>
    <w:p w14:paraId="322AB409" w14:textId="77777777" w:rsidR="00A33E04" w:rsidRDefault="00A33E04" w:rsidP="00A33E04">
      <w:pPr>
        <w:rPr>
          <w:sz w:val="20"/>
        </w:rPr>
      </w:pPr>
    </w:p>
    <w:p w14:paraId="2B497B3D" w14:textId="77777777" w:rsidR="00A33E04" w:rsidRDefault="00A33E04" w:rsidP="00A33E04">
      <w:pPr>
        <w:rPr>
          <w:sz w:val="20"/>
        </w:rPr>
      </w:pPr>
    </w:p>
    <w:p w14:paraId="3D098EF4" w14:textId="77777777" w:rsidR="00A33E04" w:rsidRDefault="00A33E04" w:rsidP="00A33E04">
      <w:pPr>
        <w:rPr>
          <w:sz w:val="20"/>
        </w:rPr>
      </w:pPr>
    </w:p>
    <w:p w14:paraId="32BDFE88" w14:textId="77777777" w:rsidR="00A33E04" w:rsidRDefault="00A33E04" w:rsidP="00A33E04">
      <w:pPr>
        <w:rPr>
          <w:sz w:val="20"/>
        </w:rPr>
      </w:pPr>
    </w:p>
    <w:p w14:paraId="3DDA83B8" w14:textId="77777777" w:rsidR="00A33E04" w:rsidRDefault="00A33E04" w:rsidP="00A33E04">
      <w:pPr>
        <w:rPr>
          <w:sz w:val="20"/>
        </w:rPr>
      </w:pPr>
    </w:p>
    <w:p w14:paraId="02FBFB4B" w14:textId="77777777" w:rsidR="00A33E04" w:rsidRDefault="00A33E04" w:rsidP="00A33E04">
      <w:pPr>
        <w:rPr>
          <w:sz w:val="20"/>
        </w:rPr>
      </w:pPr>
    </w:p>
    <w:p w14:paraId="17E430BC" w14:textId="77777777" w:rsidR="00A33E04" w:rsidRDefault="00A33E04" w:rsidP="00A33E04">
      <w:pPr>
        <w:rPr>
          <w:sz w:val="20"/>
        </w:rPr>
      </w:pPr>
    </w:p>
    <w:p w14:paraId="282E5087" w14:textId="77777777" w:rsidR="00A33E04" w:rsidRDefault="00A33E04" w:rsidP="00A33E04">
      <w:pPr>
        <w:pStyle w:val="Heading2"/>
      </w:pPr>
      <w:bookmarkStart w:id="18" w:name="_heading=h.35nkun2" w:colFirst="0" w:colLast="0"/>
      <w:bookmarkEnd w:id="18"/>
      <w:r>
        <w:lastRenderedPageBreak/>
        <w:t>4.5 “Take Photo” Requirements</w:t>
      </w:r>
    </w:p>
    <w:p w14:paraId="13D40650"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14797068" w14:textId="77777777" w:rsidTr="00843ADC">
        <w:tc>
          <w:tcPr>
            <w:tcW w:w="2268" w:type="dxa"/>
          </w:tcPr>
          <w:p w14:paraId="4802F88A" w14:textId="77777777" w:rsidR="00A33E04" w:rsidRDefault="00A33E04" w:rsidP="00843ADC">
            <w:r>
              <w:rPr>
                <w:b/>
              </w:rPr>
              <w:t>Requirement Title:</w:t>
            </w:r>
          </w:p>
          <w:p w14:paraId="350598EE" w14:textId="77777777" w:rsidR="00A33E04" w:rsidRDefault="00A33E04" w:rsidP="00843ADC">
            <w:pPr>
              <w:ind w:firstLine="720"/>
            </w:pPr>
          </w:p>
        </w:tc>
        <w:tc>
          <w:tcPr>
            <w:tcW w:w="6588" w:type="dxa"/>
          </w:tcPr>
          <w:p w14:paraId="32C8B149" w14:textId="77777777" w:rsidR="00A33E04" w:rsidRDefault="00A33E04" w:rsidP="00843ADC"/>
          <w:p w14:paraId="58461AA7" w14:textId="77777777" w:rsidR="00A33E04" w:rsidRDefault="00A33E04" w:rsidP="00843ADC">
            <w:r>
              <w:t>Take Picture</w:t>
            </w:r>
          </w:p>
        </w:tc>
      </w:tr>
      <w:tr w:rsidR="00A33E04" w14:paraId="5805F6E5" w14:textId="77777777" w:rsidTr="00843ADC">
        <w:tc>
          <w:tcPr>
            <w:tcW w:w="2268" w:type="dxa"/>
          </w:tcPr>
          <w:p w14:paraId="11DA034D" w14:textId="77777777" w:rsidR="00A33E04" w:rsidRDefault="00A33E04" w:rsidP="00843ADC">
            <w:r>
              <w:rPr>
                <w:b/>
              </w:rPr>
              <w:t>Sequence No:</w:t>
            </w:r>
          </w:p>
        </w:tc>
        <w:tc>
          <w:tcPr>
            <w:tcW w:w="6588" w:type="dxa"/>
          </w:tcPr>
          <w:p w14:paraId="73BD5951" w14:textId="77777777" w:rsidR="00A33E04" w:rsidRDefault="00A33E04" w:rsidP="00843ADC"/>
          <w:p w14:paraId="4218690B" w14:textId="77777777" w:rsidR="00A33E04" w:rsidRDefault="00A33E04" w:rsidP="00843ADC">
            <w:r>
              <w:t>01</w:t>
            </w:r>
          </w:p>
          <w:p w14:paraId="3D82A523" w14:textId="77777777" w:rsidR="00A33E04" w:rsidRDefault="00A33E04" w:rsidP="00843ADC"/>
        </w:tc>
      </w:tr>
      <w:tr w:rsidR="00A33E04" w14:paraId="6B0401C2" w14:textId="77777777" w:rsidTr="00843ADC">
        <w:tc>
          <w:tcPr>
            <w:tcW w:w="2268" w:type="dxa"/>
          </w:tcPr>
          <w:p w14:paraId="77DD9E75" w14:textId="77777777" w:rsidR="00A33E04" w:rsidRDefault="00A33E04" w:rsidP="00843ADC">
            <w:r>
              <w:rPr>
                <w:b/>
              </w:rPr>
              <w:t>Short description:</w:t>
            </w:r>
          </w:p>
        </w:tc>
        <w:tc>
          <w:tcPr>
            <w:tcW w:w="6588" w:type="dxa"/>
          </w:tcPr>
          <w:p w14:paraId="0C14E498" w14:textId="77777777" w:rsidR="00A33E04" w:rsidRDefault="00A33E04" w:rsidP="00843ADC"/>
          <w:p w14:paraId="189258E3" w14:textId="77777777" w:rsidR="00A33E04" w:rsidRDefault="00A33E04" w:rsidP="00843ADC">
            <w:r>
              <w:t>Pressing the “Take Photo” button will open the users camera to take a new photo for classification.</w:t>
            </w:r>
          </w:p>
          <w:p w14:paraId="4168C2BF" w14:textId="77777777" w:rsidR="00A33E04" w:rsidRDefault="00A33E04" w:rsidP="00843ADC"/>
        </w:tc>
      </w:tr>
      <w:tr w:rsidR="00A33E04" w14:paraId="4DD2020A" w14:textId="77777777" w:rsidTr="00843ADC">
        <w:tc>
          <w:tcPr>
            <w:tcW w:w="2268" w:type="dxa"/>
          </w:tcPr>
          <w:p w14:paraId="13C470A8" w14:textId="77777777" w:rsidR="00A33E04" w:rsidRDefault="00A33E04" w:rsidP="00843ADC">
            <w:r>
              <w:rPr>
                <w:b/>
              </w:rPr>
              <w:t>Description:</w:t>
            </w:r>
          </w:p>
        </w:tc>
        <w:tc>
          <w:tcPr>
            <w:tcW w:w="6588" w:type="dxa"/>
          </w:tcPr>
          <w:p w14:paraId="72229633" w14:textId="77777777" w:rsidR="00A33E04" w:rsidRDefault="00A33E04" w:rsidP="00843ADC"/>
          <w:p w14:paraId="33E91312" w14:textId="77777777" w:rsidR="00A33E04" w:rsidRDefault="00A33E04" w:rsidP="00843ADC">
            <w:r>
              <w:t>The “Take Photo” button will have a picture of a camera on it and will be located in the bottom left of the home screen. Pressing this button for the first time will ask the user for permission/access to the camera. If permission is given, instructions will be shown. The instructions will be as follows:</w:t>
            </w:r>
          </w:p>
          <w:p w14:paraId="0F8D6CCA" w14:textId="77777777" w:rsidR="00A33E04" w:rsidRDefault="00A33E04" w:rsidP="00A33E04">
            <w:pPr>
              <w:numPr>
                <w:ilvl w:val="0"/>
                <w:numId w:val="34"/>
              </w:numPr>
            </w:pPr>
            <w:r>
              <w:t>Please capture the full automobile in the photograph.</w:t>
            </w:r>
          </w:p>
          <w:p w14:paraId="3F932D4B" w14:textId="77777777" w:rsidR="00A33E04" w:rsidRDefault="00A33E04" w:rsidP="00A33E04">
            <w:pPr>
              <w:numPr>
                <w:ilvl w:val="0"/>
                <w:numId w:val="34"/>
              </w:numPr>
            </w:pPr>
            <w:r>
              <w:t>Make sure there is sufficient lighting.</w:t>
            </w:r>
          </w:p>
          <w:p w14:paraId="0C3D5AA9" w14:textId="77777777" w:rsidR="00A33E04" w:rsidRDefault="00A33E04" w:rsidP="00A33E04">
            <w:pPr>
              <w:numPr>
                <w:ilvl w:val="0"/>
                <w:numId w:val="34"/>
              </w:numPr>
            </w:pPr>
            <w:r>
              <w:t>Try to keep your phone parallel with the ground to reduce angle.</w:t>
            </w:r>
          </w:p>
          <w:p w14:paraId="28CBB2A7" w14:textId="77777777" w:rsidR="00A33E04" w:rsidRDefault="00A33E04" w:rsidP="00843ADC">
            <w:r>
              <w:t>The user must hit the “Okay!” button on the pop-up. That will open the camera where the user can take a photograph. Once the photo is taken the classification process will start automatically.</w:t>
            </w:r>
          </w:p>
          <w:p w14:paraId="29917F6B" w14:textId="77777777" w:rsidR="00A33E04" w:rsidRDefault="00A33E04" w:rsidP="00843ADC"/>
        </w:tc>
      </w:tr>
      <w:tr w:rsidR="00A33E04" w14:paraId="611E1814" w14:textId="77777777" w:rsidTr="00843ADC">
        <w:tc>
          <w:tcPr>
            <w:tcW w:w="2268" w:type="dxa"/>
          </w:tcPr>
          <w:p w14:paraId="0CA50F21" w14:textId="77777777" w:rsidR="00A33E04" w:rsidRDefault="00A33E04" w:rsidP="00843ADC">
            <w:r>
              <w:rPr>
                <w:b/>
              </w:rPr>
              <w:t>Pre-Conditions</w:t>
            </w:r>
            <w:r>
              <w:t>:</w:t>
            </w:r>
          </w:p>
        </w:tc>
        <w:tc>
          <w:tcPr>
            <w:tcW w:w="6588" w:type="dxa"/>
          </w:tcPr>
          <w:p w14:paraId="33422222" w14:textId="77777777" w:rsidR="00A33E04" w:rsidRDefault="00A33E04" w:rsidP="00843ADC"/>
          <w:p w14:paraId="0B242E39" w14:textId="77777777" w:rsidR="00A33E04" w:rsidRDefault="00A33E04" w:rsidP="00843ADC">
            <w:r>
              <w:t>The user must be logged in to their account.</w:t>
            </w:r>
          </w:p>
          <w:p w14:paraId="060DF935" w14:textId="77777777" w:rsidR="00A33E04" w:rsidRDefault="00A33E04" w:rsidP="00843ADC"/>
        </w:tc>
      </w:tr>
      <w:tr w:rsidR="00A33E04" w14:paraId="206F5B43" w14:textId="77777777" w:rsidTr="00843ADC">
        <w:tc>
          <w:tcPr>
            <w:tcW w:w="2268" w:type="dxa"/>
          </w:tcPr>
          <w:p w14:paraId="5A8EAF73" w14:textId="77777777" w:rsidR="00A33E04" w:rsidRDefault="00A33E04" w:rsidP="00843ADC">
            <w:r>
              <w:rPr>
                <w:b/>
              </w:rPr>
              <w:t>Post Conditions:</w:t>
            </w:r>
          </w:p>
        </w:tc>
        <w:tc>
          <w:tcPr>
            <w:tcW w:w="6588" w:type="dxa"/>
          </w:tcPr>
          <w:p w14:paraId="2EEDB61B" w14:textId="77777777" w:rsidR="00A33E04" w:rsidRDefault="00A33E04" w:rsidP="00843ADC"/>
          <w:p w14:paraId="706FEFCA" w14:textId="77777777" w:rsidR="00A33E04" w:rsidRDefault="00A33E04" w:rsidP="00843ADC">
            <w:r>
              <w:t>The classification process starts immediately after taking a picture.</w:t>
            </w:r>
          </w:p>
          <w:p w14:paraId="114F0B40" w14:textId="77777777" w:rsidR="00A33E04" w:rsidRDefault="00A33E04" w:rsidP="00843ADC"/>
        </w:tc>
      </w:tr>
      <w:tr w:rsidR="00A33E04" w14:paraId="10B36033" w14:textId="77777777" w:rsidTr="00843ADC">
        <w:tc>
          <w:tcPr>
            <w:tcW w:w="2268" w:type="dxa"/>
          </w:tcPr>
          <w:p w14:paraId="6B0CD7FA" w14:textId="77777777" w:rsidR="00A33E04" w:rsidRDefault="00A33E04" w:rsidP="00843ADC">
            <w:r>
              <w:rPr>
                <w:b/>
              </w:rPr>
              <w:t>Other attributes:</w:t>
            </w:r>
          </w:p>
        </w:tc>
        <w:tc>
          <w:tcPr>
            <w:tcW w:w="6588" w:type="dxa"/>
          </w:tcPr>
          <w:p w14:paraId="66C68C53" w14:textId="77777777" w:rsidR="00A33E04" w:rsidRDefault="00A33E04" w:rsidP="00843ADC"/>
          <w:p w14:paraId="6A024BC1" w14:textId="77777777" w:rsidR="00A33E04" w:rsidRDefault="00A33E04" w:rsidP="00843ADC">
            <w:r>
              <w:t>Must prompt the user for permissions to access the camera.</w:t>
            </w:r>
          </w:p>
          <w:p w14:paraId="752111C3" w14:textId="77777777" w:rsidR="00A33E04" w:rsidRDefault="00A33E04" w:rsidP="00843ADC"/>
        </w:tc>
      </w:tr>
    </w:tbl>
    <w:p w14:paraId="4C7E4FD4" w14:textId="77777777" w:rsidR="00A33E04" w:rsidRDefault="00A33E04" w:rsidP="00A33E04">
      <w:pPr>
        <w:rPr>
          <w:sz w:val="20"/>
        </w:rPr>
      </w:pPr>
    </w:p>
    <w:p w14:paraId="24C966E9"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D7DCBE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E03BC1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053F5DB"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00BA62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9F30175"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7A8BE208" w14:textId="77777777" w:rsidR="00A33E04" w:rsidRDefault="00A33E04" w:rsidP="00A33E04">
      <w:pPr>
        <w:pStyle w:val="Heading2"/>
      </w:pPr>
      <w:bookmarkStart w:id="19" w:name="_heading=h.1ksv4uv" w:colFirst="0" w:colLast="0"/>
      <w:bookmarkEnd w:id="19"/>
      <w:r>
        <w:lastRenderedPageBreak/>
        <w:t>4.6 “Upload Photo” Requirements</w:t>
      </w:r>
    </w:p>
    <w:p w14:paraId="636B48E9"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699D1C88" w14:textId="77777777" w:rsidTr="00843ADC">
        <w:tc>
          <w:tcPr>
            <w:tcW w:w="2268" w:type="dxa"/>
          </w:tcPr>
          <w:p w14:paraId="25D9042A" w14:textId="77777777" w:rsidR="00A33E04" w:rsidRDefault="00A33E04" w:rsidP="00843ADC">
            <w:r>
              <w:rPr>
                <w:b/>
              </w:rPr>
              <w:t>Requirement Title:</w:t>
            </w:r>
          </w:p>
          <w:p w14:paraId="118179DB" w14:textId="77777777" w:rsidR="00A33E04" w:rsidRDefault="00A33E04" w:rsidP="00843ADC">
            <w:pPr>
              <w:ind w:firstLine="720"/>
            </w:pPr>
          </w:p>
        </w:tc>
        <w:tc>
          <w:tcPr>
            <w:tcW w:w="6588" w:type="dxa"/>
          </w:tcPr>
          <w:p w14:paraId="2F2C7BAF" w14:textId="77777777" w:rsidR="00A33E04" w:rsidRDefault="00A33E04" w:rsidP="00843ADC"/>
          <w:p w14:paraId="5891BA18" w14:textId="77777777" w:rsidR="00A33E04" w:rsidRDefault="00A33E04" w:rsidP="00843ADC">
            <w:r>
              <w:t>Upload Photo</w:t>
            </w:r>
          </w:p>
        </w:tc>
      </w:tr>
      <w:tr w:rsidR="00A33E04" w14:paraId="5B17D373" w14:textId="77777777" w:rsidTr="00843ADC">
        <w:tc>
          <w:tcPr>
            <w:tcW w:w="2268" w:type="dxa"/>
          </w:tcPr>
          <w:p w14:paraId="4B5C8A3D" w14:textId="77777777" w:rsidR="00A33E04" w:rsidRDefault="00A33E04" w:rsidP="00843ADC">
            <w:r>
              <w:rPr>
                <w:b/>
              </w:rPr>
              <w:t>Sequence No:</w:t>
            </w:r>
          </w:p>
        </w:tc>
        <w:tc>
          <w:tcPr>
            <w:tcW w:w="6588" w:type="dxa"/>
          </w:tcPr>
          <w:p w14:paraId="3830112A" w14:textId="77777777" w:rsidR="00A33E04" w:rsidRDefault="00A33E04" w:rsidP="00843ADC"/>
          <w:p w14:paraId="270F4B48" w14:textId="77777777" w:rsidR="00A33E04" w:rsidRDefault="00A33E04" w:rsidP="00843ADC">
            <w:r>
              <w:t>01</w:t>
            </w:r>
          </w:p>
          <w:p w14:paraId="10C7C687" w14:textId="77777777" w:rsidR="00A33E04" w:rsidRDefault="00A33E04" w:rsidP="00843ADC"/>
        </w:tc>
      </w:tr>
      <w:tr w:rsidR="00A33E04" w14:paraId="27780854" w14:textId="77777777" w:rsidTr="00843ADC">
        <w:tc>
          <w:tcPr>
            <w:tcW w:w="2268" w:type="dxa"/>
          </w:tcPr>
          <w:p w14:paraId="3C17DBA3" w14:textId="77777777" w:rsidR="00A33E04" w:rsidRDefault="00A33E04" w:rsidP="00843ADC">
            <w:r>
              <w:rPr>
                <w:b/>
              </w:rPr>
              <w:t>Short description:</w:t>
            </w:r>
          </w:p>
        </w:tc>
        <w:tc>
          <w:tcPr>
            <w:tcW w:w="6588" w:type="dxa"/>
          </w:tcPr>
          <w:p w14:paraId="7A51D587" w14:textId="77777777" w:rsidR="00A33E04" w:rsidRDefault="00A33E04" w:rsidP="00843ADC"/>
          <w:p w14:paraId="307989AA" w14:textId="77777777" w:rsidR="00A33E04" w:rsidRDefault="00A33E04" w:rsidP="00843ADC">
            <w:r>
              <w:t>The “Upload Photo” button will open the users gallery to select a photo to upload.</w:t>
            </w:r>
          </w:p>
          <w:p w14:paraId="41A30EB5" w14:textId="77777777" w:rsidR="00A33E04" w:rsidRDefault="00A33E04" w:rsidP="00843ADC"/>
        </w:tc>
      </w:tr>
      <w:tr w:rsidR="00A33E04" w14:paraId="2A533F1C" w14:textId="77777777" w:rsidTr="00843ADC">
        <w:tc>
          <w:tcPr>
            <w:tcW w:w="2268" w:type="dxa"/>
          </w:tcPr>
          <w:p w14:paraId="42E4386F" w14:textId="77777777" w:rsidR="00A33E04" w:rsidRDefault="00A33E04" w:rsidP="00843ADC">
            <w:r>
              <w:rPr>
                <w:b/>
              </w:rPr>
              <w:t>Description:</w:t>
            </w:r>
          </w:p>
        </w:tc>
        <w:tc>
          <w:tcPr>
            <w:tcW w:w="6588" w:type="dxa"/>
          </w:tcPr>
          <w:p w14:paraId="4855E3D3" w14:textId="77777777" w:rsidR="00A33E04" w:rsidRDefault="00A33E04" w:rsidP="00843ADC"/>
          <w:p w14:paraId="2211E5E7" w14:textId="77777777" w:rsidR="00A33E04" w:rsidRDefault="00A33E04" w:rsidP="00843ADC">
            <w:r>
              <w:t>The “Upload Photo” button will have the standard android gallery picture on it and will be located in the bottom right of the home screen. Pressing this button for the first time will ask the user for permission/access to the gallery. If permission is given, the user will be taken to the gallery.</w:t>
            </w:r>
          </w:p>
          <w:p w14:paraId="23AD9700" w14:textId="77777777" w:rsidR="00A33E04" w:rsidRDefault="00A33E04" w:rsidP="00843ADC">
            <w:r>
              <w:t>They will be able to navigate their folders to select one (1) image to submit for classification. Once selected, they must hit the “Submit” button. Once the submit button is pressed the system will immediately begin the classification process.</w:t>
            </w:r>
          </w:p>
          <w:p w14:paraId="5586AACC" w14:textId="77777777" w:rsidR="00A33E04" w:rsidRDefault="00A33E04" w:rsidP="00843ADC"/>
        </w:tc>
      </w:tr>
      <w:tr w:rsidR="00A33E04" w14:paraId="53BFCC8B" w14:textId="77777777" w:rsidTr="00843ADC">
        <w:tc>
          <w:tcPr>
            <w:tcW w:w="2268" w:type="dxa"/>
          </w:tcPr>
          <w:p w14:paraId="56A8D755" w14:textId="77777777" w:rsidR="00A33E04" w:rsidRDefault="00A33E04" w:rsidP="00843ADC">
            <w:r>
              <w:rPr>
                <w:b/>
              </w:rPr>
              <w:t>Pre-Conditions</w:t>
            </w:r>
            <w:r>
              <w:t>:</w:t>
            </w:r>
          </w:p>
        </w:tc>
        <w:tc>
          <w:tcPr>
            <w:tcW w:w="6588" w:type="dxa"/>
          </w:tcPr>
          <w:p w14:paraId="2659C0A1" w14:textId="77777777" w:rsidR="00A33E04" w:rsidRDefault="00A33E04" w:rsidP="00843ADC"/>
          <w:p w14:paraId="5C3FB7C7" w14:textId="77777777" w:rsidR="00A33E04" w:rsidRDefault="00A33E04" w:rsidP="00843ADC">
            <w:r>
              <w:t>The user must be logged in to their account.</w:t>
            </w:r>
          </w:p>
          <w:p w14:paraId="137A3E96" w14:textId="77777777" w:rsidR="00A33E04" w:rsidRDefault="00A33E04" w:rsidP="00843ADC"/>
        </w:tc>
      </w:tr>
      <w:tr w:rsidR="00A33E04" w14:paraId="3DA14B79" w14:textId="77777777" w:rsidTr="00843ADC">
        <w:tc>
          <w:tcPr>
            <w:tcW w:w="2268" w:type="dxa"/>
          </w:tcPr>
          <w:p w14:paraId="0016D85A" w14:textId="77777777" w:rsidR="00A33E04" w:rsidRDefault="00A33E04" w:rsidP="00843ADC">
            <w:r>
              <w:rPr>
                <w:b/>
              </w:rPr>
              <w:t>Post Conditions:</w:t>
            </w:r>
          </w:p>
        </w:tc>
        <w:tc>
          <w:tcPr>
            <w:tcW w:w="6588" w:type="dxa"/>
          </w:tcPr>
          <w:p w14:paraId="07769EBC" w14:textId="77777777" w:rsidR="00A33E04" w:rsidRDefault="00A33E04" w:rsidP="00843ADC"/>
          <w:p w14:paraId="6CB441F3" w14:textId="77777777" w:rsidR="00A33E04" w:rsidRDefault="00A33E04" w:rsidP="00843ADC">
            <w:r>
              <w:t>The classification process starts immediately after uploading a photo.</w:t>
            </w:r>
          </w:p>
          <w:p w14:paraId="5A5302DA" w14:textId="77777777" w:rsidR="00A33E04" w:rsidRDefault="00A33E04" w:rsidP="00843ADC"/>
        </w:tc>
      </w:tr>
      <w:tr w:rsidR="00A33E04" w14:paraId="57A49891" w14:textId="77777777" w:rsidTr="00843ADC">
        <w:tc>
          <w:tcPr>
            <w:tcW w:w="2268" w:type="dxa"/>
          </w:tcPr>
          <w:p w14:paraId="6FD93878" w14:textId="77777777" w:rsidR="00A33E04" w:rsidRDefault="00A33E04" w:rsidP="00843ADC">
            <w:r>
              <w:rPr>
                <w:b/>
              </w:rPr>
              <w:t>Other attributes:</w:t>
            </w:r>
          </w:p>
        </w:tc>
        <w:tc>
          <w:tcPr>
            <w:tcW w:w="6588" w:type="dxa"/>
          </w:tcPr>
          <w:p w14:paraId="7B5859C9" w14:textId="77777777" w:rsidR="00A33E04" w:rsidRDefault="00A33E04" w:rsidP="00843ADC"/>
          <w:p w14:paraId="07798084" w14:textId="77777777" w:rsidR="00A33E04" w:rsidRDefault="00A33E04" w:rsidP="00843ADC">
            <w:r>
              <w:t>Must prompt the user for permissions to access the gallery.</w:t>
            </w:r>
          </w:p>
          <w:p w14:paraId="5B43EB3E" w14:textId="77777777" w:rsidR="00A33E04" w:rsidRDefault="00A33E04" w:rsidP="00843ADC"/>
        </w:tc>
      </w:tr>
    </w:tbl>
    <w:p w14:paraId="607DD3DB" w14:textId="77777777" w:rsidR="00A33E04" w:rsidRDefault="00A33E04" w:rsidP="00A33E04">
      <w:pPr>
        <w:rPr>
          <w:sz w:val="20"/>
        </w:rPr>
      </w:pPr>
    </w:p>
    <w:p w14:paraId="563568F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A081DCC"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046C0E0E"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063D4A0"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0E0D80A"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5CCCD046"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385EE2B3"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B2BBBA1"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47C9D7B8"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sz w:val="20"/>
        </w:rPr>
      </w:pPr>
    </w:p>
    <w:p w14:paraId="25658B95" w14:textId="77777777" w:rsidR="00A33E04" w:rsidRDefault="00A33E04" w:rsidP="00A33E04">
      <w:pPr>
        <w:pStyle w:val="Heading2"/>
      </w:pPr>
      <w:bookmarkStart w:id="20" w:name="_heading=h.44sinio" w:colFirst="0" w:colLast="0"/>
      <w:bookmarkEnd w:id="20"/>
      <w:r>
        <w:lastRenderedPageBreak/>
        <w:t>4.7 “Classification” Requirements</w:t>
      </w:r>
    </w:p>
    <w:p w14:paraId="43A88F85" w14:textId="77777777" w:rsidR="00A33E04" w:rsidRDefault="00A33E04" w:rsidP="00A33E0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88"/>
      </w:tblGrid>
      <w:tr w:rsidR="00A33E04" w14:paraId="431D805E" w14:textId="77777777" w:rsidTr="00843ADC">
        <w:tc>
          <w:tcPr>
            <w:tcW w:w="2268" w:type="dxa"/>
          </w:tcPr>
          <w:p w14:paraId="3496CA97" w14:textId="77777777" w:rsidR="00A33E04" w:rsidRDefault="00A33E04" w:rsidP="00843ADC">
            <w:r>
              <w:rPr>
                <w:b/>
              </w:rPr>
              <w:t>Requirement Title:</w:t>
            </w:r>
          </w:p>
          <w:p w14:paraId="17E6E491" w14:textId="77777777" w:rsidR="00A33E04" w:rsidRDefault="00A33E04" w:rsidP="00843ADC">
            <w:pPr>
              <w:ind w:firstLine="720"/>
            </w:pPr>
          </w:p>
        </w:tc>
        <w:tc>
          <w:tcPr>
            <w:tcW w:w="6588" w:type="dxa"/>
          </w:tcPr>
          <w:p w14:paraId="0FDB3CC3" w14:textId="77777777" w:rsidR="00A33E04" w:rsidRDefault="00A33E04" w:rsidP="00843ADC"/>
          <w:p w14:paraId="68B6AD26" w14:textId="77777777" w:rsidR="00A33E04" w:rsidRDefault="00A33E04" w:rsidP="00843ADC">
            <w:r>
              <w:t>Classification</w:t>
            </w:r>
          </w:p>
        </w:tc>
      </w:tr>
      <w:tr w:rsidR="00A33E04" w14:paraId="0673C0E3" w14:textId="77777777" w:rsidTr="00843ADC">
        <w:tc>
          <w:tcPr>
            <w:tcW w:w="2268" w:type="dxa"/>
          </w:tcPr>
          <w:p w14:paraId="5DD26FC3" w14:textId="77777777" w:rsidR="00A33E04" w:rsidRDefault="00A33E04" w:rsidP="00843ADC">
            <w:r>
              <w:rPr>
                <w:b/>
              </w:rPr>
              <w:t>Sequence No:</w:t>
            </w:r>
          </w:p>
        </w:tc>
        <w:tc>
          <w:tcPr>
            <w:tcW w:w="6588" w:type="dxa"/>
          </w:tcPr>
          <w:p w14:paraId="6D166EF8" w14:textId="77777777" w:rsidR="00A33E04" w:rsidRDefault="00A33E04" w:rsidP="00843ADC"/>
          <w:p w14:paraId="10AC05D9" w14:textId="77777777" w:rsidR="00A33E04" w:rsidRDefault="00A33E04" w:rsidP="00843ADC">
            <w:r>
              <w:t>01</w:t>
            </w:r>
          </w:p>
          <w:p w14:paraId="32692316" w14:textId="77777777" w:rsidR="00A33E04" w:rsidRDefault="00A33E04" w:rsidP="00843ADC"/>
        </w:tc>
      </w:tr>
      <w:tr w:rsidR="00A33E04" w14:paraId="1D925619" w14:textId="77777777" w:rsidTr="00843ADC">
        <w:tc>
          <w:tcPr>
            <w:tcW w:w="2268" w:type="dxa"/>
          </w:tcPr>
          <w:p w14:paraId="21BB794B" w14:textId="77777777" w:rsidR="00A33E04" w:rsidRDefault="00A33E04" w:rsidP="00843ADC">
            <w:r>
              <w:rPr>
                <w:b/>
              </w:rPr>
              <w:t>Short description:</w:t>
            </w:r>
          </w:p>
        </w:tc>
        <w:tc>
          <w:tcPr>
            <w:tcW w:w="6588" w:type="dxa"/>
          </w:tcPr>
          <w:p w14:paraId="3028E7E5" w14:textId="77777777" w:rsidR="00A33E04" w:rsidRDefault="00A33E04" w:rsidP="00843ADC"/>
          <w:p w14:paraId="2C551821" w14:textId="77777777" w:rsidR="00A33E04" w:rsidRDefault="00A33E04" w:rsidP="00843ADC">
            <w:r>
              <w:t>The classification process will use the machine learning model to determine the make/model of the vehicle in question.</w:t>
            </w:r>
          </w:p>
          <w:p w14:paraId="578B7EF5" w14:textId="77777777" w:rsidR="00A33E04" w:rsidRDefault="00A33E04" w:rsidP="00843ADC"/>
        </w:tc>
      </w:tr>
      <w:tr w:rsidR="00A33E04" w14:paraId="406E5DE9" w14:textId="77777777" w:rsidTr="00843ADC">
        <w:tc>
          <w:tcPr>
            <w:tcW w:w="2268" w:type="dxa"/>
          </w:tcPr>
          <w:p w14:paraId="11FDAF70" w14:textId="77777777" w:rsidR="00A33E04" w:rsidRDefault="00A33E04" w:rsidP="00843ADC">
            <w:r>
              <w:rPr>
                <w:b/>
              </w:rPr>
              <w:t>Description:</w:t>
            </w:r>
          </w:p>
        </w:tc>
        <w:tc>
          <w:tcPr>
            <w:tcW w:w="6588" w:type="dxa"/>
          </w:tcPr>
          <w:p w14:paraId="4C40118F" w14:textId="77777777" w:rsidR="00A33E04" w:rsidRDefault="00A33E04" w:rsidP="00843ADC"/>
          <w:p w14:paraId="50EE8BCA" w14:textId="77777777" w:rsidR="00A33E04" w:rsidRDefault="00A33E04" w:rsidP="00843ADC">
            <w:r>
              <w:t>Immediately after the user either takes a new photo with  their camera or uploads a photo from their gallery, the classification process will begin. The photo will be input into the machine learning model. While the user is waiting for the results, they will be shown an active loading bar/circle. When the model is done with the classification process, the results will be shown to the user. On the results page, the system will prompt the user on whether or not the classification was accurate. Once the user presses either the “Incorrect” or “Correct” button they will be taken back to the home screen. Their response will be added to the “Accuracy” statistics and shown on the home screen.</w:t>
            </w:r>
          </w:p>
          <w:p w14:paraId="6A75B359" w14:textId="77777777" w:rsidR="00A33E04" w:rsidRDefault="00A33E04" w:rsidP="00843ADC"/>
        </w:tc>
      </w:tr>
      <w:tr w:rsidR="00A33E04" w14:paraId="5656775E" w14:textId="77777777" w:rsidTr="00843ADC">
        <w:tc>
          <w:tcPr>
            <w:tcW w:w="2268" w:type="dxa"/>
          </w:tcPr>
          <w:p w14:paraId="651581CB" w14:textId="77777777" w:rsidR="00A33E04" w:rsidRDefault="00A33E04" w:rsidP="00843ADC">
            <w:r>
              <w:rPr>
                <w:b/>
              </w:rPr>
              <w:t>Pre-Conditions</w:t>
            </w:r>
            <w:r>
              <w:t>:</w:t>
            </w:r>
          </w:p>
        </w:tc>
        <w:tc>
          <w:tcPr>
            <w:tcW w:w="6588" w:type="dxa"/>
          </w:tcPr>
          <w:p w14:paraId="052133E6" w14:textId="77777777" w:rsidR="00A33E04" w:rsidRDefault="00A33E04" w:rsidP="00843ADC"/>
          <w:p w14:paraId="65D0A84A" w14:textId="77777777" w:rsidR="00A33E04" w:rsidRDefault="00A33E04" w:rsidP="00843ADC">
            <w:r>
              <w:t>The user must be logged in to their account and upload a photo via “Take Photo” or “Upload Photo.”</w:t>
            </w:r>
          </w:p>
          <w:p w14:paraId="10D4FF65" w14:textId="77777777" w:rsidR="00A33E04" w:rsidRDefault="00A33E04" w:rsidP="00843ADC"/>
        </w:tc>
      </w:tr>
      <w:tr w:rsidR="00A33E04" w14:paraId="4909700F" w14:textId="77777777" w:rsidTr="00843ADC">
        <w:tc>
          <w:tcPr>
            <w:tcW w:w="2268" w:type="dxa"/>
          </w:tcPr>
          <w:p w14:paraId="4E2E3B65" w14:textId="77777777" w:rsidR="00A33E04" w:rsidRDefault="00A33E04" w:rsidP="00843ADC">
            <w:r>
              <w:rPr>
                <w:b/>
              </w:rPr>
              <w:t>Post Conditions:</w:t>
            </w:r>
          </w:p>
        </w:tc>
        <w:tc>
          <w:tcPr>
            <w:tcW w:w="6588" w:type="dxa"/>
          </w:tcPr>
          <w:p w14:paraId="5EA98142" w14:textId="77777777" w:rsidR="00A33E04" w:rsidRDefault="00A33E04" w:rsidP="00843ADC"/>
          <w:p w14:paraId="27D0AC93" w14:textId="77777777" w:rsidR="00A33E04" w:rsidRDefault="00A33E04" w:rsidP="00843ADC">
            <w:r>
              <w:t>The user will end on the home screen.</w:t>
            </w:r>
          </w:p>
          <w:p w14:paraId="0B7956F3" w14:textId="77777777" w:rsidR="00A33E04" w:rsidRDefault="00A33E04" w:rsidP="00843ADC"/>
        </w:tc>
      </w:tr>
      <w:tr w:rsidR="00A33E04" w14:paraId="5CD67653" w14:textId="77777777" w:rsidTr="00843ADC">
        <w:tc>
          <w:tcPr>
            <w:tcW w:w="2268" w:type="dxa"/>
          </w:tcPr>
          <w:p w14:paraId="0A1CC9BE" w14:textId="77777777" w:rsidR="00A33E04" w:rsidRDefault="00A33E04" w:rsidP="00843ADC">
            <w:r>
              <w:rPr>
                <w:b/>
              </w:rPr>
              <w:t>Other attributes:</w:t>
            </w:r>
          </w:p>
        </w:tc>
        <w:tc>
          <w:tcPr>
            <w:tcW w:w="6588" w:type="dxa"/>
          </w:tcPr>
          <w:p w14:paraId="0D742CC8" w14:textId="77777777" w:rsidR="00A33E04" w:rsidRDefault="00A33E04" w:rsidP="00843ADC"/>
          <w:p w14:paraId="3CE6B552" w14:textId="77777777" w:rsidR="00A33E04" w:rsidRDefault="00A33E04" w:rsidP="00843ADC">
            <w:r>
              <w:t>N/A</w:t>
            </w:r>
          </w:p>
          <w:p w14:paraId="79C6DB42" w14:textId="77777777" w:rsidR="00A33E04" w:rsidRDefault="00A33E04" w:rsidP="00843ADC"/>
        </w:tc>
      </w:tr>
    </w:tbl>
    <w:p w14:paraId="2A863807" w14:textId="77777777" w:rsidR="00A33E04" w:rsidRDefault="00A33E04" w:rsidP="00A33E04">
      <w:pPr>
        <w:rPr>
          <w:sz w:val="20"/>
        </w:rPr>
      </w:pPr>
    </w:p>
    <w:p w14:paraId="7A203144" w14:textId="77777777" w:rsidR="00A33E04" w:rsidRDefault="00A33E04" w:rsidP="00A33E04">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280C5B6F" w14:textId="77777777" w:rsidR="00490B06" w:rsidRDefault="00490B06" w:rsidP="00490B06">
      <w:pPr>
        <w:pStyle w:val="Heading1"/>
      </w:pPr>
      <w:r>
        <w:lastRenderedPageBreak/>
        <w:t xml:space="preserve">5.  </w:t>
      </w:r>
      <w:r w:rsidRPr="00490B06">
        <w:t>Software Processes and Infrastructure</w:t>
      </w:r>
      <w:bookmarkEnd w:id="12"/>
    </w:p>
    <w:p w14:paraId="7D1C6759" w14:textId="77777777" w:rsidR="00797251" w:rsidRDefault="00797251">
      <w:pPr>
        <w:pStyle w:val="heading1underline"/>
      </w:pPr>
    </w:p>
    <w:p w14:paraId="45B5B0C0" w14:textId="77777777" w:rsidR="00797251" w:rsidRDefault="00797251">
      <w:pPr>
        <w:pStyle w:val="Heading2"/>
      </w:pPr>
      <w:bookmarkStart w:id="21" w:name="_Toc462791971"/>
      <w:r>
        <w:t xml:space="preserve">5.1 </w:t>
      </w:r>
      <w:r w:rsidR="00920E35">
        <w:t>Hardware and Infrastructure</w:t>
      </w:r>
      <w:bookmarkEnd w:id="21"/>
    </w:p>
    <w:p w14:paraId="59E6E541" w14:textId="77777777" w:rsidR="00584288" w:rsidRDefault="00584288" w:rsidP="00584288">
      <w:pPr>
        <w:pStyle w:val="NormalWeb"/>
        <w:spacing w:before="0" w:beforeAutospacing="0" w:after="160" w:afterAutospacing="0"/>
      </w:pPr>
      <w:r>
        <w:rPr>
          <w:rFonts w:ascii="Arial" w:hAnsi="Arial" w:cs="Arial"/>
          <w:color w:val="000000"/>
          <w:sz w:val="20"/>
          <w:szCs w:val="20"/>
        </w:rPr>
        <w:t>Android 7.0 Nougat and higher</w:t>
      </w:r>
    </w:p>
    <w:p w14:paraId="09F5CD40"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SDK</w:t>
      </w:r>
    </w:p>
    <w:p w14:paraId="2FF9AF66" w14:textId="3C05D8CD" w:rsidR="00FE3299" w:rsidRDefault="00FE3299" w:rsidP="00584288">
      <w:pPr>
        <w:pStyle w:val="NormalWeb"/>
        <w:spacing w:before="0" w:beforeAutospacing="0" w:after="160" w:afterAutospacing="0"/>
      </w:pPr>
      <w:r>
        <w:rPr>
          <w:rFonts w:ascii="Arial" w:hAnsi="Arial" w:cs="Arial"/>
          <w:color w:val="000000"/>
          <w:sz w:val="20"/>
          <w:szCs w:val="20"/>
        </w:rPr>
        <w:t>Java Development Kit</w:t>
      </w:r>
    </w:p>
    <w:p w14:paraId="35CFD389" w14:textId="77777777" w:rsidR="00584288" w:rsidRDefault="00584288" w:rsidP="00584288">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Android Studio 3.6</w:t>
      </w:r>
    </w:p>
    <w:p w14:paraId="632B96A9" w14:textId="6E8BE3FD" w:rsidR="00E4442E" w:rsidRDefault="00E4442E" w:rsidP="00584288">
      <w:pPr>
        <w:pStyle w:val="NormalWeb"/>
        <w:spacing w:before="0" w:beforeAutospacing="0" w:after="160" w:afterAutospacing="0"/>
      </w:pPr>
      <w:r>
        <w:rPr>
          <w:rFonts w:ascii="Arial" w:hAnsi="Arial" w:cs="Arial"/>
          <w:color w:val="000000"/>
          <w:sz w:val="20"/>
          <w:szCs w:val="20"/>
        </w:rPr>
        <w:t>Android Emulator / Google Pixel 3XL</w:t>
      </w:r>
    </w:p>
    <w:p w14:paraId="00F30CF5" w14:textId="77777777" w:rsidR="00584288" w:rsidRDefault="00584288" w:rsidP="00584288">
      <w:pPr>
        <w:pStyle w:val="NormalWeb"/>
        <w:spacing w:before="0" w:beforeAutospacing="0" w:after="160" w:afterAutospacing="0"/>
      </w:pPr>
      <w:r>
        <w:rPr>
          <w:rFonts w:ascii="Arial" w:hAnsi="Arial" w:cs="Arial"/>
          <w:color w:val="000000"/>
          <w:sz w:val="20"/>
          <w:szCs w:val="20"/>
        </w:rPr>
        <w:t>Anaconda 2019.10 / Python 3.7</w:t>
      </w:r>
    </w:p>
    <w:p w14:paraId="0744D2D9" w14:textId="77777777" w:rsidR="00584288" w:rsidRDefault="00584288" w:rsidP="00584288">
      <w:pPr>
        <w:pStyle w:val="NormalWeb"/>
        <w:spacing w:before="0" w:beforeAutospacing="0" w:after="160" w:afterAutospacing="0"/>
      </w:pPr>
      <w:proofErr w:type="spellStart"/>
      <w:r>
        <w:rPr>
          <w:rFonts w:ascii="Arial" w:hAnsi="Arial" w:cs="Arial"/>
          <w:color w:val="000000"/>
          <w:sz w:val="20"/>
          <w:szCs w:val="20"/>
        </w:rPr>
        <w:t>Jupyter</w:t>
      </w:r>
      <w:proofErr w:type="spellEnd"/>
      <w:r>
        <w:rPr>
          <w:rFonts w:ascii="Arial" w:hAnsi="Arial" w:cs="Arial"/>
          <w:color w:val="000000"/>
          <w:sz w:val="20"/>
          <w:szCs w:val="20"/>
        </w:rPr>
        <w:t xml:space="preserve"> Notebook</w:t>
      </w:r>
    </w:p>
    <w:p w14:paraId="5608DECD" w14:textId="0A75EAA8" w:rsidR="00797251" w:rsidRDefault="00584288" w:rsidP="00584288">
      <w:pPr>
        <w:pStyle w:val="NormalWeb"/>
        <w:spacing w:before="0" w:beforeAutospacing="0" w:after="160" w:afterAutospacing="0"/>
        <w:rPr>
          <w:rFonts w:ascii="Arial" w:hAnsi="Arial" w:cs="Arial"/>
          <w:color w:val="000000"/>
          <w:sz w:val="20"/>
          <w:szCs w:val="20"/>
        </w:rPr>
      </w:pP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2.1</w:t>
      </w:r>
    </w:p>
    <w:p w14:paraId="1D27E5AB" w14:textId="5D701751" w:rsidR="007E7F88" w:rsidRDefault="007E7F88" w:rsidP="00584288">
      <w:pPr>
        <w:pStyle w:val="NormalWeb"/>
        <w:spacing w:before="0" w:beforeAutospacing="0" w:after="160" w:afterAutospacing="0"/>
      </w:pPr>
      <w:r>
        <w:rPr>
          <w:rFonts w:ascii="Arial" w:hAnsi="Arial" w:cs="Arial"/>
          <w:color w:val="000000"/>
          <w:sz w:val="20"/>
          <w:szCs w:val="20"/>
        </w:rPr>
        <w:t>Google Firebase</w:t>
      </w:r>
    </w:p>
    <w:p w14:paraId="2D5847C0" w14:textId="77777777" w:rsidR="00797251" w:rsidRDefault="00797251" w:rsidP="00B03094">
      <w:pPr>
        <w:pStyle w:val="Heading2"/>
      </w:pPr>
      <w:bookmarkStart w:id="22" w:name="_Toc517694305"/>
      <w:bookmarkStart w:id="23" w:name="_Toc462791972"/>
      <w:r>
        <w:lastRenderedPageBreak/>
        <w:t xml:space="preserve">5.2 </w:t>
      </w:r>
      <w:r w:rsidR="00B03094">
        <w:t>UML Diagrams</w:t>
      </w:r>
      <w:bookmarkEnd w:id="22"/>
      <w:bookmarkEnd w:id="23"/>
    </w:p>
    <w:p w14:paraId="62050929" w14:textId="38878C1A" w:rsidR="00595F05" w:rsidRPr="00595F05" w:rsidRDefault="00BE01DE" w:rsidP="00595F05">
      <w:pPr>
        <w:pStyle w:val="BodyText2"/>
        <w:keepNext/>
        <w:keepLines/>
        <w:ind w:left="0"/>
      </w:pPr>
      <w:r w:rsidRPr="00BE01DE">
        <w:t>Please refer to Section 1 of the project binder. Original UML diagrams shown there.</w:t>
      </w:r>
    </w:p>
    <w:p w14:paraId="73C21442" w14:textId="77777777" w:rsidR="004C097B" w:rsidRDefault="004C097B" w:rsidP="00584288">
      <w:pPr>
        <w:pStyle w:val="BodyText2"/>
        <w:keepNext/>
        <w:keepLines/>
        <w:ind w:left="0"/>
      </w:pPr>
    </w:p>
    <w:p w14:paraId="763D5EEE" w14:textId="77777777" w:rsidR="00797251" w:rsidRDefault="00797251">
      <w:pPr>
        <w:pStyle w:val="Heading2"/>
      </w:pPr>
      <w:bookmarkStart w:id="24" w:name="_Toc517694306"/>
      <w:bookmarkStart w:id="25" w:name="_Toc462791973"/>
      <w:r>
        <w:t>5.3 Conceptual Data Model</w:t>
      </w:r>
      <w:bookmarkEnd w:id="24"/>
      <w:r w:rsidR="00920E35">
        <w:t xml:space="preserve"> - Database</w:t>
      </w:r>
      <w:bookmarkEnd w:id="25"/>
    </w:p>
    <w:p w14:paraId="7A0CADDE" w14:textId="4D93D533" w:rsidR="00797251" w:rsidRDefault="00797251" w:rsidP="00BE01DE">
      <w:pPr>
        <w:pStyle w:val="BodyText2"/>
        <w:tabs>
          <w:tab w:val="clear" w:pos="1080"/>
          <w:tab w:val="clear" w:pos="1440"/>
          <w:tab w:val="clear" w:pos="1800"/>
          <w:tab w:val="left" w:pos="360"/>
          <w:tab w:val="left" w:pos="450"/>
        </w:tabs>
        <w:ind w:left="0"/>
      </w:pPr>
      <w:r>
        <w:t xml:space="preserve"> </w:t>
      </w:r>
      <w:r w:rsidR="008878C0">
        <w:rPr>
          <w:rFonts w:cs="Arial"/>
          <w:noProof/>
          <w:color w:val="000000"/>
          <w:bdr w:val="none" w:sz="0" w:space="0" w:color="auto" w:frame="1"/>
        </w:rPr>
        <w:pict w14:anchorId="13EEDCA8">
          <v:shape id="Picture 5" o:spid="_x0000_i1026" type="#_x0000_t75" style="width:6in;height:413.3pt;visibility:visible">
            <v:imagedata r:id="rId14" o:title=""/>
          </v:shape>
        </w:pict>
      </w:r>
    </w:p>
    <w:p w14:paraId="537707BF" w14:textId="77777777" w:rsidR="00797251" w:rsidRDefault="00124435">
      <w:pPr>
        <w:pStyle w:val="Heading2"/>
      </w:pPr>
      <w:bookmarkStart w:id="26" w:name="_Toc517694308"/>
      <w:bookmarkStart w:id="27" w:name="_Toc462791974"/>
      <w:r>
        <w:t>5.4</w:t>
      </w:r>
      <w:r w:rsidR="00797251">
        <w:t xml:space="preserve"> Screen</w:t>
      </w:r>
      <w:r w:rsidR="009238A9">
        <w:t xml:space="preserve"> Shots</w:t>
      </w:r>
      <w:bookmarkEnd w:id="26"/>
      <w:bookmarkEnd w:id="27"/>
    </w:p>
    <w:p w14:paraId="18710C05" w14:textId="0C6C393A" w:rsidR="00797251" w:rsidRDefault="009238A9" w:rsidP="00BE01DE">
      <w:pPr>
        <w:pStyle w:val="BodyText2"/>
        <w:ind w:left="0"/>
      </w:pPr>
      <w:r>
        <w:t>None available at this time</w:t>
      </w:r>
    </w:p>
    <w:p w14:paraId="43E6E94B" w14:textId="77777777" w:rsidR="009238A9" w:rsidRDefault="009238A9">
      <w:pPr>
        <w:pStyle w:val="BodyText2"/>
      </w:pPr>
    </w:p>
    <w:p w14:paraId="0C90B50C" w14:textId="77777777" w:rsidR="00797251" w:rsidRDefault="000C17D7" w:rsidP="000C17D7">
      <w:pPr>
        <w:pStyle w:val="Heading2"/>
      </w:pPr>
      <w:bookmarkStart w:id="28" w:name="_Toc517694310"/>
      <w:bookmarkStart w:id="29" w:name="_Toc462791975"/>
      <w:r>
        <w:t>5.5</w:t>
      </w:r>
      <w:r w:rsidR="00797251">
        <w:t xml:space="preserve"> </w:t>
      </w:r>
      <w:r>
        <w:t>Test Plan</w:t>
      </w:r>
      <w:bookmarkEnd w:id="28"/>
      <w:bookmarkEnd w:id="29"/>
    </w:p>
    <w:p w14:paraId="2F735032" w14:textId="4752DB95" w:rsidR="00CB348A" w:rsidRDefault="00CB348A" w:rsidP="00CB348A">
      <w:pPr>
        <w:pStyle w:val="NormalWeb"/>
        <w:spacing w:before="0" w:beforeAutospacing="0" w:after="160" w:afterAutospacing="0"/>
        <w:ind w:hanging="360"/>
      </w:pPr>
      <w:r>
        <w:rPr>
          <w:rFonts w:ascii="Arial" w:hAnsi="Arial" w:cs="Arial"/>
          <w:color w:val="000000"/>
          <w:sz w:val="20"/>
          <w:szCs w:val="20"/>
        </w:rPr>
        <w:t xml:space="preserve"> </w:t>
      </w:r>
      <w:r>
        <w:rPr>
          <w:rFonts w:ascii="Arial" w:hAnsi="Arial" w:cs="Arial"/>
          <w:color w:val="000000"/>
          <w:sz w:val="20"/>
          <w:szCs w:val="20"/>
        </w:rPr>
        <w:tab/>
        <w:t>Test plan will be implemented at a later time.</w:t>
      </w:r>
    </w:p>
    <w:p w14:paraId="52E3966D" w14:textId="77777777" w:rsidR="00797251" w:rsidRDefault="00797251" w:rsidP="00CB348A">
      <w:pPr>
        <w:pStyle w:val="BodyText2"/>
        <w:ind w:left="0"/>
      </w:pPr>
    </w:p>
    <w:p w14:paraId="000EA4F9" w14:textId="77777777" w:rsidR="002F043E" w:rsidRDefault="002F043E">
      <w:pPr>
        <w:pStyle w:val="BodyText2"/>
      </w:pPr>
    </w:p>
    <w:p w14:paraId="4CDBA1F9" w14:textId="77777777" w:rsidR="00797251" w:rsidRDefault="00797251">
      <w:pPr>
        <w:pStyle w:val="Heading1"/>
      </w:pPr>
      <w:bookmarkStart w:id="30" w:name="_Toc462791976"/>
      <w:r>
        <w:lastRenderedPageBreak/>
        <w:t>6.  Assumptions and Constraints</w:t>
      </w:r>
      <w:bookmarkEnd w:id="30"/>
    </w:p>
    <w:p w14:paraId="20E1AC2C" w14:textId="77777777" w:rsidR="00797251" w:rsidRDefault="00797251">
      <w:pPr>
        <w:pStyle w:val="heading1underline"/>
      </w:pPr>
    </w:p>
    <w:p w14:paraId="0C96C584" w14:textId="77777777" w:rsidR="00797251" w:rsidRDefault="00797251">
      <w:pPr>
        <w:pStyle w:val="Heading2"/>
      </w:pPr>
      <w:bookmarkStart w:id="31" w:name="_Toc462791977"/>
      <w:r>
        <w:t>6.1 ASSUMPTIONS</w:t>
      </w:r>
      <w:bookmarkEnd w:id="31"/>
    </w:p>
    <w:p w14:paraId="0F240EE8" w14:textId="77777777" w:rsidR="00797251" w:rsidRDefault="00797251">
      <w:pPr>
        <w:pStyle w:val="BodyText2"/>
      </w:pPr>
      <w:r>
        <w:t>The following is a list of assumptions:</w:t>
      </w:r>
    </w:p>
    <w:p w14:paraId="755C855D" w14:textId="77777777" w:rsidR="001A5D9C" w:rsidRPr="001A5D9C" w:rsidRDefault="009023F9" w:rsidP="001A5D9C">
      <w:pPr>
        <w:numPr>
          <w:ilvl w:val="0"/>
          <w:numId w:val="23"/>
        </w:numPr>
        <w:rPr>
          <w:sz w:val="20"/>
        </w:rPr>
      </w:pPr>
      <w:r w:rsidRPr="00A35BA0">
        <w:rPr>
          <w:sz w:val="20"/>
        </w:rPr>
        <w:t xml:space="preserve">Ignore </w:t>
      </w:r>
      <w:r w:rsidR="00253276">
        <w:rPr>
          <w:sz w:val="20"/>
        </w:rPr>
        <w:t>collecting money from external advertisement and general accounting</w:t>
      </w:r>
    </w:p>
    <w:p w14:paraId="7EA3E5BB" w14:textId="77777777" w:rsidR="006E0D6D" w:rsidRDefault="006E0D6D" w:rsidP="006E0D6D">
      <w:pPr>
        <w:ind w:left="1008"/>
        <w:rPr>
          <w:sz w:val="20"/>
        </w:rPr>
      </w:pPr>
    </w:p>
    <w:p w14:paraId="79752BA1" w14:textId="77777777" w:rsidR="00D11B06" w:rsidRPr="00D11B06" w:rsidRDefault="00253276" w:rsidP="00D11B06">
      <w:pPr>
        <w:numPr>
          <w:ilvl w:val="0"/>
          <w:numId w:val="23"/>
        </w:numPr>
        <w:rPr>
          <w:sz w:val="20"/>
        </w:rPr>
      </w:pPr>
      <w:r>
        <w:rPr>
          <w:sz w:val="20"/>
        </w:rPr>
        <w:t>Ignore compliance issues</w:t>
      </w:r>
    </w:p>
    <w:p w14:paraId="630A7D6A" w14:textId="77777777" w:rsidR="006E0D6D" w:rsidRPr="00A35BA0" w:rsidRDefault="006E0D6D" w:rsidP="006E0D6D">
      <w:pPr>
        <w:ind w:left="1008"/>
        <w:rPr>
          <w:sz w:val="20"/>
        </w:rPr>
      </w:pPr>
    </w:p>
    <w:p w14:paraId="7F4FF4B2" w14:textId="70B13675" w:rsidR="006E0D6D" w:rsidRDefault="006E0D6D" w:rsidP="006E0D6D">
      <w:pPr>
        <w:pStyle w:val="BodyText2"/>
        <w:numPr>
          <w:ilvl w:val="0"/>
          <w:numId w:val="23"/>
        </w:numPr>
        <w:tabs>
          <w:tab w:val="clear" w:pos="1080"/>
        </w:tabs>
      </w:pPr>
      <w:r>
        <w:t>Ignore market conditions and demands</w:t>
      </w:r>
    </w:p>
    <w:p w14:paraId="11C859AC" w14:textId="1D4FF3FF" w:rsidR="006E0D6D" w:rsidRPr="00A35BA0" w:rsidRDefault="006E0D6D" w:rsidP="006E0D6D">
      <w:pPr>
        <w:pStyle w:val="BodyText2"/>
        <w:numPr>
          <w:ilvl w:val="0"/>
          <w:numId w:val="23"/>
        </w:numPr>
        <w:tabs>
          <w:tab w:val="clear" w:pos="1080"/>
        </w:tabs>
      </w:pPr>
      <w:r>
        <w:t xml:space="preserve">Ignore future </w:t>
      </w:r>
      <w:r w:rsidR="00AE0C75">
        <w:t>system additions</w:t>
      </w:r>
    </w:p>
    <w:p w14:paraId="6D44397E" w14:textId="77777777" w:rsidR="00797251" w:rsidRDefault="00797251">
      <w:pPr>
        <w:pStyle w:val="BodyText2"/>
      </w:pPr>
    </w:p>
    <w:p w14:paraId="6D5E9267" w14:textId="77777777" w:rsidR="00797251" w:rsidRDefault="00797251">
      <w:pPr>
        <w:pStyle w:val="Heading2"/>
      </w:pPr>
      <w:bookmarkStart w:id="32" w:name="_Toc462791978"/>
      <w:r>
        <w:t>6.2 CONSTRAINTS</w:t>
      </w:r>
      <w:bookmarkEnd w:id="32"/>
    </w:p>
    <w:p w14:paraId="60236E87" w14:textId="77777777" w:rsidR="00797251" w:rsidRDefault="00797251">
      <w:pPr>
        <w:pStyle w:val="BodyText2"/>
      </w:pPr>
      <w:r>
        <w:t>The following is a list of constraints:</w:t>
      </w:r>
    </w:p>
    <w:p w14:paraId="147C7991" w14:textId="77777777" w:rsidR="00797251" w:rsidRDefault="00733330"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 xml:space="preserve">Team lacks </w:t>
      </w:r>
      <w:r w:rsidR="008126F7">
        <w:rPr>
          <w:rFonts w:ascii="Arial" w:hAnsi="Arial" w:cs="Arial"/>
          <w:color w:val="000000"/>
          <w:sz w:val="20"/>
          <w:szCs w:val="20"/>
        </w:rPr>
        <w:t>Android</w:t>
      </w:r>
      <w:r w:rsidR="0081137B">
        <w:rPr>
          <w:rFonts w:ascii="Arial" w:hAnsi="Arial" w:cs="Arial"/>
          <w:color w:val="000000"/>
          <w:sz w:val="20"/>
          <w:szCs w:val="20"/>
        </w:rPr>
        <w:t xml:space="preserve"> experience</w:t>
      </w:r>
    </w:p>
    <w:p w14:paraId="06506661" w14:textId="77777777" w:rsidR="00797251" w:rsidRDefault="00253276"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Schedule very aggressive</w:t>
      </w:r>
    </w:p>
    <w:p w14:paraId="55743B47"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TensorFlow experience</w:t>
      </w:r>
    </w:p>
    <w:p w14:paraId="6712FACB"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lacks Python experience</w:t>
      </w:r>
    </w:p>
    <w:p w14:paraId="5E2C1C14" w14:textId="77777777" w:rsidR="008126F7" w:rsidRDefault="008126F7" w:rsidP="008126F7">
      <w:pPr>
        <w:pStyle w:val="NormalWeb"/>
        <w:numPr>
          <w:ilvl w:val="0"/>
          <w:numId w:val="25"/>
        </w:numPr>
        <w:spacing w:before="0" w:beforeAutospacing="0" w:after="160" w:afterAutospacing="0"/>
        <w:textAlignment w:val="baseline"/>
        <w:rPr>
          <w:rFonts w:ascii="Arial" w:hAnsi="Arial" w:cs="Arial"/>
          <w:color w:val="000000"/>
        </w:rPr>
      </w:pPr>
      <w:r>
        <w:rPr>
          <w:rFonts w:ascii="Arial" w:hAnsi="Arial" w:cs="Arial"/>
          <w:color w:val="000000"/>
          <w:sz w:val="20"/>
          <w:szCs w:val="20"/>
        </w:rPr>
        <w:t>Team has very limited Java experience</w:t>
      </w:r>
    </w:p>
    <w:p w14:paraId="2617DF97" w14:textId="77777777" w:rsidR="00797251" w:rsidRDefault="00797251" w:rsidP="008126F7">
      <w:pPr>
        <w:pStyle w:val="BodyText2"/>
        <w:tabs>
          <w:tab w:val="clear" w:pos="1080"/>
        </w:tabs>
        <w:ind w:left="1008"/>
      </w:pPr>
    </w:p>
    <w:p w14:paraId="7CE96018" w14:textId="77777777" w:rsidR="00797251" w:rsidRDefault="00797251">
      <w:pPr>
        <w:pStyle w:val="BodyText2"/>
        <w:keepNext/>
        <w:keepLines/>
      </w:pPr>
    </w:p>
    <w:p w14:paraId="20187A6C" w14:textId="77777777" w:rsidR="00733330" w:rsidRDefault="00733330" w:rsidP="00733330">
      <w:pPr>
        <w:pStyle w:val="Heading2"/>
      </w:pPr>
      <w:bookmarkStart w:id="33" w:name="_Toc462791979"/>
      <w:r>
        <w:t>6.3 Out of Scope material</w:t>
      </w:r>
      <w:bookmarkEnd w:id="33"/>
    </w:p>
    <w:p w14:paraId="661D44E5" w14:textId="77777777" w:rsidR="00733330" w:rsidRDefault="00733330" w:rsidP="00733330">
      <w:pPr>
        <w:pStyle w:val="BodyText2"/>
      </w:pPr>
      <w:r>
        <w:t>The following is a list of “out of scope” material:</w:t>
      </w:r>
    </w:p>
    <w:p w14:paraId="0BE8DFDC" w14:textId="77777777" w:rsidR="00733330" w:rsidRDefault="00733330" w:rsidP="00253276">
      <w:pPr>
        <w:pStyle w:val="BodyText2"/>
        <w:numPr>
          <w:ilvl w:val="0"/>
          <w:numId w:val="27"/>
        </w:numPr>
        <w:tabs>
          <w:tab w:val="clear" w:pos="1080"/>
        </w:tabs>
      </w:pPr>
      <w:r>
        <w:t>Post Project maintenance is not covered</w:t>
      </w:r>
    </w:p>
    <w:p w14:paraId="7FE0A627" w14:textId="77777777" w:rsidR="00733330" w:rsidRDefault="00733330" w:rsidP="008126F7">
      <w:pPr>
        <w:pStyle w:val="BodyText2"/>
        <w:tabs>
          <w:tab w:val="clear" w:pos="1080"/>
        </w:tabs>
        <w:ind w:left="1008"/>
      </w:pPr>
    </w:p>
    <w:p w14:paraId="68531EF3" w14:textId="77777777" w:rsidR="00733330" w:rsidRDefault="00733330" w:rsidP="00733330">
      <w:pPr>
        <w:pStyle w:val="BodyText2"/>
        <w:keepNext/>
        <w:keepLines/>
      </w:pPr>
    </w:p>
    <w:p w14:paraId="57D748FC" w14:textId="77777777" w:rsidR="00797251" w:rsidRDefault="00797251">
      <w:pPr>
        <w:pStyle w:val="BodyText2"/>
      </w:pPr>
    </w:p>
    <w:p w14:paraId="7917DD49" w14:textId="77777777" w:rsidR="00797251" w:rsidRDefault="00797251">
      <w:pPr>
        <w:pStyle w:val="BodyText2"/>
      </w:pPr>
    </w:p>
    <w:p w14:paraId="23912F62" w14:textId="77777777" w:rsidR="00797251" w:rsidRDefault="00797251">
      <w:pPr>
        <w:pStyle w:val="Heading1"/>
      </w:pPr>
      <w:bookmarkStart w:id="34" w:name="_Toc462791980"/>
      <w:r>
        <w:lastRenderedPageBreak/>
        <w:t xml:space="preserve">7.  </w:t>
      </w:r>
      <w:bookmarkStart w:id="35" w:name="_Toc469714138"/>
      <w:r>
        <w:t>Delivery and Schedule</w:t>
      </w:r>
      <w:bookmarkEnd w:id="34"/>
      <w:bookmarkEnd w:id="35"/>
    </w:p>
    <w:p w14:paraId="13D391CE" w14:textId="77777777" w:rsidR="00797251" w:rsidRDefault="00797251">
      <w:pPr>
        <w:pStyle w:val="BodyText1"/>
        <w:rPr>
          <w:sz w:val="24"/>
          <w:u w:val="single"/>
        </w:rPr>
      </w:pPr>
    </w:p>
    <w:p w14:paraId="368D3F16" w14:textId="77777777" w:rsidR="00797251" w:rsidRDefault="00797251">
      <w:pPr>
        <w:pStyle w:val="BodyText1"/>
      </w:pPr>
      <w:r>
        <w:t>{List all tasks/milestones from start of the project to the end with specific dates for both Anticipated Start &amp; End Dates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15"/>
        <w:gridCol w:w="1295"/>
        <w:gridCol w:w="1350"/>
        <w:gridCol w:w="2448"/>
      </w:tblGrid>
      <w:tr w:rsidR="00773733" w14:paraId="64A7607C" w14:textId="77777777" w:rsidTr="00773733">
        <w:tc>
          <w:tcPr>
            <w:tcW w:w="2088" w:type="dxa"/>
            <w:shd w:val="clear" w:color="auto" w:fill="CCFFFF"/>
          </w:tcPr>
          <w:p w14:paraId="63BA121F" w14:textId="77777777" w:rsidR="00797251" w:rsidRDefault="00797251">
            <w:pPr>
              <w:pStyle w:val="BodyText1"/>
              <w:ind w:left="0"/>
              <w:jc w:val="center"/>
            </w:pPr>
            <w:r>
              <w:t>Task/Milestone Description</w:t>
            </w:r>
          </w:p>
        </w:tc>
        <w:tc>
          <w:tcPr>
            <w:tcW w:w="1315" w:type="dxa"/>
            <w:shd w:val="clear" w:color="auto" w:fill="CCFFFF"/>
          </w:tcPr>
          <w:p w14:paraId="74561503" w14:textId="77777777" w:rsidR="00797251" w:rsidRDefault="00797251">
            <w:pPr>
              <w:pStyle w:val="BodyText1"/>
              <w:ind w:left="0"/>
              <w:jc w:val="center"/>
            </w:pPr>
            <w:r>
              <w:t>Anticipated Start Date</w:t>
            </w:r>
          </w:p>
        </w:tc>
        <w:tc>
          <w:tcPr>
            <w:tcW w:w="1295" w:type="dxa"/>
            <w:shd w:val="clear" w:color="auto" w:fill="CCFFFF"/>
          </w:tcPr>
          <w:p w14:paraId="2571078E" w14:textId="77777777" w:rsidR="00797251" w:rsidRDefault="00797251">
            <w:pPr>
              <w:pStyle w:val="BodyText1"/>
              <w:ind w:left="0"/>
              <w:jc w:val="center"/>
            </w:pPr>
            <w:r>
              <w:t>Anticipated End Date</w:t>
            </w:r>
          </w:p>
        </w:tc>
        <w:tc>
          <w:tcPr>
            <w:tcW w:w="1350" w:type="dxa"/>
            <w:shd w:val="clear" w:color="auto" w:fill="CCFFFF"/>
          </w:tcPr>
          <w:p w14:paraId="7C3BA8FA" w14:textId="77777777" w:rsidR="00797251" w:rsidRDefault="00797251">
            <w:pPr>
              <w:pStyle w:val="BodyText1"/>
              <w:ind w:left="0"/>
              <w:jc w:val="center"/>
            </w:pPr>
            <w:r>
              <w:t>Status</w:t>
            </w:r>
          </w:p>
        </w:tc>
        <w:tc>
          <w:tcPr>
            <w:tcW w:w="2448" w:type="dxa"/>
            <w:shd w:val="clear" w:color="auto" w:fill="CCFFFF"/>
          </w:tcPr>
          <w:p w14:paraId="17CE6939" w14:textId="77777777" w:rsidR="00797251" w:rsidRDefault="00797251">
            <w:pPr>
              <w:pStyle w:val="BodyText1"/>
              <w:ind w:left="0"/>
              <w:jc w:val="center"/>
            </w:pPr>
            <w:r>
              <w:t>Comments</w:t>
            </w:r>
          </w:p>
        </w:tc>
      </w:tr>
      <w:tr w:rsidR="00652E82" w14:paraId="53928007" w14:textId="77777777" w:rsidTr="00773733">
        <w:tc>
          <w:tcPr>
            <w:tcW w:w="2088" w:type="dxa"/>
          </w:tcPr>
          <w:p w14:paraId="042D5868" w14:textId="77777777" w:rsidR="00652E82" w:rsidRDefault="00652E82" w:rsidP="00266EBC">
            <w:pPr>
              <w:pStyle w:val="BodyText1"/>
              <w:ind w:left="0"/>
            </w:pPr>
            <w:r>
              <w:t>Prepare Requirements and UML diagram</w:t>
            </w:r>
          </w:p>
        </w:tc>
        <w:tc>
          <w:tcPr>
            <w:tcW w:w="1315" w:type="dxa"/>
          </w:tcPr>
          <w:p w14:paraId="5AA53BB6" w14:textId="52A3EACE" w:rsidR="00652E82" w:rsidRDefault="00740476" w:rsidP="0081137B">
            <w:pPr>
              <w:pStyle w:val="BodyText1"/>
              <w:ind w:left="0"/>
            </w:pPr>
            <w:r>
              <w:t>01/31/2020</w:t>
            </w:r>
          </w:p>
        </w:tc>
        <w:tc>
          <w:tcPr>
            <w:tcW w:w="1295" w:type="dxa"/>
          </w:tcPr>
          <w:p w14:paraId="0FF09C39" w14:textId="40A27236" w:rsidR="00652E82" w:rsidRDefault="0096420D" w:rsidP="0081137B">
            <w:pPr>
              <w:pStyle w:val="BodyText1"/>
              <w:ind w:left="0"/>
            </w:pPr>
            <w:r>
              <w:t>02/21/2020</w:t>
            </w:r>
          </w:p>
        </w:tc>
        <w:tc>
          <w:tcPr>
            <w:tcW w:w="1350" w:type="dxa"/>
          </w:tcPr>
          <w:p w14:paraId="1CA5E7CA" w14:textId="28C85E34" w:rsidR="00652E82" w:rsidRDefault="0096420D" w:rsidP="00266EBC">
            <w:pPr>
              <w:pStyle w:val="BodyText1"/>
              <w:ind w:left="0"/>
            </w:pPr>
            <w:r>
              <w:t>Complete</w:t>
            </w:r>
          </w:p>
        </w:tc>
        <w:tc>
          <w:tcPr>
            <w:tcW w:w="2448" w:type="dxa"/>
          </w:tcPr>
          <w:p w14:paraId="23B9E2E3" w14:textId="77777777" w:rsidR="00652E82" w:rsidRDefault="0081137B" w:rsidP="00266EBC">
            <w:pPr>
              <w:pStyle w:val="BodyText1"/>
              <w:ind w:left="0"/>
            </w:pPr>
            <w:r>
              <w:t>Deliverable will be UL document.</w:t>
            </w:r>
          </w:p>
          <w:p w14:paraId="2D41E247" w14:textId="77777777" w:rsidR="000E714E" w:rsidRDefault="000E714E" w:rsidP="00266EBC">
            <w:pPr>
              <w:pStyle w:val="BodyText1"/>
              <w:ind w:left="0"/>
            </w:pPr>
            <w:r>
              <w:t>Increment 1 Deliverable</w:t>
            </w:r>
          </w:p>
        </w:tc>
      </w:tr>
      <w:tr w:rsidR="00810279" w14:paraId="5BEA4D4A" w14:textId="77777777" w:rsidTr="00773733">
        <w:tc>
          <w:tcPr>
            <w:tcW w:w="2088" w:type="dxa"/>
          </w:tcPr>
          <w:p w14:paraId="36467C43" w14:textId="77777777" w:rsidR="00810279" w:rsidRDefault="00810279" w:rsidP="00266EBC">
            <w:pPr>
              <w:pStyle w:val="BodyText1"/>
              <w:ind w:left="0"/>
            </w:pPr>
            <w:r>
              <w:t>SRA document (</w:t>
            </w:r>
            <w:r w:rsidR="00652E82">
              <w:t xml:space="preserve">Includes project objectives, </w:t>
            </w:r>
            <w:r>
              <w:t>Requirements and UML diagrams)</w:t>
            </w:r>
          </w:p>
        </w:tc>
        <w:tc>
          <w:tcPr>
            <w:tcW w:w="1315" w:type="dxa"/>
          </w:tcPr>
          <w:p w14:paraId="4919E983" w14:textId="6E10EDC2" w:rsidR="00810279" w:rsidRDefault="0096420D" w:rsidP="0081137B">
            <w:pPr>
              <w:pStyle w:val="BodyText1"/>
              <w:ind w:left="0"/>
            </w:pPr>
            <w:r>
              <w:t>03/05/2020</w:t>
            </w:r>
          </w:p>
        </w:tc>
        <w:tc>
          <w:tcPr>
            <w:tcW w:w="1295" w:type="dxa"/>
          </w:tcPr>
          <w:p w14:paraId="022011E6" w14:textId="392C9248" w:rsidR="00810279" w:rsidRDefault="0096420D" w:rsidP="0081137B">
            <w:pPr>
              <w:pStyle w:val="BodyText1"/>
              <w:ind w:left="0"/>
            </w:pPr>
            <w:r>
              <w:t>03/31/2020</w:t>
            </w:r>
          </w:p>
        </w:tc>
        <w:tc>
          <w:tcPr>
            <w:tcW w:w="1350" w:type="dxa"/>
          </w:tcPr>
          <w:p w14:paraId="235B46B9" w14:textId="77777777" w:rsidR="00810279" w:rsidRDefault="00810279" w:rsidP="00266EBC">
            <w:pPr>
              <w:pStyle w:val="BodyText1"/>
              <w:ind w:left="0"/>
            </w:pPr>
            <w:r>
              <w:t>In Progress</w:t>
            </w:r>
          </w:p>
        </w:tc>
        <w:tc>
          <w:tcPr>
            <w:tcW w:w="2448" w:type="dxa"/>
          </w:tcPr>
          <w:p w14:paraId="7FB4FA73" w14:textId="77777777" w:rsidR="00810279" w:rsidRDefault="00810279" w:rsidP="00266EBC">
            <w:pPr>
              <w:pStyle w:val="BodyText1"/>
              <w:ind w:left="0"/>
            </w:pPr>
            <w:r>
              <w:t xml:space="preserve">Deliverable will be the SRA document. All stakeholders agree on the content of the SRA by signing in section 8. </w:t>
            </w:r>
          </w:p>
          <w:p w14:paraId="5CF91D6A" w14:textId="77777777" w:rsidR="000E714E" w:rsidRDefault="000E714E" w:rsidP="00266EBC">
            <w:pPr>
              <w:pStyle w:val="BodyText1"/>
              <w:ind w:left="0"/>
            </w:pPr>
            <w:r>
              <w:t>Increment 2 Deliverable</w:t>
            </w:r>
          </w:p>
        </w:tc>
      </w:tr>
      <w:tr w:rsidR="00810279" w14:paraId="318BEE8F" w14:textId="77777777" w:rsidTr="00773733">
        <w:tc>
          <w:tcPr>
            <w:tcW w:w="2088" w:type="dxa"/>
          </w:tcPr>
          <w:p w14:paraId="46A3EB4C" w14:textId="77777777" w:rsidR="00810279" w:rsidRDefault="0081137B" w:rsidP="0081137B">
            <w:pPr>
              <w:pStyle w:val="BodyText1"/>
              <w:ind w:left="0"/>
            </w:pPr>
            <w:r>
              <w:t>Home screen design and implementation</w:t>
            </w:r>
          </w:p>
        </w:tc>
        <w:tc>
          <w:tcPr>
            <w:tcW w:w="1315" w:type="dxa"/>
          </w:tcPr>
          <w:p w14:paraId="19868D2A" w14:textId="56150F77" w:rsidR="00810279" w:rsidRDefault="008A0BC1">
            <w:pPr>
              <w:pStyle w:val="BodyText1"/>
              <w:ind w:left="0"/>
            </w:pPr>
            <w:r>
              <w:t>3/</w:t>
            </w:r>
            <w:r w:rsidR="00A243CB">
              <w:t>31/2020</w:t>
            </w:r>
          </w:p>
        </w:tc>
        <w:tc>
          <w:tcPr>
            <w:tcW w:w="1295" w:type="dxa"/>
          </w:tcPr>
          <w:p w14:paraId="59E253D5" w14:textId="5395D530" w:rsidR="00810279" w:rsidRDefault="00D40AE3" w:rsidP="008A0BC1">
            <w:pPr>
              <w:pStyle w:val="BodyText1"/>
              <w:ind w:left="0"/>
            </w:pPr>
            <w:r>
              <w:t>04/02/2020</w:t>
            </w:r>
          </w:p>
          <w:p w14:paraId="5AB6E878" w14:textId="77777777" w:rsidR="008A0BC1" w:rsidRDefault="008A0BC1" w:rsidP="008A0BC1">
            <w:pPr>
              <w:pStyle w:val="BodyText1"/>
              <w:ind w:left="0"/>
            </w:pPr>
          </w:p>
        </w:tc>
        <w:tc>
          <w:tcPr>
            <w:tcW w:w="1350" w:type="dxa"/>
          </w:tcPr>
          <w:p w14:paraId="3601387C" w14:textId="77777777" w:rsidR="00810279" w:rsidRDefault="0081137B">
            <w:pPr>
              <w:pStyle w:val="BodyText1"/>
              <w:ind w:left="0"/>
            </w:pPr>
            <w:r>
              <w:t>To Be Completed (TBC)</w:t>
            </w:r>
          </w:p>
        </w:tc>
        <w:tc>
          <w:tcPr>
            <w:tcW w:w="2448" w:type="dxa"/>
          </w:tcPr>
          <w:p w14:paraId="67E0AE4F" w14:textId="77777777" w:rsidR="00810279" w:rsidRDefault="00810279">
            <w:pPr>
              <w:pStyle w:val="BodyText1"/>
              <w:ind w:left="0"/>
            </w:pPr>
          </w:p>
        </w:tc>
      </w:tr>
      <w:tr w:rsidR="00810279" w14:paraId="606ACF72" w14:textId="77777777" w:rsidTr="00773733">
        <w:tc>
          <w:tcPr>
            <w:tcW w:w="2088" w:type="dxa"/>
          </w:tcPr>
          <w:p w14:paraId="604B9FF7" w14:textId="77777777" w:rsidR="00810279" w:rsidRDefault="0081137B" w:rsidP="0081137B">
            <w:pPr>
              <w:pStyle w:val="BodyText1"/>
              <w:ind w:left="0"/>
            </w:pPr>
            <w:r>
              <w:t>Login and registration design and implementation</w:t>
            </w:r>
          </w:p>
        </w:tc>
        <w:tc>
          <w:tcPr>
            <w:tcW w:w="1315" w:type="dxa"/>
          </w:tcPr>
          <w:p w14:paraId="76A811FD" w14:textId="46F28AAA" w:rsidR="000E714E" w:rsidRDefault="0068073B">
            <w:pPr>
              <w:pStyle w:val="BodyText1"/>
              <w:ind w:left="0"/>
            </w:pPr>
            <w:r>
              <w:t>03/31/2020</w:t>
            </w:r>
          </w:p>
        </w:tc>
        <w:tc>
          <w:tcPr>
            <w:tcW w:w="1295" w:type="dxa"/>
          </w:tcPr>
          <w:p w14:paraId="77B7B1E6" w14:textId="2061848D" w:rsidR="000E714E" w:rsidRDefault="0068073B" w:rsidP="0068073B">
            <w:pPr>
              <w:pStyle w:val="BodyText1"/>
              <w:ind w:left="0"/>
              <w:jc w:val="center"/>
            </w:pPr>
            <w:r>
              <w:t>04/02/2020</w:t>
            </w:r>
          </w:p>
        </w:tc>
        <w:tc>
          <w:tcPr>
            <w:tcW w:w="1350" w:type="dxa"/>
          </w:tcPr>
          <w:p w14:paraId="5D30BBFD" w14:textId="77777777" w:rsidR="00810279" w:rsidRDefault="00810279">
            <w:pPr>
              <w:pStyle w:val="BodyText1"/>
              <w:ind w:left="0"/>
            </w:pPr>
          </w:p>
          <w:p w14:paraId="31A8C76E" w14:textId="77777777" w:rsidR="009D598A" w:rsidRDefault="009D598A">
            <w:pPr>
              <w:pStyle w:val="BodyText1"/>
              <w:ind w:left="0"/>
            </w:pPr>
            <w:r>
              <w:t>TBC</w:t>
            </w:r>
          </w:p>
        </w:tc>
        <w:tc>
          <w:tcPr>
            <w:tcW w:w="2448" w:type="dxa"/>
          </w:tcPr>
          <w:p w14:paraId="32F79DBB" w14:textId="77777777" w:rsidR="00810279" w:rsidRDefault="00810279">
            <w:pPr>
              <w:pStyle w:val="BodyText1"/>
              <w:ind w:left="0"/>
            </w:pPr>
          </w:p>
        </w:tc>
      </w:tr>
      <w:tr w:rsidR="00505FA2" w14:paraId="6927D287" w14:textId="77777777" w:rsidTr="00773733">
        <w:trPr>
          <w:trHeight w:val="683"/>
        </w:trPr>
        <w:tc>
          <w:tcPr>
            <w:tcW w:w="2088" w:type="dxa"/>
          </w:tcPr>
          <w:p w14:paraId="068E9303" w14:textId="5CC81322" w:rsidR="0081137B" w:rsidRDefault="008543FC" w:rsidP="0081137B">
            <w:pPr>
              <w:pStyle w:val="BodyText1"/>
              <w:ind w:left="0"/>
            </w:pPr>
            <w:r>
              <w:t xml:space="preserve">Set up </w:t>
            </w:r>
            <w:proofErr w:type="spellStart"/>
            <w:r w:rsidR="002819D4">
              <w:t>Jupyter</w:t>
            </w:r>
            <w:proofErr w:type="spellEnd"/>
            <w:r w:rsidR="002819D4">
              <w:t xml:space="preserve"> notebook for </w:t>
            </w:r>
            <w:r w:rsidR="00084285">
              <w:t>ML model</w:t>
            </w:r>
          </w:p>
        </w:tc>
        <w:tc>
          <w:tcPr>
            <w:tcW w:w="1315" w:type="dxa"/>
          </w:tcPr>
          <w:p w14:paraId="771CEFD2" w14:textId="1AC6E703" w:rsidR="000E714E" w:rsidRDefault="00C943F8">
            <w:pPr>
              <w:pStyle w:val="BodyText1"/>
              <w:ind w:left="0"/>
            </w:pPr>
            <w:r>
              <w:t>03/31/2020</w:t>
            </w:r>
          </w:p>
        </w:tc>
        <w:tc>
          <w:tcPr>
            <w:tcW w:w="1295" w:type="dxa"/>
          </w:tcPr>
          <w:p w14:paraId="4578E702" w14:textId="4B91E924" w:rsidR="000E714E" w:rsidRDefault="00C943F8">
            <w:pPr>
              <w:pStyle w:val="BodyText1"/>
              <w:ind w:left="0"/>
            </w:pPr>
            <w:r>
              <w:t>04/02/2020</w:t>
            </w:r>
          </w:p>
        </w:tc>
        <w:tc>
          <w:tcPr>
            <w:tcW w:w="1350" w:type="dxa"/>
          </w:tcPr>
          <w:p w14:paraId="4A431430" w14:textId="77777777" w:rsidR="00505FA2" w:rsidRDefault="00505FA2">
            <w:pPr>
              <w:pStyle w:val="BodyText1"/>
              <w:ind w:left="0"/>
            </w:pPr>
          </w:p>
          <w:p w14:paraId="0A6A54D3" w14:textId="77777777" w:rsidR="009D598A" w:rsidRDefault="009D598A">
            <w:pPr>
              <w:pStyle w:val="BodyText1"/>
              <w:ind w:left="0"/>
            </w:pPr>
            <w:r>
              <w:t>TBC</w:t>
            </w:r>
          </w:p>
        </w:tc>
        <w:tc>
          <w:tcPr>
            <w:tcW w:w="2448" w:type="dxa"/>
          </w:tcPr>
          <w:p w14:paraId="2C44DEE5" w14:textId="77777777" w:rsidR="00505FA2" w:rsidRDefault="00505FA2">
            <w:pPr>
              <w:pStyle w:val="BodyText1"/>
              <w:ind w:left="0"/>
            </w:pPr>
          </w:p>
        </w:tc>
      </w:tr>
      <w:tr w:rsidR="00810279" w14:paraId="768BD625" w14:textId="77777777" w:rsidTr="00773733">
        <w:tc>
          <w:tcPr>
            <w:tcW w:w="2088" w:type="dxa"/>
          </w:tcPr>
          <w:p w14:paraId="6AD0D4CF" w14:textId="267B0BB0" w:rsidR="00810279" w:rsidRPr="00C943F8" w:rsidRDefault="00C943F8" w:rsidP="0081137B">
            <w:pPr>
              <w:pStyle w:val="BodyText1"/>
              <w:ind w:left="0"/>
            </w:pPr>
            <w:r>
              <w:t xml:space="preserve">Import all necessary imports into </w:t>
            </w:r>
            <w:proofErr w:type="spellStart"/>
            <w:r>
              <w:t>Jupyter</w:t>
            </w:r>
            <w:proofErr w:type="spellEnd"/>
          </w:p>
        </w:tc>
        <w:tc>
          <w:tcPr>
            <w:tcW w:w="1315" w:type="dxa"/>
          </w:tcPr>
          <w:p w14:paraId="3827939E" w14:textId="7930FEA6" w:rsidR="000E714E" w:rsidRDefault="00C943F8">
            <w:pPr>
              <w:pStyle w:val="BodyText1"/>
              <w:ind w:left="0"/>
            </w:pPr>
            <w:r>
              <w:t>03/31/2020</w:t>
            </w:r>
          </w:p>
        </w:tc>
        <w:tc>
          <w:tcPr>
            <w:tcW w:w="1295" w:type="dxa"/>
          </w:tcPr>
          <w:p w14:paraId="5B35B76A" w14:textId="32AFCA4C" w:rsidR="000E714E" w:rsidRDefault="00C943F8">
            <w:pPr>
              <w:pStyle w:val="BodyText1"/>
              <w:ind w:left="0"/>
            </w:pPr>
            <w:r>
              <w:t>04/02/2020</w:t>
            </w:r>
          </w:p>
        </w:tc>
        <w:tc>
          <w:tcPr>
            <w:tcW w:w="1350" w:type="dxa"/>
          </w:tcPr>
          <w:p w14:paraId="36CA3E9E" w14:textId="77777777" w:rsidR="00810279" w:rsidRDefault="00810279">
            <w:pPr>
              <w:pStyle w:val="BodyText1"/>
              <w:ind w:left="0"/>
            </w:pPr>
          </w:p>
        </w:tc>
        <w:tc>
          <w:tcPr>
            <w:tcW w:w="2448" w:type="dxa"/>
          </w:tcPr>
          <w:p w14:paraId="07D0F677" w14:textId="77777777" w:rsidR="00810279" w:rsidRDefault="00810279">
            <w:pPr>
              <w:pStyle w:val="BodyText1"/>
              <w:ind w:left="0"/>
            </w:pPr>
          </w:p>
        </w:tc>
      </w:tr>
      <w:tr w:rsidR="00505FA2" w14:paraId="4BFBE55C" w14:textId="77777777" w:rsidTr="00773733">
        <w:tc>
          <w:tcPr>
            <w:tcW w:w="2088" w:type="dxa"/>
          </w:tcPr>
          <w:p w14:paraId="6DA33C01" w14:textId="77777777" w:rsidR="00505FA2" w:rsidRDefault="0081137B">
            <w:pPr>
              <w:pStyle w:val="BodyText1"/>
              <w:ind w:left="0"/>
            </w:pPr>
            <w:r>
              <w:t>Test case design</w:t>
            </w:r>
          </w:p>
        </w:tc>
        <w:tc>
          <w:tcPr>
            <w:tcW w:w="1315" w:type="dxa"/>
          </w:tcPr>
          <w:p w14:paraId="2A41E83A" w14:textId="6FCD0A4E" w:rsidR="00505FA2" w:rsidRDefault="00D40AE3">
            <w:pPr>
              <w:pStyle w:val="BodyText1"/>
              <w:ind w:left="0"/>
            </w:pPr>
            <w:r>
              <w:t>03/31/2020</w:t>
            </w:r>
          </w:p>
        </w:tc>
        <w:tc>
          <w:tcPr>
            <w:tcW w:w="1295" w:type="dxa"/>
          </w:tcPr>
          <w:p w14:paraId="3D76C845" w14:textId="65179D54" w:rsidR="00505FA2" w:rsidRDefault="00D40AE3">
            <w:pPr>
              <w:pStyle w:val="BodyText1"/>
              <w:ind w:left="0"/>
            </w:pPr>
            <w:r>
              <w:t>04/16/2020</w:t>
            </w:r>
          </w:p>
        </w:tc>
        <w:tc>
          <w:tcPr>
            <w:tcW w:w="1350" w:type="dxa"/>
          </w:tcPr>
          <w:p w14:paraId="10EDD8AF" w14:textId="77777777" w:rsidR="00505FA2" w:rsidRDefault="00505FA2">
            <w:pPr>
              <w:pStyle w:val="BodyText1"/>
              <w:ind w:left="0"/>
            </w:pPr>
          </w:p>
        </w:tc>
        <w:tc>
          <w:tcPr>
            <w:tcW w:w="2448" w:type="dxa"/>
          </w:tcPr>
          <w:p w14:paraId="0F9E6E58" w14:textId="77777777" w:rsidR="00505FA2" w:rsidRDefault="000E714E">
            <w:pPr>
              <w:pStyle w:val="BodyText1"/>
              <w:ind w:left="0"/>
            </w:pPr>
            <w:r>
              <w:t>Increment 3 Deliverable</w:t>
            </w:r>
          </w:p>
        </w:tc>
      </w:tr>
      <w:tr w:rsidR="00810279" w14:paraId="7A353CEF" w14:textId="77777777" w:rsidTr="00773733">
        <w:tc>
          <w:tcPr>
            <w:tcW w:w="2088" w:type="dxa"/>
          </w:tcPr>
          <w:p w14:paraId="199AC787" w14:textId="77777777" w:rsidR="00810279" w:rsidRPr="002B0623" w:rsidRDefault="00505FA2">
            <w:pPr>
              <w:pStyle w:val="BodyText1"/>
              <w:ind w:left="0"/>
              <w:rPr>
                <w:lang w:val="pt-BR"/>
              </w:rPr>
            </w:pPr>
            <w:r w:rsidRPr="002B0623">
              <w:rPr>
                <w:lang w:val="pt-BR"/>
              </w:rPr>
              <w:t>External Documentation (i.e. User Manual)</w:t>
            </w:r>
          </w:p>
        </w:tc>
        <w:tc>
          <w:tcPr>
            <w:tcW w:w="1315" w:type="dxa"/>
          </w:tcPr>
          <w:p w14:paraId="61E535FF" w14:textId="433C27AB" w:rsidR="00810279" w:rsidRDefault="008437B1">
            <w:pPr>
              <w:pStyle w:val="BodyText1"/>
              <w:ind w:left="0"/>
            </w:pPr>
            <w:r>
              <w:t>04/</w:t>
            </w:r>
            <w:r w:rsidR="0068073B">
              <w:t>20/2020</w:t>
            </w:r>
          </w:p>
        </w:tc>
        <w:tc>
          <w:tcPr>
            <w:tcW w:w="1295" w:type="dxa"/>
          </w:tcPr>
          <w:p w14:paraId="31555B11" w14:textId="36184535" w:rsidR="00810279" w:rsidRDefault="0068073B">
            <w:pPr>
              <w:pStyle w:val="BodyText1"/>
              <w:ind w:left="0"/>
            </w:pPr>
            <w:r>
              <w:t>04/20/2020</w:t>
            </w:r>
          </w:p>
        </w:tc>
        <w:tc>
          <w:tcPr>
            <w:tcW w:w="1350" w:type="dxa"/>
          </w:tcPr>
          <w:p w14:paraId="32937671" w14:textId="77777777" w:rsidR="00810279" w:rsidRDefault="00810279">
            <w:pPr>
              <w:pStyle w:val="BodyText1"/>
              <w:ind w:left="0"/>
            </w:pPr>
          </w:p>
        </w:tc>
        <w:tc>
          <w:tcPr>
            <w:tcW w:w="2448" w:type="dxa"/>
          </w:tcPr>
          <w:p w14:paraId="5E3389AB" w14:textId="77777777" w:rsidR="00810279" w:rsidRDefault="00810279">
            <w:pPr>
              <w:pStyle w:val="BodyText1"/>
              <w:ind w:left="0"/>
            </w:pPr>
          </w:p>
        </w:tc>
      </w:tr>
      <w:tr w:rsidR="0081137B" w14:paraId="276CA178" w14:textId="77777777" w:rsidTr="00773733">
        <w:tc>
          <w:tcPr>
            <w:tcW w:w="2088" w:type="dxa"/>
          </w:tcPr>
          <w:p w14:paraId="676F9887" w14:textId="77777777" w:rsidR="0081137B" w:rsidRDefault="0081137B">
            <w:pPr>
              <w:pStyle w:val="BodyText1"/>
              <w:ind w:left="0"/>
            </w:pPr>
            <w:r>
              <w:t>Project presentation</w:t>
            </w:r>
          </w:p>
        </w:tc>
        <w:tc>
          <w:tcPr>
            <w:tcW w:w="1315" w:type="dxa"/>
          </w:tcPr>
          <w:p w14:paraId="3F3B6F0D" w14:textId="3EBC2548" w:rsidR="0081137B" w:rsidRDefault="003D7856">
            <w:pPr>
              <w:pStyle w:val="BodyText1"/>
              <w:ind w:left="0"/>
            </w:pPr>
            <w:r>
              <w:t>04/28/2020</w:t>
            </w:r>
          </w:p>
        </w:tc>
        <w:tc>
          <w:tcPr>
            <w:tcW w:w="1295" w:type="dxa"/>
          </w:tcPr>
          <w:p w14:paraId="662010CC" w14:textId="7E4B8BDD" w:rsidR="0081137B" w:rsidRDefault="00097881">
            <w:pPr>
              <w:pStyle w:val="BodyText1"/>
              <w:ind w:left="0"/>
            </w:pPr>
            <w:r>
              <w:t>04</w:t>
            </w:r>
            <w:r w:rsidR="000F3B4A">
              <w:t>/2</w:t>
            </w:r>
            <w:r w:rsidR="003D7856">
              <w:t>8</w:t>
            </w:r>
            <w:r w:rsidR="000F3B4A">
              <w:t>/2020</w:t>
            </w:r>
          </w:p>
        </w:tc>
        <w:tc>
          <w:tcPr>
            <w:tcW w:w="1350" w:type="dxa"/>
          </w:tcPr>
          <w:p w14:paraId="77316275" w14:textId="77777777" w:rsidR="0081137B" w:rsidRDefault="0081137B">
            <w:pPr>
              <w:pStyle w:val="BodyText1"/>
              <w:ind w:left="0"/>
            </w:pPr>
          </w:p>
        </w:tc>
        <w:tc>
          <w:tcPr>
            <w:tcW w:w="2448" w:type="dxa"/>
          </w:tcPr>
          <w:p w14:paraId="3C9B287A" w14:textId="77777777" w:rsidR="0081137B" w:rsidRDefault="0081137B">
            <w:pPr>
              <w:pStyle w:val="BodyText1"/>
              <w:ind w:left="0"/>
            </w:pPr>
          </w:p>
        </w:tc>
      </w:tr>
      <w:tr w:rsidR="00810279" w14:paraId="1D96E456" w14:textId="77777777" w:rsidTr="00773733">
        <w:tc>
          <w:tcPr>
            <w:tcW w:w="2088" w:type="dxa"/>
          </w:tcPr>
          <w:p w14:paraId="0D7B4792" w14:textId="77777777" w:rsidR="00810279" w:rsidRDefault="00810279">
            <w:pPr>
              <w:pStyle w:val="BodyText1"/>
              <w:ind w:left="0"/>
            </w:pPr>
            <w:r>
              <w:t>Final Milestone: project delivery</w:t>
            </w:r>
          </w:p>
        </w:tc>
        <w:tc>
          <w:tcPr>
            <w:tcW w:w="1315" w:type="dxa"/>
          </w:tcPr>
          <w:p w14:paraId="4D7570BF" w14:textId="77777777" w:rsidR="00810279" w:rsidRDefault="00810279">
            <w:pPr>
              <w:pStyle w:val="BodyText1"/>
              <w:ind w:left="0"/>
            </w:pPr>
          </w:p>
        </w:tc>
        <w:tc>
          <w:tcPr>
            <w:tcW w:w="1295" w:type="dxa"/>
          </w:tcPr>
          <w:p w14:paraId="2D733EE2" w14:textId="6F38B9F1" w:rsidR="00810279" w:rsidRDefault="008843C7" w:rsidP="0081137B">
            <w:pPr>
              <w:pStyle w:val="BodyText1"/>
              <w:ind w:left="0"/>
            </w:pPr>
            <w:r>
              <w:t>4</w:t>
            </w:r>
            <w:r w:rsidR="0081137B">
              <w:t>/</w:t>
            </w:r>
            <w:r>
              <w:t>3</w:t>
            </w:r>
            <w:r w:rsidR="003D7856">
              <w:t>0</w:t>
            </w:r>
            <w:r w:rsidR="0081137B">
              <w:t>/</w:t>
            </w:r>
            <w:r w:rsidR="00977FE7">
              <w:t>20</w:t>
            </w:r>
            <w:r>
              <w:t>20</w:t>
            </w:r>
          </w:p>
        </w:tc>
        <w:tc>
          <w:tcPr>
            <w:tcW w:w="1350" w:type="dxa"/>
          </w:tcPr>
          <w:p w14:paraId="3940225E" w14:textId="77777777" w:rsidR="00810279" w:rsidRDefault="00810279">
            <w:pPr>
              <w:pStyle w:val="BodyText1"/>
              <w:ind w:left="0"/>
            </w:pPr>
          </w:p>
        </w:tc>
        <w:tc>
          <w:tcPr>
            <w:tcW w:w="2448" w:type="dxa"/>
          </w:tcPr>
          <w:p w14:paraId="6C7347D0" w14:textId="77777777" w:rsidR="00810279" w:rsidRDefault="000E714E">
            <w:pPr>
              <w:pStyle w:val="BodyText1"/>
              <w:ind w:left="0"/>
            </w:pPr>
            <w:r>
              <w:t>Increment 4 Deliverable</w:t>
            </w:r>
          </w:p>
        </w:tc>
      </w:tr>
    </w:tbl>
    <w:p w14:paraId="40C26EC4" w14:textId="77777777" w:rsidR="00797251" w:rsidRDefault="00797251">
      <w:pPr>
        <w:pStyle w:val="BodyText1"/>
      </w:pPr>
    </w:p>
    <w:p w14:paraId="7E201F87" w14:textId="77777777" w:rsidR="00797251" w:rsidRDefault="00797251">
      <w:pPr>
        <w:pStyle w:val="Heading1"/>
      </w:pPr>
      <w:bookmarkStart w:id="36" w:name="_Toc462791981"/>
      <w:r>
        <w:lastRenderedPageBreak/>
        <w:t>8.  Stakeholder Approval Form</w:t>
      </w:r>
      <w:bookmarkEnd w:id="36"/>
    </w:p>
    <w:p w14:paraId="31668571" w14:textId="77777777" w:rsidR="00797251" w:rsidRDefault="00797251">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1644"/>
        <w:gridCol w:w="1950"/>
        <w:gridCol w:w="3457"/>
      </w:tblGrid>
      <w:tr w:rsidR="00797251" w14:paraId="58C107B7" w14:textId="77777777" w:rsidTr="006C1216">
        <w:tc>
          <w:tcPr>
            <w:tcW w:w="2250" w:type="dxa"/>
            <w:shd w:val="clear" w:color="auto" w:fill="CCFFFF"/>
          </w:tcPr>
          <w:p w14:paraId="4519FC38" w14:textId="77777777" w:rsidR="00797251" w:rsidRDefault="00797251">
            <w:pPr>
              <w:pStyle w:val="BodyText1"/>
              <w:ind w:left="0"/>
              <w:jc w:val="center"/>
            </w:pPr>
            <w:r>
              <w:t>Stakeholder Name</w:t>
            </w:r>
          </w:p>
        </w:tc>
        <w:tc>
          <w:tcPr>
            <w:tcW w:w="1890" w:type="dxa"/>
            <w:shd w:val="clear" w:color="auto" w:fill="CCFFFF"/>
          </w:tcPr>
          <w:p w14:paraId="10EDC4B7" w14:textId="77777777" w:rsidR="00797251" w:rsidRDefault="00797251">
            <w:pPr>
              <w:pStyle w:val="BodyText1"/>
              <w:ind w:left="0"/>
              <w:jc w:val="center"/>
            </w:pPr>
            <w:r>
              <w:t>Stakeholder Role</w:t>
            </w:r>
          </w:p>
        </w:tc>
        <w:tc>
          <w:tcPr>
            <w:tcW w:w="2610" w:type="dxa"/>
            <w:shd w:val="clear" w:color="auto" w:fill="CCFFFF"/>
          </w:tcPr>
          <w:p w14:paraId="0CA06831" w14:textId="77777777" w:rsidR="00797251" w:rsidRDefault="00797251">
            <w:pPr>
              <w:pStyle w:val="BodyText1"/>
              <w:ind w:left="0"/>
              <w:jc w:val="center"/>
            </w:pPr>
            <w:r>
              <w:t>Stakeholder Comments</w:t>
            </w:r>
          </w:p>
        </w:tc>
        <w:tc>
          <w:tcPr>
            <w:tcW w:w="2070" w:type="dxa"/>
            <w:shd w:val="clear" w:color="auto" w:fill="CCFFFF"/>
          </w:tcPr>
          <w:p w14:paraId="00C9CCC3" w14:textId="77777777" w:rsidR="00797251" w:rsidRDefault="00797251">
            <w:pPr>
              <w:pStyle w:val="BodyText1"/>
              <w:ind w:left="0"/>
              <w:jc w:val="center"/>
            </w:pPr>
            <w:r>
              <w:t>Stakeholder Approval Signature and Date</w:t>
            </w:r>
          </w:p>
        </w:tc>
      </w:tr>
      <w:tr w:rsidR="00797251" w14:paraId="5DCDC962" w14:textId="77777777" w:rsidTr="006C1216">
        <w:tc>
          <w:tcPr>
            <w:tcW w:w="2250" w:type="dxa"/>
          </w:tcPr>
          <w:p w14:paraId="0051DE23" w14:textId="77777777" w:rsidR="00797251" w:rsidRDefault="003A25E7">
            <w:pPr>
              <w:pStyle w:val="BodyText1"/>
              <w:ind w:left="0"/>
            </w:pPr>
            <w:bookmarkStart w:id="37" w:name="_GoBack"/>
            <w:bookmarkEnd w:id="37"/>
            <w:r>
              <w:t>Rodrigo Augusto</w:t>
            </w:r>
          </w:p>
          <w:p w14:paraId="5FC39DCF" w14:textId="77777777" w:rsidR="006C1216" w:rsidRDefault="006C1216">
            <w:pPr>
              <w:pStyle w:val="BodyText1"/>
              <w:ind w:left="0"/>
            </w:pPr>
          </w:p>
        </w:tc>
        <w:tc>
          <w:tcPr>
            <w:tcW w:w="1890" w:type="dxa"/>
          </w:tcPr>
          <w:p w14:paraId="6E89F7C6" w14:textId="1663CD38" w:rsidR="00797251" w:rsidRDefault="005A3FD2">
            <w:pPr>
              <w:pStyle w:val="BodyText1"/>
              <w:ind w:left="0"/>
            </w:pPr>
            <w:r>
              <w:t>Development Mgr</w:t>
            </w:r>
            <w:r w:rsidR="001D33B0">
              <w:t>.</w:t>
            </w:r>
          </w:p>
        </w:tc>
        <w:tc>
          <w:tcPr>
            <w:tcW w:w="2610" w:type="dxa"/>
          </w:tcPr>
          <w:p w14:paraId="3DF34C88" w14:textId="77777777" w:rsidR="00797251" w:rsidRDefault="00797251">
            <w:pPr>
              <w:pStyle w:val="BodyText1"/>
              <w:ind w:left="0"/>
            </w:pPr>
          </w:p>
        </w:tc>
        <w:tc>
          <w:tcPr>
            <w:tcW w:w="2070" w:type="dxa"/>
          </w:tcPr>
          <w:p w14:paraId="39CBE2EF" w14:textId="77777777" w:rsidR="00797251" w:rsidRDefault="00797251">
            <w:pPr>
              <w:pStyle w:val="BodyText1"/>
              <w:ind w:left="0"/>
            </w:pPr>
          </w:p>
        </w:tc>
      </w:tr>
      <w:tr w:rsidR="00797251" w14:paraId="7322A6A6" w14:textId="77777777" w:rsidTr="006C1216">
        <w:tc>
          <w:tcPr>
            <w:tcW w:w="2250" w:type="dxa"/>
          </w:tcPr>
          <w:p w14:paraId="3AB39748" w14:textId="48A8DB4F" w:rsidR="00797251" w:rsidRDefault="008126F7" w:rsidP="006C1216">
            <w:pPr>
              <w:pStyle w:val="BodyText1"/>
              <w:ind w:left="0"/>
            </w:pPr>
            <w:proofErr w:type="spellStart"/>
            <w:r>
              <w:t>Tianhao</w:t>
            </w:r>
            <w:proofErr w:type="spellEnd"/>
            <w:r>
              <w:t xml:space="preserve"> Li</w:t>
            </w:r>
          </w:p>
          <w:p w14:paraId="16BF8777" w14:textId="77777777" w:rsidR="00A04E7B" w:rsidRDefault="00A04E7B">
            <w:pPr>
              <w:pStyle w:val="BodyText1"/>
              <w:ind w:left="0"/>
            </w:pPr>
          </w:p>
        </w:tc>
        <w:tc>
          <w:tcPr>
            <w:tcW w:w="1890" w:type="dxa"/>
          </w:tcPr>
          <w:p w14:paraId="4CBC9FB2" w14:textId="77777777" w:rsidR="00797251" w:rsidRDefault="005A3FD2">
            <w:pPr>
              <w:pStyle w:val="BodyText1"/>
              <w:ind w:left="0"/>
            </w:pPr>
            <w:r>
              <w:t>Project Assistant</w:t>
            </w:r>
          </w:p>
        </w:tc>
        <w:tc>
          <w:tcPr>
            <w:tcW w:w="2610" w:type="dxa"/>
          </w:tcPr>
          <w:p w14:paraId="7B4743BB" w14:textId="77777777" w:rsidR="00797251" w:rsidRDefault="00797251">
            <w:pPr>
              <w:pStyle w:val="BodyText1"/>
              <w:ind w:left="0"/>
            </w:pPr>
          </w:p>
        </w:tc>
        <w:tc>
          <w:tcPr>
            <w:tcW w:w="2070" w:type="dxa"/>
          </w:tcPr>
          <w:p w14:paraId="77FE557D" w14:textId="77777777" w:rsidR="00797251" w:rsidRDefault="00797251">
            <w:pPr>
              <w:pStyle w:val="BodyText1"/>
              <w:ind w:left="0"/>
            </w:pPr>
          </w:p>
        </w:tc>
      </w:tr>
      <w:tr w:rsidR="00797251" w14:paraId="3EE8928D" w14:textId="77777777" w:rsidTr="006C1216">
        <w:tc>
          <w:tcPr>
            <w:tcW w:w="2250" w:type="dxa"/>
          </w:tcPr>
          <w:p w14:paraId="67B1D081" w14:textId="77777777" w:rsidR="00A04E7B" w:rsidRDefault="001D33B0" w:rsidP="008126F7">
            <w:pPr>
              <w:pStyle w:val="BodyText1"/>
              <w:ind w:left="0"/>
            </w:pPr>
            <w:r w:rsidRPr="001D33B0">
              <w:t>Edrik Aguilera</w:t>
            </w:r>
          </w:p>
          <w:p w14:paraId="6CA2BA6F" w14:textId="4C22A21B" w:rsidR="00A04E7B" w:rsidRDefault="00A04E7B">
            <w:pPr>
              <w:pStyle w:val="BodyText1"/>
              <w:ind w:left="0"/>
            </w:pPr>
          </w:p>
        </w:tc>
        <w:tc>
          <w:tcPr>
            <w:tcW w:w="1890" w:type="dxa"/>
          </w:tcPr>
          <w:p w14:paraId="39D73799" w14:textId="77777777" w:rsidR="00797251" w:rsidRDefault="005A3FD2">
            <w:pPr>
              <w:pStyle w:val="BodyText1"/>
              <w:ind w:left="0"/>
            </w:pPr>
            <w:r>
              <w:t>Developer</w:t>
            </w:r>
          </w:p>
        </w:tc>
        <w:tc>
          <w:tcPr>
            <w:tcW w:w="2610" w:type="dxa"/>
          </w:tcPr>
          <w:p w14:paraId="107CCB6A" w14:textId="77777777" w:rsidR="00797251" w:rsidRDefault="00797251">
            <w:pPr>
              <w:pStyle w:val="BodyText1"/>
              <w:ind w:left="0"/>
            </w:pPr>
          </w:p>
        </w:tc>
        <w:tc>
          <w:tcPr>
            <w:tcW w:w="2070" w:type="dxa"/>
          </w:tcPr>
          <w:p w14:paraId="1E946B64" w14:textId="34F1E916" w:rsidR="00797251" w:rsidRDefault="008878C0">
            <w:pPr>
              <w:pStyle w:val="BodyText1"/>
              <w:ind w:left="0"/>
            </w:pPr>
            <w:r>
              <w:rPr>
                <w:noProof/>
              </w:rPr>
              <w:pict w14:anchorId="268BBD47">
                <v:shape id="Picture 1" o:spid="_x0000_i1027" type="#_x0000_t75" style="width:141.65pt;height:37.4pt;visibility:visible">
                  <v:imagedata r:id="rId15" o:title=""/>
                </v:shape>
              </w:pict>
            </w:r>
          </w:p>
        </w:tc>
      </w:tr>
      <w:tr w:rsidR="00A04E7B" w14:paraId="2AF0324A" w14:textId="77777777" w:rsidTr="006C1216">
        <w:tc>
          <w:tcPr>
            <w:tcW w:w="2250" w:type="dxa"/>
          </w:tcPr>
          <w:p w14:paraId="219EA59C" w14:textId="77777777" w:rsidR="00A04E7B" w:rsidRDefault="00232962" w:rsidP="00266EBC">
            <w:pPr>
              <w:pStyle w:val="BodyText1"/>
              <w:ind w:left="0"/>
            </w:pPr>
            <w:r w:rsidRPr="00232962">
              <w:t>William Anderson</w:t>
            </w:r>
          </w:p>
          <w:p w14:paraId="074D7127" w14:textId="2B98D7E1" w:rsidR="00A04E7B" w:rsidRDefault="00A04E7B" w:rsidP="00266EBC">
            <w:pPr>
              <w:pStyle w:val="BodyText1"/>
              <w:ind w:left="0"/>
            </w:pPr>
          </w:p>
        </w:tc>
        <w:tc>
          <w:tcPr>
            <w:tcW w:w="1890" w:type="dxa"/>
          </w:tcPr>
          <w:p w14:paraId="40FA9FD6" w14:textId="77777777" w:rsidR="00A04E7B" w:rsidRDefault="00A04E7B">
            <w:pPr>
              <w:pStyle w:val="BodyText1"/>
              <w:ind w:left="0"/>
            </w:pPr>
            <w:r>
              <w:t>Developer</w:t>
            </w:r>
          </w:p>
        </w:tc>
        <w:tc>
          <w:tcPr>
            <w:tcW w:w="2610" w:type="dxa"/>
          </w:tcPr>
          <w:p w14:paraId="69D2B732" w14:textId="77777777" w:rsidR="00A04E7B" w:rsidRDefault="00A04E7B">
            <w:pPr>
              <w:pStyle w:val="BodyText1"/>
              <w:ind w:left="0"/>
            </w:pPr>
          </w:p>
        </w:tc>
        <w:tc>
          <w:tcPr>
            <w:tcW w:w="2070" w:type="dxa"/>
          </w:tcPr>
          <w:p w14:paraId="53CAECED" w14:textId="383FC95C" w:rsidR="00A04E7B" w:rsidRDefault="008878C0">
            <w:pPr>
              <w:pStyle w:val="BodyText1"/>
              <w:ind w:left="0"/>
            </w:pPr>
            <w:r>
              <w:rPr>
                <w:rFonts w:cs="Arial"/>
                <w:noProof/>
                <w:color w:val="000000"/>
                <w:bdr w:val="none" w:sz="0" w:space="0" w:color="auto" w:frame="1"/>
              </w:rPr>
              <w:pict w14:anchorId="5D63418B">
                <v:shape id="Picture 7" o:spid="_x0000_i1028" type="#_x0000_t75" style="width:157.55pt;height:39.75pt;visibility:visible">
                  <v:imagedata r:id="rId16" o:title=""/>
                </v:shape>
              </w:pict>
            </w:r>
          </w:p>
        </w:tc>
      </w:tr>
      <w:tr w:rsidR="00A04E7B" w14:paraId="6D6082E1" w14:textId="77777777" w:rsidTr="006C1216">
        <w:tc>
          <w:tcPr>
            <w:tcW w:w="2250" w:type="dxa"/>
          </w:tcPr>
          <w:p w14:paraId="77AAD93E" w14:textId="77777777" w:rsidR="00A04E7B" w:rsidRDefault="00CE1A78" w:rsidP="00CE1A78">
            <w:pPr>
              <w:pStyle w:val="NormalWeb"/>
              <w:spacing w:before="0" w:beforeAutospacing="0" w:after="160" w:afterAutospacing="0"/>
              <w:ind w:left="-360" w:hanging="360"/>
              <w:jc w:val="center"/>
              <w:rPr>
                <w:rFonts w:ascii="Arial" w:hAnsi="Arial" w:cs="Arial"/>
                <w:color w:val="000000"/>
                <w:sz w:val="20"/>
                <w:szCs w:val="20"/>
              </w:rPr>
            </w:pPr>
            <w:r>
              <w:rPr>
                <w:rFonts w:ascii="Arial" w:hAnsi="Arial" w:cs="Arial"/>
                <w:color w:val="000000"/>
                <w:sz w:val="20"/>
                <w:szCs w:val="20"/>
              </w:rPr>
              <w:t xml:space="preserve">Ryan </w:t>
            </w:r>
            <w:proofErr w:type="spellStart"/>
            <w:r>
              <w:rPr>
                <w:rFonts w:ascii="Arial" w:hAnsi="Arial" w:cs="Arial"/>
                <w:color w:val="000000"/>
                <w:sz w:val="20"/>
                <w:szCs w:val="20"/>
              </w:rPr>
              <w:t>Laurents</w:t>
            </w:r>
            <w:proofErr w:type="spellEnd"/>
          </w:p>
          <w:p w14:paraId="58F388C7" w14:textId="5E442777" w:rsidR="00A04E7B" w:rsidRDefault="00A04E7B" w:rsidP="00CE1A78">
            <w:pPr>
              <w:pStyle w:val="NormalWeb"/>
              <w:spacing w:before="0" w:beforeAutospacing="0" w:after="160" w:afterAutospacing="0"/>
              <w:ind w:left="-360" w:hanging="360"/>
              <w:jc w:val="center"/>
            </w:pPr>
          </w:p>
        </w:tc>
        <w:tc>
          <w:tcPr>
            <w:tcW w:w="1890" w:type="dxa"/>
          </w:tcPr>
          <w:p w14:paraId="11D30F31" w14:textId="77777777" w:rsidR="00A04E7B" w:rsidRDefault="00A04E7B">
            <w:pPr>
              <w:pStyle w:val="BodyText1"/>
              <w:ind w:left="0"/>
            </w:pPr>
            <w:r>
              <w:t>Developer</w:t>
            </w:r>
          </w:p>
        </w:tc>
        <w:tc>
          <w:tcPr>
            <w:tcW w:w="2610" w:type="dxa"/>
          </w:tcPr>
          <w:p w14:paraId="68FA768F" w14:textId="77777777" w:rsidR="00A04E7B" w:rsidRDefault="00A04E7B">
            <w:pPr>
              <w:pStyle w:val="BodyText1"/>
              <w:ind w:left="0"/>
            </w:pPr>
          </w:p>
        </w:tc>
        <w:tc>
          <w:tcPr>
            <w:tcW w:w="2070" w:type="dxa"/>
          </w:tcPr>
          <w:p w14:paraId="6BA328C8" w14:textId="3FD5DC21" w:rsidR="00A04E7B" w:rsidRDefault="008878C0">
            <w:pPr>
              <w:pStyle w:val="BodyText1"/>
              <w:ind w:left="0"/>
            </w:pPr>
            <w:r>
              <w:pict w14:anchorId="040D8049">
                <v:shape id="_x0000_i1029" type="#_x0000_t75" style="width:162.25pt;height:69.65pt">
                  <v:imagedata r:id="rId17" o:title="ryan" cropbottom="24339f"/>
                </v:shape>
              </w:pict>
            </w:r>
          </w:p>
        </w:tc>
      </w:tr>
      <w:tr w:rsidR="00A04E7B" w14:paraId="17DBFF16" w14:textId="77777777" w:rsidTr="006C1216">
        <w:tc>
          <w:tcPr>
            <w:tcW w:w="2250" w:type="dxa"/>
          </w:tcPr>
          <w:p w14:paraId="5BA5BAA9" w14:textId="77777777" w:rsidR="00A04E7B" w:rsidRDefault="00580BF6" w:rsidP="00CE1A78">
            <w:pPr>
              <w:pStyle w:val="BodyText1"/>
              <w:ind w:left="0"/>
            </w:pPr>
            <w:r w:rsidRPr="00580BF6">
              <w:t>Jonathan Padilla</w:t>
            </w:r>
          </w:p>
          <w:p w14:paraId="0753107A" w14:textId="7A9906C5" w:rsidR="00A04E7B" w:rsidRDefault="00A04E7B" w:rsidP="00266EBC">
            <w:pPr>
              <w:pStyle w:val="BodyText1"/>
              <w:ind w:left="0"/>
            </w:pPr>
          </w:p>
        </w:tc>
        <w:tc>
          <w:tcPr>
            <w:tcW w:w="1890" w:type="dxa"/>
          </w:tcPr>
          <w:p w14:paraId="18ABC907" w14:textId="77777777" w:rsidR="00A04E7B" w:rsidRDefault="00A04E7B">
            <w:pPr>
              <w:pStyle w:val="BodyText1"/>
              <w:ind w:left="0"/>
            </w:pPr>
            <w:r>
              <w:t>Developer</w:t>
            </w:r>
          </w:p>
        </w:tc>
        <w:tc>
          <w:tcPr>
            <w:tcW w:w="2610" w:type="dxa"/>
          </w:tcPr>
          <w:p w14:paraId="114BC792" w14:textId="77777777" w:rsidR="00A04E7B" w:rsidRDefault="00A04E7B">
            <w:pPr>
              <w:pStyle w:val="BodyText1"/>
              <w:ind w:left="0"/>
            </w:pPr>
          </w:p>
        </w:tc>
        <w:tc>
          <w:tcPr>
            <w:tcW w:w="2070" w:type="dxa"/>
          </w:tcPr>
          <w:p w14:paraId="2333DE18" w14:textId="37ED964A" w:rsidR="00A04E7B" w:rsidRDefault="008878C0">
            <w:pPr>
              <w:pStyle w:val="BodyText1"/>
              <w:ind w:left="0"/>
            </w:pPr>
            <w:r>
              <w:pict w14:anchorId="23275910">
                <v:shape id="_x0000_i1030" type="#_x0000_t75" style="width:114.1pt;height:50.05pt">
                  <v:imagedata r:id="rId18" o:title=""/>
                </v:shape>
              </w:pict>
            </w:r>
          </w:p>
        </w:tc>
      </w:tr>
    </w:tbl>
    <w:p w14:paraId="6DD5A397" w14:textId="77777777" w:rsidR="00797251" w:rsidRDefault="00797251">
      <w:pPr>
        <w:pStyle w:val="BodyText1"/>
      </w:pPr>
    </w:p>
    <w:p w14:paraId="37F1C554" w14:textId="77777777" w:rsidR="00797251" w:rsidRDefault="00FD2A36">
      <w:pPr>
        <w:pStyle w:val="Heading1"/>
      </w:pPr>
      <w:bookmarkStart w:id="38" w:name="_Toc462791982"/>
      <w:r>
        <w:lastRenderedPageBreak/>
        <w:t>Appendix</w:t>
      </w:r>
      <w:r w:rsidR="00797251">
        <w:t>:</w:t>
      </w:r>
      <w:bookmarkEnd w:id="38"/>
    </w:p>
    <w:p w14:paraId="512BE987" w14:textId="77777777" w:rsidR="00797251" w:rsidRDefault="00797251">
      <w:pPr>
        <w:pStyle w:val="heading1underline"/>
        <w:rPr>
          <w:u w:val="none"/>
        </w:rPr>
      </w:pPr>
    </w:p>
    <w:p w14:paraId="1CAABADC" w14:textId="77777777" w:rsidR="00797251" w:rsidRPr="00FD2A36" w:rsidRDefault="00FD2A36" w:rsidP="00FD2A36">
      <w:pPr>
        <w:pStyle w:val="heading1underline"/>
        <w:rPr>
          <w:u w:val="none"/>
        </w:rPr>
      </w:pPr>
      <w:r w:rsidRPr="00FD2A36">
        <w:rPr>
          <w:u w:val="none"/>
        </w:rPr>
        <w:t>{Additional documents or references, if any, go here. If nothing to place in this appendix, just write “None”, do not remove appendix}</w:t>
      </w:r>
    </w:p>
    <w:sectPr w:rsidR="00797251" w:rsidRPr="00FD2A36">
      <w:headerReference w:type="default" r:id="rId19"/>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86942" w14:textId="77777777" w:rsidR="00912EC1" w:rsidRDefault="00912EC1">
      <w:r>
        <w:separator/>
      </w:r>
    </w:p>
  </w:endnote>
  <w:endnote w:type="continuationSeparator" w:id="0">
    <w:p w14:paraId="05575BA9" w14:textId="77777777" w:rsidR="00912EC1" w:rsidRDefault="00912EC1">
      <w:r>
        <w:continuationSeparator/>
      </w:r>
    </w:p>
  </w:endnote>
  <w:endnote w:type="continuationNotice" w:id="1">
    <w:p w14:paraId="33D2A4BA" w14:textId="77777777" w:rsidR="00912EC1" w:rsidRDefault="00912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FA6A" w14:textId="77777777" w:rsidR="00CE3362" w:rsidRDefault="00CE336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1D876AFC" w14:textId="77777777" w:rsidR="00CE3362" w:rsidRDefault="00CE3362">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EC95C" w14:textId="77777777" w:rsidR="00CE3362" w:rsidRDefault="00CE3362">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B1E10" w14:textId="77777777" w:rsidR="00CE3362" w:rsidRDefault="00CE336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C1105" w14:textId="77777777" w:rsidR="00912EC1" w:rsidRDefault="00912EC1">
      <w:r>
        <w:separator/>
      </w:r>
    </w:p>
  </w:footnote>
  <w:footnote w:type="continuationSeparator" w:id="0">
    <w:p w14:paraId="3F02A016" w14:textId="77777777" w:rsidR="00912EC1" w:rsidRDefault="00912EC1">
      <w:r>
        <w:continuationSeparator/>
      </w:r>
    </w:p>
  </w:footnote>
  <w:footnote w:type="continuationNotice" w:id="1">
    <w:p w14:paraId="1E4D72D7" w14:textId="77777777" w:rsidR="00912EC1" w:rsidRDefault="00912E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463D" w14:textId="77777777" w:rsidR="00CE3362" w:rsidRDefault="00CE3362">
    <w:pPr>
      <w:pStyle w:val="Header"/>
      <w:rPr>
        <w:rFonts w:ascii="NewCenturySchlbk" w:hAnsi="NewCenturySchlbk"/>
        <w:b/>
        <w:sz w:val="22"/>
      </w:rPr>
    </w:pPr>
  </w:p>
  <w:p w14:paraId="2A36555F" w14:textId="77777777" w:rsidR="00CE3362" w:rsidRDefault="00CE3362">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A354BC"/>
    <w:multiLevelType w:val="multilevel"/>
    <w:tmpl w:val="F18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8C517A8"/>
    <w:multiLevelType w:val="hybridMultilevel"/>
    <w:tmpl w:val="65D4F47E"/>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664FB"/>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F8028A"/>
    <w:multiLevelType w:val="multilevel"/>
    <w:tmpl w:val="166E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7" w15:restartNumberingAfterBreak="0">
    <w:nsid w:val="12F16A3A"/>
    <w:multiLevelType w:val="hybridMultilevel"/>
    <w:tmpl w:val="F3DA9CF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7DD24B9"/>
    <w:multiLevelType w:val="hybridMultilevel"/>
    <w:tmpl w:val="F7843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71D"/>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2F665DA"/>
    <w:multiLevelType w:val="multilevel"/>
    <w:tmpl w:val="59E04C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4"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5" w15:restartNumberingAfterBreak="0">
    <w:nsid w:val="2A9845E5"/>
    <w:multiLevelType w:val="multilevel"/>
    <w:tmpl w:val="63CC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FD6C94"/>
    <w:multiLevelType w:val="multilevel"/>
    <w:tmpl w:val="60E6E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8" w15:restartNumberingAfterBreak="0">
    <w:nsid w:val="310416FF"/>
    <w:multiLevelType w:val="hybridMultilevel"/>
    <w:tmpl w:val="DFDA43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AA072C"/>
    <w:multiLevelType w:val="multilevel"/>
    <w:tmpl w:val="A3C6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A517357"/>
    <w:multiLevelType w:val="hybridMultilevel"/>
    <w:tmpl w:val="3F1206C0"/>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483915"/>
    <w:multiLevelType w:val="multilevel"/>
    <w:tmpl w:val="285A7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A8037F"/>
    <w:multiLevelType w:val="multilevel"/>
    <w:tmpl w:val="632283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F8C6653"/>
    <w:multiLevelType w:val="hybridMultilevel"/>
    <w:tmpl w:val="82BAAAAC"/>
    <w:lvl w:ilvl="0" w:tplc="3D30DBC8">
      <w:start w:val="1"/>
      <w:numFmt w:val="bullet"/>
      <w:lvlText w:val=""/>
      <w:lvlJc w:val="left"/>
      <w:pPr>
        <w:tabs>
          <w:tab w:val="num" w:pos="1044"/>
        </w:tabs>
        <w:ind w:left="100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8" w15:restartNumberingAfterBreak="0">
    <w:nsid w:val="667D1AB0"/>
    <w:multiLevelType w:val="multilevel"/>
    <w:tmpl w:val="0046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561347"/>
    <w:multiLevelType w:val="multilevel"/>
    <w:tmpl w:val="9794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6103CD"/>
    <w:multiLevelType w:val="multilevel"/>
    <w:tmpl w:val="D974C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2561E1"/>
    <w:multiLevelType w:val="multilevel"/>
    <w:tmpl w:val="8F6A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9F75F9"/>
    <w:multiLevelType w:val="multilevel"/>
    <w:tmpl w:val="49BE75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27"/>
  </w:num>
  <w:num w:numId="4">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3"/>
  </w:num>
  <w:num w:numId="11">
    <w:abstractNumId w:val="20"/>
  </w:num>
  <w:num w:numId="12">
    <w:abstractNumId w:val="6"/>
  </w:num>
  <w:num w:numId="13">
    <w:abstractNumId w:val="14"/>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7"/>
  </w:num>
  <w:num w:numId="17">
    <w:abstractNumId w:val="33"/>
  </w:num>
  <w:num w:numId="18">
    <w:abstractNumId w:val="24"/>
  </w:num>
  <w:num w:numId="19">
    <w:abstractNumId w:val="12"/>
  </w:num>
  <w:num w:numId="20">
    <w:abstractNumId w:val="7"/>
  </w:num>
  <w:num w:numId="21">
    <w:abstractNumId w:val="26"/>
  </w:num>
  <w:num w:numId="22">
    <w:abstractNumId w:val="23"/>
  </w:num>
  <w:num w:numId="23">
    <w:abstractNumId w:val="25"/>
  </w:num>
  <w:num w:numId="24">
    <w:abstractNumId w:val="10"/>
  </w:num>
  <w:num w:numId="25">
    <w:abstractNumId w:val="3"/>
  </w:num>
  <w:num w:numId="26">
    <w:abstractNumId w:val="4"/>
  </w:num>
  <w:num w:numId="27">
    <w:abstractNumId w:val="21"/>
  </w:num>
  <w:num w:numId="28">
    <w:abstractNumId w:val="1"/>
  </w:num>
  <w:num w:numId="29">
    <w:abstractNumId w:val="32"/>
  </w:num>
  <w:num w:numId="30">
    <w:abstractNumId w:val="11"/>
  </w:num>
  <w:num w:numId="31">
    <w:abstractNumId w:val="9"/>
  </w:num>
  <w:num w:numId="32">
    <w:abstractNumId w:val="18"/>
  </w:num>
  <w:num w:numId="33">
    <w:abstractNumId w:val="28"/>
  </w:num>
  <w:num w:numId="34">
    <w:abstractNumId w:val="29"/>
  </w:num>
  <w:num w:numId="35">
    <w:abstractNumId w:val="22"/>
  </w:num>
  <w:num w:numId="36">
    <w:abstractNumId w:val="15"/>
  </w:num>
  <w:num w:numId="37">
    <w:abstractNumId w:val="5"/>
  </w:num>
  <w:num w:numId="38">
    <w:abstractNumId w:val="19"/>
  </w:num>
  <w:num w:numId="39">
    <w:abstractNumId w:val="30"/>
  </w:num>
  <w:num w:numId="40">
    <w:abstractNumId w:val="3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1391"/>
    <w:rsid w:val="00001AC6"/>
    <w:rsid w:val="00003350"/>
    <w:rsid w:val="00004A63"/>
    <w:rsid w:val="00014DCF"/>
    <w:rsid w:val="00015C06"/>
    <w:rsid w:val="00016922"/>
    <w:rsid w:val="00027F1F"/>
    <w:rsid w:val="00030E2E"/>
    <w:rsid w:val="00033EE5"/>
    <w:rsid w:val="0004155A"/>
    <w:rsid w:val="0004264A"/>
    <w:rsid w:val="0004754E"/>
    <w:rsid w:val="000562C3"/>
    <w:rsid w:val="00071444"/>
    <w:rsid w:val="00072550"/>
    <w:rsid w:val="00077C4D"/>
    <w:rsid w:val="0008290F"/>
    <w:rsid w:val="00084285"/>
    <w:rsid w:val="00097881"/>
    <w:rsid w:val="000A5136"/>
    <w:rsid w:val="000B1873"/>
    <w:rsid w:val="000C17D7"/>
    <w:rsid w:val="000D4BA2"/>
    <w:rsid w:val="000D5CB8"/>
    <w:rsid w:val="000E714E"/>
    <w:rsid w:val="000F3B4A"/>
    <w:rsid w:val="0011503B"/>
    <w:rsid w:val="001179C4"/>
    <w:rsid w:val="00120D22"/>
    <w:rsid w:val="0012161F"/>
    <w:rsid w:val="00124435"/>
    <w:rsid w:val="00125096"/>
    <w:rsid w:val="00130867"/>
    <w:rsid w:val="001572E9"/>
    <w:rsid w:val="00170EB3"/>
    <w:rsid w:val="001760D6"/>
    <w:rsid w:val="001764C9"/>
    <w:rsid w:val="00193638"/>
    <w:rsid w:val="001A410D"/>
    <w:rsid w:val="001A5D9C"/>
    <w:rsid w:val="001A7FC8"/>
    <w:rsid w:val="001B52AC"/>
    <w:rsid w:val="001D33B0"/>
    <w:rsid w:val="001E6259"/>
    <w:rsid w:val="00203AAE"/>
    <w:rsid w:val="00224C29"/>
    <w:rsid w:val="002253AF"/>
    <w:rsid w:val="00232962"/>
    <w:rsid w:val="002420A9"/>
    <w:rsid w:val="0024241E"/>
    <w:rsid w:val="002529F8"/>
    <w:rsid w:val="00253276"/>
    <w:rsid w:val="00253A90"/>
    <w:rsid w:val="00254F07"/>
    <w:rsid w:val="00257052"/>
    <w:rsid w:val="00261B39"/>
    <w:rsid w:val="0026636D"/>
    <w:rsid w:val="00266EBC"/>
    <w:rsid w:val="002819D4"/>
    <w:rsid w:val="0028419A"/>
    <w:rsid w:val="00285F8E"/>
    <w:rsid w:val="0029492D"/>
    <w:rsid w:val="00294B93"/>
    <w:rsid w:val="002B0623"/>
    <w:rsid w:val="002B3629"/>
    <w:rsid w:val="002C07BA"/>
    <w:rsid w:val="002D3305"/>
    <w:rsid w:val="002E57D8"/>
    <w:rsid w:val="002E6DB6"/>
    <w:rsid w:val="002F043E"/>
    <w:rsid w:val="002F0A56"/>
    <w:rsid w:val="002F3A7D"/>
    <w:rsid w:val="002F496D"/>
    <w:rsid w:val="003064CD"/>
    <w:rsid w:val="0030650A"/>
    <w:rsid w:val="00310E3A"/>
    <w:rsid w:val="0031334C"/>
    <w:rsid w:val="0031656C"/>
    <w:rsid w:val="00317425"/>
    <w:rsid w:val="00340CBC"/>
    <w:rsid w:val="003579C0"/>
    <w:rsid w:val="00357C64"/>
    <w:rsid w:val="0037169C"/>
    <w:rsid w:val="003A068F"/>
    <w:rsid w:val="003A25E7"/>
    <w:rsid w:val="003A5B72"/>
    <w:rsid w:val="003B466A"/>
    <w:rsid w:val="003B695E"/>
    <w:rsid w:val="003D2684"/>
    <w:rsid w:val="003D7856"/>
    <w:rsid w:val="003E3973"/>
    <w:rsid w:val="003F33D9"/>
    <w:rsid w:val="003F5743"/>
    <w:rsid w:val="003F662F"/>
    <w:rsid w:val="004347FC"/>
    <w:rsid w:val="00451639"/>
    <w:rsid w:val="0046442B"/>
    <w:rsid w:val="004655D7"/>
    <w:rsid w:val="00481B46"/>
    <w:rsid w:val="00482355"/>
    <w:rsid w:val="00486451"/>
    <w:rsid w:val="00490132"/>
    <w:rsid w:val="00490B06"/>
    <w:rsid w:val="00490B52"/>
    <w:rsid w:val="004964BC"/>
    <w:rsid w:val="004A506A"/>
    <w:rsid w:val="004A54C8"/>
    <w:rsid w:val="004B4A3A"/>
    <w:rsid w:val="004C097B"/>
    <w:rsid w:val="004C2F1C"/>
    <w:rsid w:val="004E08DD"/>
    <w:rsid w:val="004E2E90"/>
    <w:rsid w:val="004E68CA"/>
    <w:rsid w:val="004F45FD"/>
    <w:rsid w:val="004F67B6"/>
    <w:rsid w:val="0050046C"/>
    <w:rsid w:val="00505FA2"/>
    <w:rsid w:val="00506CF5"/>
    <w:rsid w:val="00512193"/>
    <w:rsid w:val="00535EC9"/>
    <w:rsid w:val="00542866"/>
    <w:rsid w:val="00544BE4"/>
    <w:rsid w:val="0054587E"/>
    <w:rsid w:val="005677DA"/>
    <w:rsid w:val="0057115C"/>
    <w:rsid w:val="00575A23"/>
    <w:rsid w:val="00576796"/>
    <w:rsid w:val="00580BF6"/>
    <w:rsid w:val="00584253"/>
    <w:rsid w:val="00584288"/>
    <w:rsid w:val="0058673D"/>
    <w:rsid w:val="00587200"/>
    <w:rsid w:val="00591DAE"/>
    <w:rsid w:val="00595F05"/>
    <w:rsid w:val="005A3FD2"/>
    <w:rsid w:val="005A6EF8"/>
    <w:rsid w:val="005C07CE"/>
    <w:rsid w:val="005C18C8"/>
    <w:rsid w:val="005C66C7"/>
    <w:rsid w:val="005D7895"/>
    <w:rsid w:val="005E600F"/>
    <w:rsid w:val="005F1B14"/>
    <w:rsid w:val="005F4DB4"/>
    <w:rsid w:val="00600EBF"/>
    <w:rsid w:val="00607066"/>
    <w:rsid w:val="00622A77"/>
    <w:rsid w:val="006238CD"/>
    <w:rsid w:val="006260D1"/>
    <w:rsid w:val="006265AF"/>
    <w:rsid w:val="00631D6E"/>
    <w:rsid w:val="006334B1"/>
    <w:rsid w:val="00642A4E"/>
    <w:rsid w:val="00652E82"/>
    <w:rsid w:val="00654A67"/>
    <w:rsid w:val="00665362"/>
    <w:rsid w:val="0068073B"/>
    <w:rsid w:val="006813F6"/>
    <w:rsid w:val="00694AC0"/>
    <w:rsid w:val="006A3D10"/>
    <w:rsid w:val="006B7BD9"/>
    <w:rsid w:val="006C0532"/>
    <w:rsid w:val="006C063F"/>
    <w:rsid w:val="006C111F"/>
    <w:rsid w:val="006C1216"/>
    <w:rsid w:val="006C3166"/>
    <w:rsid w:val="006D384F"/>
    <w:rsid w:val="006E0D6D"/>
    <w:rsid w:val="006E5FBF"/>
    <w:rsid w:val="00704DEC"/>
    <w:rsid w:val="00710311"/>
    <w:rsid w:val="007249E4"/>
    <w:rsid w:val="00733330"/>
    <w:rsid w:val="007361A4"/>
    <w:rsid w:val="00736902"/>
    <w:rsid w:val="00740476"/>
    <w:rsid w:val="007530B9"/>
    <w:rsid w:val="00770BCA"/>
    <w:rsid w:val="00773733"/>
    <w:rsid w:val="007744B9"/>
    <w:rsid w:val="0078167B"/>
    <w:rsid w:val="0078632B"/>
    <w:rsid w:val="007910F0"/>
    <w:rsid w:val="00793821"/>
    <w:rsid w:val="0079687F"/>
    <w:rsid w:val="00797251"/>
    <w:rsid w:val="007A0AE5"/>
    <w:rsid w:val="007D3892"/>
    <w:rsid w:val="007E3676"/>
    <w:rsid w:val="007E7F88"/>
    <w:rsid w:val="00810279"/>
    <w:rsid w:val="0081137B"/>
    <w:rsid w:val="008126F7"/>
    <w:rsid w:val="00814B7F"/>
    <w:rsid w:val="00837666"/>
    <w:rsid w:val="00840847"/>
    <w:rsid w:val="008437B1"/>
    <w:rsid w:val="00850DD3"/>
    <w:rsid w:val="008517B9"/>
    <w:rsid w:val="008543FC"/>
    <w:rsid w:val="00861206"/>
    <w:rsid w:val="00870F09"/>
    <w:rsid w:val="008739BC"/>
    <w:rsid w:val="008843C7"/>
    <w:rsid w:val="00885AE1"/>
    <w:rsid w:val="008878C0"/>
    <w:rsid w:val="008A0BC1"/>
    <w:rsid w:val="008A2009"/>
    <w:rsid w:val="008B358A"/>
    <w:rsid w:val="008B5807"/>
    <w:rsid w:val="008C6191"/>
    <w:rsid w:val="008D3978"/>
    <w:rsid w:val="008D60C8"/>
    <w:rsid w:val="008D6E17"/>
    <w:rsid w:val="008E3D74"/>
    <w:rsid w:val="008E498C"/>
    <w:rsid w:val="008F35D3"/>
    <w:rsid w:val="008F3F68"/>
    <w:rsid w:val="009023F9"/>
    <w:rsid w:val="00912EC1"/>
    <w:rsid w:val="00920E35"/>
    <w:rsid w:val="009238A9"/>
    <w:rsid w:val="009328A4"/>
    <w:rsid w:val="00946853"/>
    <w:rsid w:val="00946D29"/>
    <w:rsid w:val="0095037E"/>
    <w:rsid w:val="009630F5"/>
    <w:rsid w:val="0096420D"/>
    <w:rsid w:val="00977FE7"/>
    <w:rsid w:val="00980406"/>
    <w:rsid w:val="0098408D"/>
    <w:rsid w:val="00995147"/>
    <w:rsid w:val="009B10B6"/>
    <w:rsid w:val="009B2CDE"/>
    <w:rsid w:val="009B47F6"/>
    <w:rsid w:val="009B74D4"/>
    <w:rsid w:val="009C67DB"/>
    <w:rsid w:val="009D1769"/>
    <w:rsid w:val="009D3D0A"/>
    <w:rsid w:val="009D3FE2"/>
    <w:rsid w:val="009D598A"/>
    <w:rsid w:val="009D6237"/>
    <w:rsid w:val="009D68B3"/>
    <w:rsid w:val="009E0956"/>
    <w:rsid w:val="009E2D1E"/>
    <w:rsid w:val="009E4616"/>
    <w:rsid w:val="009E6038"/>
    <w:rsid w:val="00A04BF1"/>
    <w:rsid w:val="00A04E7B"/>
    <w:rsid w:val="00A07A08"/>
    <w:rsid w:val="00A243CB"/>
    <w:rsid w:val="00A24BA4"/>
    <w:rsid w:val="00A30554"/>
    <w:rsid w:val="00A33E04"/>
    <w:rsid w:val="00A34C3E"/>
    <w:rsid w:val="00A35BA0"/>
    <w:rsid w:val="00A41249"/>
    <w:rsid w:val="00A439B4"/>
    <w:rsid w:val="00A87522"/>
    <w:rsid w:val="00A9412E"/>
    <w:rsid w:val="00AC61C0"/>
    <w:rsid w:val="00AC6652"/>
    <w:rsid w:val="00AD17EF"/>
    <w:rsid w:val="00AE0C75"/>
    <w:rsid w:val="00AE3C3C"/>
    <w:rsid w:val="00AE4FDF"/>
    <w:rsid w:val="00AF4066"/>
    <w:rsid w:val="00AF6B55"/>
    <w:rsid w:val="00B03094"/>
    <w:rsid w:val="00B14EB9"/>
    <w:rsid w:val="00B20CF8"/>
    <w:rsid w:val="00B23F39"/>
    <w:rsid w:val="00B32D9E"/>
    <w:rsid w:val="00B34EB5"/>
    <w:rsid w:val="00B37AE0"/>
    <w:rsid w:val="00B43CE8"/>
    <w:rsid w:val="00B5002E"/>
    <w:rsid w:val="00B65163"/>
    <w:rsid w:val="00B70618"/>
    <w:rsid w:val="00B732F2"/>
    <w:rsid w:val="00B81CFF"/>
    <w:rsid w:val="00B9237C"/>
    <w:rsid w:val="00BA29A2"/>
    <w:rsid w:val="00BA4865"/>
    <w:rsid w:val="00BA7E5F"/>
    <w:rsid w:val="00BB3155"/>
    <w:rsid w:val="00BB43F9"/>
    <w:rsid w:val="00BC1126"/>
    <w:rsid w:val="00BE01DE"/>
    <w:rsid w:val="00BE095C"/>
    <w:rsid w:val="00BF5DDF"/>
    <w:rsid w:val="00C2390B"/>
    <w:rsid w:val="00C4009D"/>
    <w:rsid w:val="00C55B5E"/>
    <w:rsid w:val="00C560F2"/>
    <w:rsid w:val="00C7005E"/>
    <w:rsid w:val="00C72B95"/>
    <w:rsid w:val="00C943F8"/>
    <w:rsid w:val="00C96F64"/>
    <w:rsid w:val="00CA5B5C"/>
    <w:rsid w:val="00CA7B96"/>
    <w:rsid w:val="00CB348A"/>
    <w:rsid w:val="00CC010B"/>
    <w:rsid w:val="00CC0CAB"/>
    <w:rsid w:val="00CC5D27"/>
    <w:rsid w:val="00CD1812"/>
    <w:rsid w:val="00CE1A78"/>
    <w:rsid w:val="00CE3362"/>
    <w:rsid w:val="00CF43DB"/>
    <w:rsid w:val="00CF74D9"/>
    <w:rsid w:val="00CF79B1"/>
    <w:rsid w:val="00D11B06"/>
    <w:rsid w:val="00D151EB"/>
    <w:rsid w:val="00D17E3B"/>
    <w:rsid w:val="00D3489D"/>
    <w:rsid w:val="00D374DA"/>
    <w:rsid w:val="00D40AE3"/>
    <w:rsid w:val="00D535B5"/>
    <w:rsid w:val="00D654A6"/>
    <w:rsid w:val="00D83633"/>
    <w:rsid w:val="00D85A8A"/>
    <w:rsid w:val="00D93B7F"/>
    <w:rsid w:val="00DA5380"/>
    <w:rsid w:val="00DA6A49"/>
    <w:rsid w:val="00DC203E"/>
    <w:rsid w:val="00DD2B35"/>
    <w:rsid w:val="00E05B73"/>
    <w:rsid w:val="00E20E22"/>
    <w:rsid w:val="00E21391"/>
    <w:rsid w:val="00E21D41"/>
    <w:rsid w:val="00E22A51"/>
    <w:rsid w:val="00E23F2A"/>
    <w:rsid w:val="00E27F21"/>
    <w:rsid w:val="00E4442E"/>
    <w:rsid w:val="00E501AC"/>
    <w:rsid w:val="00E63008"/>
    <w:rsid w:val="00E67F33"/>
    <w:rsid w:val="00E74EC0"/>
    <w:rsid w:val="00E800A7"/>
    <w:rsid w:val="00E80A40"/>
    <w:rsid w:val="00E814BF"/>
    <w:rsid w:val="00E941E4"/>
    <w:rsid w:val="00E9653F"/>
    <w:rsid w:val="00E97725"/>
    <w:rsid w:val="00EA279C"/>
    <w:rsid w:val="00EA7C1C"/>
    <w:rsid w:val="00EC5D48"/>
    <w:rsid w:val="00EC5E78"/>
    <w:rsid w:val="00EE2E4B"/>
    <w:rsid w:val="00EF0472"/>
    <w:rsid w:val="00F04C81"/>
    <w:rsid w:val="00F11ECF"/>
    <w:rsid w:val="00F4439F"/>
    <w:rsid w:val="00F50D38"/>
    <w:rsid w:val="00F67899"/>
    <w:rsid w:val="00F739A1"/>
    <w:rsid w:val="00F7554F"/>
    <w:rsid w:val="00F83761"/>
    <w:rsid w:val="00F85A43"/>
    <w:rsid w:val="00F95519"/>
    <w:rsid w:val="00F95732"/>
    <w:rsid w:val="00FA6F77"/>
    <w:rsid w:val="00FC1A4C"/>
    <w:rsid w:val="00FD2A36"/>
    <w:rsid w:val="00FE3299"/>
    <w:rsid w:val="00FF6B43"/>
    <w:rsid w:val="03D9F668"/>
    <w:rsid w:val="0866A064"/>
    <w:rsid w:val="1095E5E3"/>
    <w:rsid w:val="1C2350F5"/>
    <w:rsid w:val="2107CB19"/>
    <w:rsid w:val="4B572B65"/>
    <w:rsid w:val="4C754A6D"/>
    <w:rsid w:val="56535976"/>
    <w:rsid w:val="5D2A85EF"/>
    <w:rsid w:val="6B9FAD4D"/>
    <w:rsid w:val="6E72D5CF"/>
    <w:rsid w:val="7FD6F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874C4"/>
  <w15:chartTrackingRefBased/>
  <w15:docId w15:val="{EA8C459E-18E8-4BDC-9006-51B3BA9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AC61C0"/>
    <w:pPr>
      <w:spacing w:before="100" w:beforeAutospacing="1" w:after="100" w:afterAutospacing="1"/>
    </w:pPr>
    <w:rPr>
      <w:rFonts w:ascii="Times New Roman" w:hAnsi="Times New Roman"/>
      <w:szCs w:val="24"/>
    </w:rPr>
  </w:style>
  <w:style w:type="character" w:customStyle="1" w:styleId="apple-tab-span">
    <w:name w:val="apple-tab-span"/>
    <w:rsid w:val="00357C64"/>
  </w:style>
  <w:style w:type="paragraph" w:styleId="Revision">
    <w:name w:val="Revision"/>
    <w:hidden/>
    <w:uiPriority w:val="99"/>
    <w:semiHidden/>
    <w:rsid w:val="00D93B7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4069">
      <w:bodyDiv w:val="1"/>
      <w:marLeft w:val="0"/>
      <w:marRight w:val="0"/>
      <w:marTop w:val="0"/>
      <w:marBottom w:val="0"/>
      <w:divBdr>
        <w:top w:val="none" w:sz="0" w:space="0" w:color="auto"/>
        <w:left w:val="none" w:sz="0" w:space="0" w:color="auto"/>
        <w:bottom w:val="none" w:sz="0" w:space="0" w:color="auto"/>
        <w:right w:val="none" w:sz="0" w:space="0" w:color="auto"/>
      </w:divBdr>
    </w:div>
    <w:div w:id="43454704">
      <w:bodyDiv w:val="1"/>
      <w:marLeft w:val="0"/>
      <w:marRight w:val="0"/>
      <w:marTop w:val="0"/>
      <w:marBottom w:val="0"/>
      <w:divBdr>
        <w:top w:val="none" w:sz="0" w:space="0" w:color="auto"/>
        <w:left w:val="none" w:sz="0" w:space="0" w:color="auto"/>
        <w:bottom w:val="none" w:sz="0" w:space="0" w:color="auto"/>
        <w:right w:val="none" w:sz="0" w:space="0" w:color="auto"/>
      </w:divBdr>
    </w:div>
    <w:div w:id="89663827">
      <w:bodyDiv w:val="1"/>
      <w:marLeft w:val="0"/>
      <w:marRight w:val="0"/>
      <w:marTop w:val="0"/>
      <w:marBottom w:val="0"/>
      <w:divBdr>
        <w:top w:val="none" w:sz="0" w:space="0" w:color="auto"/>
        <w:left w:val="none" w:sz="0" w:space="0" w:color="auto"/>
        <w:bottom w:val="none" w:sz="0" w:space="0" w:color="auto"/>
        <w:right w:val="none" w:sz="0" w:space="0" w:color="auto"/>
      </w:divBdr>
    </w:div>
    <w:div w:id="225458208">
      <w:bodyDiv w:val="1"/>
      <w:marLeft w:val="0"/>
      <w:marRight w:val="0"/>
      <w:marTop w:val="0"/>
      <w:marBottom w:val="0"/>
      <w:divBdr>
        <w:top w:val="none" w:sz="0" w:space="0" w:color="auto"/>
        <w:left w:val="none" w:sz="0" w:space="0" w:color="auto"/>
        <w:bottom w:val="none" w:sz="0" w:space="0" w:color="auto"/>
        <w:right w:val="none" w:sz="0" w:space="0" w:color="auto"/>
      </w:divBdr>
    </w:div>
    <w:div w:id="293483039">
      <w:bodyDiv w:val="1"/>
      <w:marLeft w:val="0"/>
      <w:marRight w:val="0"/>
      <w:marTop w:val="0"/>
      <w:marBottom w:val="0"/>
      <w:divBdr>
        <w:top w:val="none" w:sz="0" w:space="0" w:color="auto"/>
        <w:left w:val="none" w:sz="0" w:space="0" w:color="auto"/>
        <w:bottom w:val="none" w:sz="0" w:space="0" w:color="auto"/>
        <w:right w:val="none" w:sz="0" w:space="0" w:color="auto"/>
      </w:divBdr>
    </w:div>
    <w:div w:id="409275397">
      <w:bodyDiv w:val="1"/>
      <w:marLeft w:val="0"/>
      <w:marRight w:val="0"/>
      <w:marTop w:val="0"/>
      <w:marBottom w:val="0"/>
      <w:divBdr>
        <w:top w:val="none" w:sz="0" w:space="0" w:color="auto"/>
        <w:left w:val="none" w:sz="0" w:space="0" w:color="auto"/>
        <w:bottom w:val="none" w:sz="0" w:space="0" w:color="auto"/>
        <w:right w:val="none" w:sz="0" w:space="0" w:color="auto"/>
      </w:divBdr>
    </w:div>
    <w:div w:id="445389355">
      <w:bodyDiv w:val="1"/>
      <w:marLeft w:val="0"/>
      <w:marRight w:val="0"/>
      <w:marTop w:val="0"/>
      <w:marBottom w:val="0"/>
      <w:divBdr>
        <w:top w:val="none" w:sz="0" w:space="0" w:color="auto"/>
        <w:left w:val="none" w:sz="0" w:space="0" w:color="auto"/>
        <w:bottom w:val="none" w:sz="0" w:space="0" w:color="auto"/>
        <w:right w:val="none" w:sz="0" w:space="0" w:color="auto"/>
      </w:divBdr>
    </w:div>
    <w:div w:id="447118412">
      <w:bodyDiv w:val="1"/>
      <w:marLeft w:val="0"/>
      <w:marRight w:val="0"/>
      <w:marTop w:val="0"/>
      <w:marBottom w:val="0"/>
      <w:divBdr>
        <w:top w:val="none" w:sz="0" w:space="0" w:color="auto"/>
        <w:left w:val="none" w:sz="0" w:space="0" w:color="auto"/>
        <w:bottom w:val="none" w:sz="0" w:space="0" w:color="auto"/>
        <w:right w:val="none" w:sz="0" w:space="0" w:color="auto"/>
      </w:divBdr>
    </w:div>
    <w:div w:id="592207920">
      <w:bodyDiv w:val="1"/>
      <w:marLeft w:val="0"/>
      <w:marRight w:val="0"/>
      <w:marTop w:val="0"/>
      <w:marBottom w:val="0"/>
      <w:divBdr>
        <w:top w:val="none" w:sz="0" w:space="0" w:color="auto"/>
        <w:left w:val="none" w:sz="0" w:space="0" w:color="auto"/>
        <w:bottom w:val="none" w:sz="0" w:space="0" w:color="auto"/>
        <w:right w:val="none" w:sz="0" w:space="0" w:color="auto"/>
      </w:divBdr>
    </w:div>
    <w:div w:id="787119376">
      <w:bodyDiv w:val="1"/>
      <w:marLeft w:val="0"/>
      <w:marRight w:val="0"/>
      <w:marTop w:val="0"/>
      <w:marBottom w:val="0"/>
      <w:divBdr>
        <w:top w:val="none" w:sz="0" w:space="0" w:color="auto"/>
        <w:left w:val="none" w:sz="0" w:space="0" w:color="auto"/>
        <w:bottom w:val="none" w:sz="0" w:space="0" w:color="auto"/>
        <w:right w:val="none" w:sz="0" w:space="0" w:color="auto"/>
      </w:divBdr>
    </w:div>
    <w:div w:id="884175322">
      <w:bodyDiv w:val="1"/>
      <w:marLeft w:val="0"/>
      <w:marRight w:val="0"/>
      <w:marTop w:val="0"/>
      <w:marBottom w:val="0"/>
      <w:divBdr>
        <w:top w:val="none" w:sz="0" w:space="0" w:color="auto"/>
        <w:left w:val="none" w:sz="0" w:space="0" w:color="auto"/>
        <w:bottom w:val="none" w:sz="0" w:space="0" w:color="auto"/>
        <w:right w:val="none" w:sz="0" w:space="0" w:color="auto"/>
      </w:divBdr>
    </w:div>
    <w:div w:id="1002128449">
      <w:bodyDiv w:val="1"/>
      <w:marLeft w:val="0"/>
      <w:marRight w:val="0"/>
      <w:marTop w:val="0"/>
      <w:marBottom w:val="0"/>
      <w:divBdr>
        <w:top w:val="none" w:sz="0" w:space="0" w:color="auto"/>
        <w:left w:val="none" w:sz="0" w:space="0" w:color="auto"/>
        <w:bottom w:val="none" w:sz="0" w:space="0" w:color="auto"/>
        <w:right w:val="none" w:sz="0" w:space="0" w:color="auto"/>
      </w:divBdr>
    </w:div>
    <w:div w:id="1045713915">
      <w:bodyDiv w:val="1"/>
      <w:marLeft w:val="0"/>
      <w:marRight w:val="0"/>
      <w:marTop w:val="0"/>
      <w:marBottom w:val="0"/>
      <w:divBdr>
        <w:top w:val="none" w:sz="0" w:space="0" w:color="auto"/>
        <w:left w:val="none" w:sz="0" w:space="0" w:color="auto"/>
        <w:bottom w:val="none" w:sz="0" w:space="0" w:color="auto"/>
        <w:right w:val="none" w:sz="0" w:space="0" w:color="auto"/>
      </w:divBdr>
    </w:div>
    <w:div w:id="1756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FB20E98880049BD01B0E26513A275" ma:contentTypeVersion="9" ma:contentTypeDescription="Create a new document." ma:contentTypeScope="" ma:versionID="78cbb0d93fd99c37716ee5e090acc403">
  <xsd:schema xmlns:xsd="http://www.w3.org/2001/XMLSchema" xmlns:xs="http://www.w3.org/2001/XMLSchema" xmlns:p="http://schemas.microsoft.com/office/2006/metadata/properties" xmlns:ns3="6e533e35-dcdc-414f-9c4f-dd96c63983eb" xmlns:ns4="9d0f3f51-bd99-423c-86d2-36530d917657" targetNamespace="http://schemas.microsoft.com/office/2006/metadata/properties" ma:root="true" ma:fieldsID="a16e8ee524ed1bd6dc9b6d8a370a73dc" ns3:_="" ns4:_="">
    <xsd:import namespace="6e533e35-dcdc-414f-9c4f-dd96c63983eb"/>
    <xsd:import namespace="9d0f3f51-bd99-423c-86d2-36530d9176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33e35-dcdc-414f-9c4f-dd96c6398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f3f51-bd99-423c-86d2-36530d9176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ACC49-A01D-43F9-A56C-8CBEF75AD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33e35-dcdc-414f-9c4f-dd96c63983eb"/>
    <ds:schemaRef ds:uri="9d0f3f51-bd99-423c-86d2-36530d917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FFB3D-231D-4D69-A3A6-69A5C89EF1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2F8C8-8DE5-41A2-8FAE-7AA7B0D5B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FIDELITY.DOT</Template>
  <TotalTime>3</TotalTime>
  <Pages>1</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23130</CharactersWithSpaces>
  <SharedDoc>false</SharedDoc>
  <HLinks>
    <vt:vector size="156" baseType="variant">
      <vt:variant>
        <vt:i4>2031670</vt:i4>
      </vt:variant>
      <vt:variant>
        <vt:i4>152</vt:i4>
      </vt:variant>
      <vt:variant>
        <vt:i4>0</vt:i4>
      </vt:variant>
      <vt:variant>
        <vt:i4>5</vt:i4>
      </vt:variant>
      <vt:variant>
        <vt:lpwstr/>
      </vt:variant>
      <vt:variant>
        <vt:lpwstr>_Toc462791982</vt:lpwstr>
      </vt:variant>
      <vt:variant>
        <vt:i4>2031670</vt:i4>
      </vt:variant>
      <vt:variant>
        <vt:i4>146</vt:i4>
      </vt:variant>
      <vt:variant>
        <vt:i4>0</vt:i4>
      </vt:variant>
      <vt:variant>
        <vt:i4>5</vt:i4>
      </vt:variant>
      <vt:variant>
        <vt:lpwstr/>
      </vt:variant>
      <vt:variant>
        <vt:lpwstr>_Toc462791981</vt:lpwstr>
      </vt:variant>
      <vt:variant>
        <vt:i4>2031670</vt:i4>
      </vt:variant>
      <vt:variant>
        <vt:i4>140</vt:i4>
      </vt:variant>
      <vt:variant>
        <vt:i4>0</vt:i4>
      </vt:variant>
      <vt:variant>
        <vt:i4>5</vt:i4>
      </vt:variant>
      <vt:variant>
        <vt:lpwstr/>
      </vt:variant>
      <vt:variant>
        <vt:lpwstr>_Toc462791980</vt:lpwstr>
      </vt:variant>
      <vt:variant>
        <vt:i4>1048630</vt:i4>
      </vt:variant>
      <vt:variant>
        <vt:i4>134</vt:i4>
      </vt:variant>
      <vt:variant>
        <vt:i4>0</vt:i4>
      </vt:variant>
      <vt:variant>
        <vt:i4>5</vt:i4>
      </vt:variant>
      <vt:variant>
        <vt:lpwstr/>
      </vt:variant>
      <vt:variant>
        <vt:lpwstr>_Toc462791979</vt:lpwstr>
      </vt:variant>
      <vt:variant>
        <vt:i4>1048630</vt:i4>
      </vt:variant>
      <vt:variant>
        <vt:i4>128</vt:i4>
      </vt:variant>
      <vt:variant>
        <vt:i4>0</vt:i4>
      </vt:variant>
      <vt:variant>
        <vt:i4>5</vt:i4>
      </vt:variant>
      <vt:variant>
        <vt:lpwstr/>
      </vt:variant>
      <vt:variant>
        <vt:lpwstr>_Toc462791978</vt:lpwstr>
      </vt:variant>
      <vt:variant>
        <vt:i4>1048630</vt:i4>
      </vt:variant>
      <vt:variant>
        <vt:i4>122</vt:i4>
      </vt:variant>
      <vt:variant>
        <vt:i4>0</vt:i4>
      </vt:variant>
      <vt:variant>
        <vt:i4>5</vt:i4>
      </vt:variant>
      <vt:variant>
        <vt:lpwstr/>
      </vt:variant>
      <vt:variant>
        <vt:lpwstr>_Toc462791977</vt:lpwstr>
      </vt:variant>
      <vt:variant>
        <vt:i4>1048630</vt:i4>
      </vt:variant>
      <vt:variant>
        <vt:i4>116</vt:i4>
      </vt:variant>
      <vt:variant>
        <vt:i4>0</vt:i4>
      </vt:variant>
      <vt:variant>
        <vt:i4>5</vt:i4>
      </vt:variant>
      <vt:variant>
        <vt:lpwstr/>
      </vt:variant>
      <vt:variant>
        <vt:lpwstr>_Toc462791976</vt:lpwstr>
      </vt:variant>
      <vt:variant>
        <vt:i4>1048630</vt:i4>
      </vt:variant>
      <vt:variant>
        <vt:i4>110</vt:i4>
      </vt:variant>
      <vt:variant>
        <vt:i4>0</vt:i4>
      </vt:variant>
      <vt:variant>
        <vt:i4>5</vt:i4>
      </vt:variant>
      <vt:variant>
        <vt:lpwstr/>
      </vt:variant>
      <vt:variant>
        <vt:lpwstr>_Toc462791975</vt:lpwstr>
      </vt:variant>
      <vt:variant>
        <vt:i4>1048630</vt:i4>
      </vt:variant>
      <vt:variant>
        <vt:i4>104</vt:i4>
      </vt:variant>
      <vt:variant>
        <vt:i4>0</vt:i4>
      </vt:variant>
      <vt:variant>
        <vt:i4>5</vt:i4>
      </vt:variant>
      <vt:variant>
        <vt:lpwstr/>
      </vt:variant>
      <vt:variant>
        <vt:lpwstr>_Toc462791974</vt:lpwstr>
      </vt:variant>
      <vt:variant>
        <vt:i4>1048630</vt:i4>
      </vt:variant>
      <vt:variant>
        <vt:i4>98</vt:i4>
      </vt:variant>
      <vt:variant>
        <vt:i4>0</vt:i4>
      </vt:variant>
      <vt:variant>
        <vt:i4>5</vt:i4>
      </vt:variant>
      <vt:variant>
        <vt:lpwstr/>
      </vt:variant>
      <vt:variant>
        <vt:lpwstr>_Toc462791973</vt:lpwstr>
      </vt:variant>
      <vt:variant>
        <vt:i4>1048630</vt:i4>
      </vt:variant>
      <vt:variant>
        <vt:i4>92</vt:i4>
      </vt:variant>
      <vt:variant>
        <vt:i4>0</vt:i4>
      </vt:variant>
      <vt:variant>
        <vt:i4>5</vt:i4>
      </vt:variant>
      <vt:variant>
        <vt:lpwstr/>
      </vt:variant>
      <vt:variant>
        <vt:lpwstr>_Toc462791972</vt:lpwstr>
      </vt:variant>
      <vt:variant>
        <vt:i4>1048630</vt:i4>
      </vt:variant>
      <vt:variant>
        <vt:i4>86</vt:i4>
      </vt:variant>
      <vt:variant>
        <vt:i4>0</vt:i4>
      </vt:variant>
      <vt:variant>
        <vt:i4>5</vt:i4>
      </vt:variant>
      <vt:variant>
        <vt:lpwstr/>
      </vt:variant>
      <vt:variant>
        <vt:lpwstr>_Toc462791971</vt:lpwstr>
      </vt:variant>
      <vt:variant>
        <vt:i4>1048630</vt:i4>
      </vt:variant>
      <vt:variant>
        <vt:i4>80</vt:i4>
      </vt:variant>
      <vt:variant>
        <vt:i4>0</vt:i4>
      </vt:variant>
      <vt:variant>
        <vt:i4>5</vt:i4>
      </vt:variant>
      <vt:variant>
        <vt:lpwstr/>
      </vt:variant>
      <vt:variant>
        <vt:lpwstr>_Toc462791970</vt:lpwstr>
      </vt:variant>
      <vt:variant>
        <vt:i4>1114166</vt:i4>
      </vt:variant>
      <vt:variant>
        <vt:i4>74</vt:i4>
      </vt:variant>
      <vt:variant>
        <vt:i4>0</vt:i4>
      </vt:variant>
      <vt:variant>
        <vt:i4>5</vt:i4>
      </vt:variant>
      <vt:variant>
        <vt:lpwstr/>
      </vt:variant>
      <vt:variant>
        <vt:lpwstr>_Toc462791969</vt:lpwstr>
      </vt:variant>
      <vt:variant>
        <vt:i4>1114166</vt:i4>
      </vt:variant>
      <vt:variant>
        <vt:i4>68</vt:i4>
      </vt:variant>
      <vt:variant>
        <vt:i4>0</vt:i4>
      </vt:variant>
      <vt:variant>
        <vt:i4>5</vt:i4>
      </vt:variant>
      <vt:variant>
        <vt:lpwstr/>
      </vt:variant>
      <vt:variant>
        <vt:lpwstr>_Toc462791968</vt:lpwstr>
      </vt:variant>
      <vt:variant>
        <vt:i4>1114166</vt:i4>
      </vt:variant>
      <vt:variant>
        <vt:i4>62</vt:i4>
      </vt:variant>
      <vt:variant>
        <vt:i4>0</vt:i4>
      </vt:variant>
      <vt:variant>
        <vt:i4>5</vt:i4>
      </vt:variant>
      <vt:variant>
        <vt:lpwstr/>
      </vt:variant>
      <vt:variant>
        <vt:lpwstr>_Toc462791967</vt:lpwstr>
      </vt:variant>
      <vt:variant>
        <vt:i4>1114166</vt:i4>
      </vt:variant>
      <vt:variant>
        <vt:i4>56</vt:i4>
      </vt:variant>
      <vt:variant>
        <vt:i4>0</vt:i4>
      </vt:variant>
      <vt:variant>
        <vt:i4>5</vt:i4>
      </vt:variant>
      <vt:variant>
        <vt:lpwstr/>
      </vt:variant>
      <vt:variant>
        <vt:lpwstr>_Toc462791966</vt:lpwstr>
      </vt:variant>
      <vt:variant>
        <vt:i4>1114166</vt:i4>
      </vt:variant>
      <vt:variant>
        <vt:i4>50</vt:i4>
      </vt:variant>
      <vt:variant>
        <vt:i4>0</vt:i4>
      </vt:variant>
      <vt:variant>
        <vt:i4>5</vt:i4>
      </vt:variant>
      <vt:variant>
        <vt:lpwstr/>
      </vt:variant>
      <vt:variant>
        <vt:lpwstr>_Toc462791965</vt:lpwstr>
      </vt:variant>
      <vt:variant>
        <vt:i4>1114166</vt:i4>
      </vt:variant>
      <vt:variant>
        <vt:i4>44</vt:i4>
      </vt:variant>
      <vt:variant>
        <vt:i4>0</vt:i4>
      </vt:variant>
      <vt:variant>
        <vt:i4>5</vt:i4>
      </vt:variant>
      <vt:variant>
        <vt:lpwstr/>
      </vt:variant>
      <vt:variant>
        <vt:lpwstr>_Toc462791964</vt:lpwstr>
      </vt:variant>
      <vt:variant>
        <vt:i4>1114166</vt:i4>
      </vt:variant>
      <vt:variant>
        <vt:i4>38</vt:i4>
      </vt:variant>
      <vt:variant>
        <vt:i4>0</vt:i4>
      </vt:variant>
      <vt:variant>
        <vt:i4>5</vt:i4>
      </vt:variant>
      <vt:variant>
        <vt:lpwstr/>
      </vt:variant>
      <vt:variant>
        <vt:lpwstr>_Toc462791963</vt:lpwstr>
      </vt:variant>
      <vt:variant>
        <vt:i4>1114166</vt:i4>
      </vt:variant>
      <vt:variant>
        <vt:i4>32</vt:i4>
      </vt:variant>
      <vt:variant>
        <vt:i4>0</vt:i4>
      </vt:variant>
      <vt:variant>
        <vt:i4>5</vt:i4>
      </vt:variant>
      <vt:variant>
        <vt:lpwstr/>
      </vt:variant>
      <vt:variant>
        <vt:lpwstr>_Toc462791962</vt:lpwstr>
      </vt:variant>
      <vt:variant>
        <vt:i4>1114166</vt:i4>
      </vt:variant>
      <vt:variant>
        <vt:i4>26</vt:i4>
      </vt:variant>
      <vt:variant>
        <vt:i4>0</vt:i4>
      </vt:variant>
      <vt:variant>
        <vt:i4>5</vt:i4>
      </vt:variant>
      <vt:variant>
        <vt:lpwstr/>
      </vt:variant>
      <vt:variant>
        <vt:lpwstr>_Toc462791961</vt:lpwstr>
      </vt:variant>
      <vt:variant>
        <vt:i4>1114166</vt:i4>
      </vt:variant>
      <vt:variant>
        <vt:i4>20</vt:i4>
      </vt:variant>
      <vt:variant>
        <vt:i4>0</vt:i4>
      </vt:variant>
      <vt:variant>
        <vt:i4>5</vt:i4>
      </vt:variant>
      <vt:variant>
        <vt:lpwstr/>
      </vt:variant>
      <vt:variant>
        <vt:lpwstr>_Toc462791960</vt:lpwstr>
      </vt:variant>
      <vt:variant>
        <vt:i4>1179702</vt:i4>
      </vt:variant>
      <vt:variant>
        <vt:i4>14</vt:i4>
      </vt:variant>
      <vt:variant>
        <vt:i4>0</vt:i4>
      </vt:variant>
      <vt:variant>
        <vt:i4>5</vt:i4>
      </vt:variant>
      <vt:variant>
        <vt:lpwstr/>
      </vt:variant>
      <vt:variant>
        <vt:lpwstr>_Toc462791959</vt:lpwstr>
      </vt:variant>
      <vt:variant>
        <vt:i4>1179702</vt:i4>
      </vt:variant>
      <vt:variant>
        <vt:i4>8</vt:i4>
      </vt:variant>
      <vt:variant>
        <vt:i4>0</vt:i4>
      </vt:variant>
      <vt:variant>
        <vt:i4>5</vt:i4>
      </vt:variant>
      <vt:variant>
        <vt:lpwstr/>
      </vt:variant>
      <vt:variant>
        <vt:lpwstr>_Toc462791958</vt:lpwstr>
      </vt:variant>
      <vt:variant>
        <vt:i4>1179702</vt:i4>
      </vt:variant>
      <vt:variant>
        <vt:i4>2</vt:i4>
      </vt:variant>
      <vt:variant>
        <vt:i4>0</vt:i4>
      </vt:variant>
      <vt:variant>
        <vt:i4>5</vt:i4>
      </vt:variant>
      <vt:variant>
        <vt:lpwstr/>
      </vt:variant>
      <vt:variant>
        <vt:lpwstr>_Toc462791957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Aguilera, Edrik</cp:lastModifiedBy>
  <cp:revision>5</cp:revision>
  <cp:lastPrinted>2020-03-28T19:53:00Z</cp:lastPrinted>
  <dcterms:created xsi:type="dcterms:W3CDTF">2020-03-28T19:29:00Z</dcterms:created>
  <dcterms:modified xsi:type="dcterms:W3CDTF">2020-03-28T19:54:00Z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0x010100E89FB20E98880049BD01B0E26513A275</vt:lpwstr>
  </property>
</Properties>
</file>