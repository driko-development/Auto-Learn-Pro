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602"/>
        <w:gridCol w:w="288"/>
        <w:gridCol w:w="1620"/>
        <w:gridCol w:w="900"/>
        <w:gridCol w:w="3151"/>
      </w:tblGrid>
      <w:tr w:rsidR="00E4282B" w14:paraId="77FA2F23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FAC18AA" w14:textId="77777777" w:rsidR="00E4282B" w:rsidRDefault="00E4282B" w:rsidP="00874225"/>
        </w:tc>
        <w:tc>
          <w:tcPr>
            <w:tcW w:w="756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3AEF47" w14:textId="77777777" w:rsidR="00E4282B" w:rsidRDefault="00E4282B">
            <w:pPr>
              <w:pStyle w:val="Department"/>
            </w:pPr>
          </w:p>
        </w:tc>
      </w:tr>
      <w:tr w:rsidR="00E4282B" w14:paraId="0858340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F4255" w14:textId="77777777" w:rsidR="00E4282B" w:rsidRDefault="00E4282B">
            <w:pPr>
              <w:spacing w:before="3520"/>
            </w:pP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D09105" w14:textId="77777777" w:rsidR="00E4282B" w:rsidRDefault="00E4282B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E4282B" w14:paraId="5E57DA6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3ACFACE8" w14:textId="77777777" w:rsidR="00E4282B" w:rsidRDefault="00E4282B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C291001" w14:textId="6205063B" w:rsidR="00E4282B" w:rsidRDefault="00B7662A" w:rsidP="00054BA0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Auto-Learn</w:t>
            </w:r>
          </w:p>
        </w:tc>
      </w:tr>
      <w:tr w:rsidR="00E4282B" w14:paraId="13F3884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6B621AF9" w14:textId="77777777" w:rsidR="00E4282B" w:rsidRDefault="00E4282B">
            <w:pPr>
              <w:pStyle w:val="FSDMTitleCover"/>
              <w:jc w:val="right"/>
              <w:rPr>
                <w:b w:val="0"/>
                <w:bCs/>
              </w:rPr>
            </w:pPr>
            <w:r>
              <w:rPr>
                <w:b w:val="0"/>
                <w:bCs/>
              </w:rPr>
              <w:t>Team No.:</w:t>
            </w:r>
          </w:p>
        </w:tc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DB1AAD5" w14:textId="530DEA87" w:rsidR="00E4282B" w:rsidRDefault="00B7662A">
            <w:pPr>
              <w:pStyle w:val="FSDMTitleCover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</w:tr>
      <w:tr w:rsidR="00E4282B" w14:paraId="3CE7028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00BF7F36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Class: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D7FDA50" w14:textId="71CE0A41" w:rsidR="00E4282B" w:rsidRDefault="00E4282B" w:rsidP="00DC00E2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 xml:space="preserve">CSE 3310; </w:t>
            </w:r>
            <w:r w:rsidR="0003350A">
              <w:t>Spring</w:t>
            </w:r>
            <w:r>
              <w:t xml:space="preserve"> </w:t>
            </w:r>
            <w:r w:rsidR="00874225">
              <w:t>20</w:t>
            </w:r>
            <w:r w:rsidR="00B7662A">
              <w:t>20</w:t>
            </w:r>
          </w:p>
        </w:tc>
      </w:tr>
      <w:tr w:rsidR="00E4282B" w14:paraId="7FC8882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05590E0D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47CB8C0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Test Plan</w:t>
            </w:r>
          </w:p>
        </w:tc>
      </w:tr>
      <w:tr w:rsidR="00E4282B" w14:paraId="70DEA63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88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4B1BF0F2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  <w:jc w:val="right"/>
            </w:pPr>
            <w: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09F75759" w14:textId="77777777" w:rsidR="00E4282B" w:rsidRDefault="00E4282B">
            <w:pPr>
              <w:pStyle w:val="FSDMSubtitleCover"/>
              <w:tabs>
                <w:tab w:val="clear" w:pos="2880"/>
                <w:tab w:val="clear" w:pos="3600"/>
              </w:tabs>
            </w:pPr>
            <w:r>
              <w:t>Test Plan Document</w:t>
            </w:r>
          </w:p>
        </w:tc>
      </w:tr>
      <w:tr w:rsidR="00E4282B" w14:paraId="5317D411" w14:textId="77777777"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9C086A" w14:textId="77777777" w:rsidR="00E4282B" w:rsidRDefault="00E4282B">
            <w:pPr>
              <w:pStyle w:val="Date"/>
              <w:jc w:val="right"/>
            </w:pPr>
            <w:bookmarkStart w:id="1" w:name="_Toc316285597"/>
            <w:bookmarkStart w:id="2" w:name="_Toc316286030"/>
            <w:bookmarkStart w:id="3" w:name="_Toc316288961"/>
            <w: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4FBA267" w14:textId="77777777" w:rsidR="00E4282B" w:rsidRDefault="00E4282B">
            <w:pPr>
              <w:pStyle w:val="Date"/>
              <w:jc w:val="left"/>
            </w:pPr>
            <w:bookmarkStart w:id="4" w:name="version"/>
            <w:r>
              <w:t>[</w:t>
            </w:r>
            <w:bookmarkEnd w:id="4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91FF5E" w14:textId="77777777" w:rsidR="00E4282B" w:rsidRDefault="00E4282B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FFE8A99" w14:textId="6E04A71C" w:rsidR="00E4282B" w:rsidRDefault="00E4282B">
            <w:pPr>
              <w:pStyle w:val="Date"/>
              <w:jc w:val="left"/>
            </w:pPr>
            <w:bookmarkStart w:id="5" w:name="v_date"/>
            <w:r>
              <w:t>[</w:t>
            </w:r>
            <w:r w:rsidR="00B7662A">
              <w:t>04</w:t>
            </w:r>
            <w:r>
              <w:t>/</w:t>
            </w:r>
            <w:r w:rsidR="00B7662A">
              <w:t>15</w:t>
            </w:r>
            <w:r>
              <w:t>/</w:t>
            </w:r>
            <w:r w:rsidR="00B7662A">
              <w:t>2020</w:t>
            </w:r>
            <w:r>
              <w:t>]</w:t>
            </w:r>
            <w:bookmarkEnd w:id="1"/>
            <w:bookmarkEnd w:id="2"/>
            <w:bookmarkEnd w:id="3"/>
            <w:bookmarkEnd w:id="5"/>
          </w:p>
        </w:tc>
      </w:tr>
    </w:tbl>
    <w:p w14:paraId="542F6AC3" w14:textId="77777777" w:rsidR="00E4282B" w:rsidRDefault="00E4282B">
      <w:pPr>
        <w:pStyle w:val="Names"/>
      </w:pPr>
    </w:p>
    <w:p w14:paraId="3A1FABD5" w14:textId="77777777" w:rsidR="00E4282B" w:rsidRDefault="00E4282B">
      <w:pPr>
        <w:pStyle w:val="Names"/>
      </w:pPr>
    </w:p>
    <w:p w14:paraId="6C0FE0EB" w14:textId="77777777" w:rsidR="00E4282B" w:rsidRDefault="00E4282B">
      <w:pPr>
        <w:pStyle w:val="Names"/>
      </w:pPr>
    </w:p>
    <w:p w14:paraId="38348FB5" w14:textId="77777777" w:rsidR="00E4282B" w:rsidRDefault="00E4282B">
      <w:pPr>
        <w:pStyle w:val="Names"/>
      </w:pPr>
    </w:p>
    <w:p w14:paraId="5379E1CD" w14:textId="77777777" w:rsidR="00E4282B" w:rsidRDefault="00E4282B">
      <w:pPr>
        <w:pStyle w:val="Names"/>
      </w:pPr>
    </w:p>
    <w:p w14:paraId="05D86784" w14:textId="77777777" w:rsidR="00E4282B" w:rsidRDefault="00E4282B">
      <w:pPr>
        <w:pStyle w:val="Names"/>
        <w:jc w:val="left"/>
        <w:rPr>
          <w:b/>
          <w:bCs/>
          <w:color w:val="FF0000"/>
        </w:rPr>
      </w:pPr>
    </w:p>
    <w:p w14:paraId="5A07F7F6" w14:textId="77777777" w:rsidR="00E4282B" w:rsidRDefault="00E4282B">
      <w:pPr>
        <w:pStyle w:val="Names"/>
      </w:pPr>
    </w:p>
    <w:p w14:paraId="7EC07D5E" w14:textId="77777777" w:rsidR="00E4282B" w:rsidRDefault="00E4282B">
      <w:pPr>
        <w:pStyle w:val="Names"/>
      </w:pPr>
    </w:p>
    <w:p w14:paraId="399679A8" w14:textId="77777777" w:rsidR="00E4282B" w:rsidRDefault="00E4282B">
      <w:pPr>
        <w:pStyle w:val="RevisionHistory"/>
        <w:sectPr w:rsidR="00E4282B">
          <w:footerReference w:type="default" r:id="rId11"/>
          <w:footerReference w:type="first" r:id="rId12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5CC5FB45" w14:textId="77777777" w:rsidR="00E4282B" w:rsidRDefault="00DC00E2">
      <w:pPr>
        <w:pStyle w:val="ContributorHeading"/>
      </w:pPr>
      <w:r>
        <w:lastRenderedPageBreak/>
        <w:t>Team members are:</w:t>
      </w:r>
    </w:p>
    <w:p w14:paraId="32456CB8" w14:textId="77777777" w:rsidR="00E4282B" w:rsidRDefault="00E4282B">
      <w:pPr>
        <w:jc w:val="center"/>
        <w:rPr>
          <w:sz w:val="28"/>
        </w:rPr>
      </w:pPr>
      <w:r>
        <w:t>List names o</w:t>
      </w:r>
      <w:r w:rsidR="00DC00E2">
        <w:t>f all team members {each name on separate line, centered}</w:t>
      </w:r>
    </w:p>
    <w:p w14:paraId="2C68A2D7" w14:textId="77777777" w:rsidR="00E4282B" w:rsidRDefault="00E4282B">
      <w:pPr>
        <w:pStyle w:val="ContributorList"/>
      </w:pPr>
    </w:p>
    <w:p w14:paraId="453BDD55" w14:textId="77777777" w:rsidR="00E4282B" w:rsidRDefault="00E4282B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E4282B" w14:paraId="4A4D54C2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4A6EDCE" w14:textId="77777777" w:rsidR="00E4282B" w:rsidRDefault="00E4282B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2FDCF34" w14:textId="77777777" w:rsidR="00E4282B" w:rsidRDefault="00E4282B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E02CFC9" w14:textId="77777777" w:rsidR="00E4282B" w:rsidRDefault="00E4282B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5CEA4050" w14:textId="77777777" w:rsidR="00E4282B" w:rsidRDefault="00E4282B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1B2254A" w14:textId="77777777" w:rsidR="00E4282B" w:rsidRDefault="00E4282B">
            <w:pPr>
              <w:pStyle w:val="TableColumnHeading"/>
            </w:pPr>
            <w:r>
              <w:t>High level description of changes</w:t>
            </w:r>
          </w:p>
        </w:tc>
      </w:tr>
      <w:tr w:rsidR="00E4282B" w14:paraId="50DF0897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B97E41" w14:textId="77777777" w:rsidR="00E4282B" w:rsidRDefault="00E4282B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4D0B" w14:textId="77777777" w:rsidR="00E4282B" w:rsidRDefault="00E4282B">
            <w:pPr>
              <w:pStyle w:val="Tabletext"/>
            </w:pPr>
            <w:r>
              <w:t>mm/dd/</w:t>
            </w:r>
            <w:proofErr w:type="spellStart"/>
            <w:r>
              <w:t>yyyy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17923" w14:textId="77777777" w:rsidR="00E4282B" w:rsidRDefault="00E4282B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0FAE5" w14:textId="77777777" w:rsidR="00E4282B" w:rsidRDefault="00E4282B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2661275" w14:textId="77777777" w:rsidR="00E4282B" w:rsidRDefault="00E4282B">
            <w:pPr>
              <w:pStyle w:val="Tabletext"/>
            </w:pPr>
          </w:p>
        </w:tc>
      </w:tr>
      <w:tr w:rsidR="00E4282B" w14:paraId="5CE69711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596CE3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06BF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B5C3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7D4A8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0BB5EA34" w14:textId="77777777" w:rsidR="00E4282B" w:rsidRDefault="00E4282B">
            <w:pPr>
              <w:pStyle w:val="Tabletext"/>
            </w:pPr>
          </w:p>
        </w:tc>
      </w:tr>
      <w:tr w:rsidR="00E4282B" w14:paraId="4D07603A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3E60A3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118D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1AE0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47D640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73F304AD" w14:textId="77777777" w:rsidR="00E4282B" w:rsidRDefault="00E4282B">
            <w:pPr>
              <w:pStyle w:val="Tabletext"/>
            </w:pPr>
          </w:p>
        </w:tc>
      </w:tr>
      <w:tr w:rsidR="00E4282B" w14:paraId="2E42D0D1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F0362D2" w14:textId="77777777" w:rsidR="00E4282B" w:rsidRDefault="00E4282B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FF2CC49" w14:textId="77777777" w:rsidR="00E4282B" w:rsidRDefault="00E4282B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93D6A0" w14:textId="77777777" w:rsidR="00E4282B" w:rsidRDefault="00E4282B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129D8441" w14:textId="77777777" w:rsidR="00E4282B" w:rsidRDefault="00E4282B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3FE77A12" w14:textId="77777777" w:rsidR="00E4282B" w:rsidRDefault="00E4282B">
            <w:pPr>
              <w:pStyle w:val="Tabletext"/>
            </w:pPr>
          </w:p>
        </w:tc>
      </w:tr>
    </w:tbl>
    <w:p w14:paraId="5451B851" w14:textId="77777777" w:rsidR="00E4282B" w:rsidRDefault="00E4282B">
      <w:pPr>
        <w:pStyle w:val="BodyText2"/>
      </w:pPr>
    </w:p>
    <w:p w14:paraId="5E18E5D3" w14:textId="77777777" w:rsidR="00E4282B" w:rsidRDefault="00E4282B">
      <w:pPr>
        <w:pStyle w:val="BodyText2"/>
      </w:pPr>
    </w:p>
    <w:p w14:paraId="7C35A6CA" w14:textId="77777777" w:rsidR="00E4282B" w:rsidRDefault="00E4282B">
      <w:pPr>
        <w:pStyle w:val="TOCTitle"/>
      </w:pPr>
    </w:p>
    <w:p w14:paraId="314C9D1A" w14:textId="77777777" w:rsidR="00E4282B" w:rsidRDefault="00E4282B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6333C2E3" w14:textId="77777777" w:rsidR="00263E34" w:rsidRPr="00EA3669" w:rsidRDefault="00E4282B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462866222" w:history="1">
        <w:r w:rsidR="00263E34" w:rsidRPr="0099452F">
          <w:rPr>
            <w:rStyle w:val="Hyperlink"/>
            <w:noProof/>
          </w:rPr>
          <w:t>1.  Introduction and Plan of Approach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_Toc462866222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3</w:t>
        </w:r>
        <w:r w:rsidR="00263E34">
          <w:rPr>
            <w:noProof/>
            <w:webHidden/>
          </w:rPr>
          <w:fldChar w:fldCharType="end"/>
        </w:r>
      </w:hyperlink>
    </w:p>
    <w:p w14:paraId="53C87380" w14:textId="77777777" w:rsidR="00263E34" w:rsidRPr="00EA3669" w:rsidRDefault="00E212F8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3" w:history="1">
        <w:r w:rsidR="00263E34" w:rsidRPr="0099452F">
          <w:rPr>
            <w:rStyle w:val="Hyperlink"/>
            <w:noProof/>
          </w:rPr>
          <w:t>2.  Test Cases: “Login”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_Toc462866223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4</w:t>
        </w:r>
        <w:r w:rsidR="00263E34">
          <w:rPr>
            <w:noProof/>
            <w:webHidden/>
          </w:rPr>
          <w:fldChar w:fldCharType="end"/>
        </w:r>
      </w:hyperlink>
    </w:p>
    <w:p w14:paraId="4C03EB10" w14:textId="047E6180" w:rsidR="00263E34" w:rsidRPr="00EA3669" w:rsidRDefault="00E212F8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4" w:history="1">
        <w:r w:rsidR="00263E34" w:rsidRPr="0099452F">
          <w:rPr>
            <w:rStyle w:val="Hyperlink"/>
            <w:noProof/>
          </w:rPr>
          <w:t>3.  Test Cases: “</w:t>
        </w:r>
        <w:r w:rsidR="004450A5">
          <w:rPr>
            <w:rStyle w:val="Hyperlink"/>
            <w:noProof/>
          </w:rPr>
          <w:t>Home Screen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_Toc462866224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5</w:t>
        </w:r>
        <w:r w:rsidR="00263E34">
          <w:rPr>
            <w:noProof/>
            <w:webHidden/>
          </w:rPr>
          <w:fldChar w:fldCharType="end"/>
        </w:r>
      </w:hyperlink>
    </w:p>
    <w:p w14:paraId="4D5D9E6D" w14:textId="021B1CE6" w:rsidR="00263E34" w:rsidRPr="00EA3669" w:rsidRDefault="00E212F8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5" w:history="1">
        <w:r w:rsidR="00263E34" w:rsidRPr="0099452F">
          <w:rPr>
            <w:rStyle w:val="Hyperlink"/>
            <w:noProof/>
          </w:rPr>
          <w:t>4.  Test Cases: “</w:t>
        </w:r>
        <w:r w:rsidR="00B7662A">
          <w:rPr>
            <w:rStyle w:val="Hyperlink"/>
            <w:noProof/>
          </w:rPr>
          <w:t>Upload</w:t>
        </w:r>
        <w:r w:rsidR="000C014E">
          <w:rPr>
            <w:rStyle w:val="Hyperlink"/>
            <w:noProof/>
          </w:rPr>
          <w:t xml:space="preserve"> </w:t>
        </w:r>
        <w:r w:rsidR="00B7662A">
          <w:rPr>
            <w:rStyle w:val="Hyperlink"/>
            <w:noProof/>
          </w:rPr>
          <w:t>photo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_Toc462866225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6</w:t>
        </w:r>
        <w:r w:rsidR="00263E34">
          <w:rPr>
            <w:noProof/>
            <w:webHidden/>
          </w:rPr>
          <w:fldChar w:fldCharType="end"/>
        </w:r>
      </w:hyperlink>
    </w:p>
    <w:p w14:paraId="1B939EBB" w14:textId="1B0C4244" w:rsidR="00263E34" w:rsidRPr="00EA3669" w:rsidRDefault="00E212F8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6" w:history="1">
        <w:r w:rsidR="00263E34" w:rsidRPr="0099452F">
          <w:rPr>
            <w:rStyle w:val="Hyperlink"/>
            <w:noProof/>
          </w:rPr>
          <w:t>5.  Test Cases: “</w:t>
        </w:r>
        <w:r w:rsidR="00B7662A">
          <w:rPr>
            <w:rStyle w:val="Hyperlink"/>
            <w:noProof/>
          </w:rPr>
          <w:t>tak</w:t>
        </w:r>
        <w:r w:rsidR="000C014E">
          <w:rPr>
            <w:rStyle w:val="Hyperlink"/>
            <w:noProof/>
          </w:rPr>
          <w:t>E</w:t>
        </w:r>
        <w:r w:rsidR="00B7662A">
          <w:rPr>
            <w:rStyle w:val="Hyperlink"/>
            <w:noProof/>
          </w:rPr>
          <w:t xml:space="preserve"> photo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_Toc462866226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7</w:t>
        </w:r>
        <w:r w:rsidR="00263E34">
          <w:rPr>
            <w:noProof/>
            <w:webHidden/>
          </w:rPr>
          <w:fldChar w:fldCharType="end"/>
        </w:r>
      </w:hyperlink>
    </w:p>
    <w:p w14:paraId="093D2B54" w14:textId="3841B7FD" w:rsidR="00263E34" w:rsidRPr="00EA3669" w:rsidRDefault="00E212F8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7" w:history="1">
        <w:r w:rsidR="00263E34" w:rsidRPr="0099452F">
          <w:rPr>
            <w:rStyle w:val="Hyperlink"/>
            <w:noProof/>
          </w:rPr>
          <w:t>6.  Test Cases: “</w:t>
        </w:r>
        <w:r w:rsidR="000C014E">
          <w:rPr>
            <w:rStyle w:val="Hyperlink"/>
            <w:noProof/>
          </w:rPr>
          <w:t>Pr</w:t>
        </w:r>
        <w:r w:rsidR="000C014E">
          <w:rPr>
            <w:rStyle w:val="Hyperlink"/>
            <w:noProof/>
          </w:rPr>
          <w:t>o</w:t>
        </w:r>
        <w:r w:rsidR="000C014E">
          <w:rPr>
            <w:rStyle w:val="Hyperlink"/>
            <w:noProof/>
          </w:rPr>
          <w:t>file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_Toc462866227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8</w:t>
        </w:r>
        <w:r w:rsidR="00263E34">
          <w:rPr>
            <w:noProof/>
            <w:webHidden/>
          </w:rPr>
          <w:fldChar w:fldCharType="end"/>
        </w:r>
      </w:hyperlink>
    </w:p>
    <w:p w14:paraId="0AB3DC42" w14:textId="4993DCA6" w:rsidR="00263E34" w:rsidRPr="00EA3669" w:rsidRDefault="00E212F8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62866228" w:history="1">
        <w:r w:rsidR="00263E34" w:rsidRPr="0099452F">
          <w:rPr>
            <w:rStyle w:val="Hyperlink"/>
            <w:noProof/>
          </w:rPr>
          <w:t>7.  Test Cases: “</w:t>
        </w:r>
        <w:r w:rsidR="00B42CA6">
          <w:rPr>
            <w:rStyle w:val="Hyperlink"/>
            <w:noProof/>
          </w:rPr>
          <w:t>Sett</w:t>
        </w:r>
        <w:r w:rsidR="00B42CA6">
          <w:rPr>
            <w:rStyle w:val="Hyperlink"/>
            <w:noProof/>
          </w:rPr>
          <w:t>i</w:t>
        </w:r>
        <w:r w:rsidR="00B42CA6">
          <w:rPr>
            <w:rStyle w:val="Hyperlink"/>
            <w:noProof/>
          </w:rPr>
          <w:t>ngs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_Toc462866228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9</w:t>
        </w:r>
        <w:r w:rsidR="00263E34">
          <w:rPr>
            <w:noProof/>
            <w:webHidden/>
          </w:rPr>
          <w:fldChar w:fldCharType="end"/>
        </w:r>
      </w:hyperlink>
    </w:p>
    <w:p w14:paraId="268D0C98" w14:textId="0BCBCD8B" w:rsidR="00B42CA6" w:rsidRPr="004450A5" w:rsidRDefault="00E212F8">
      <w:pPr>
        <w:pStyle w:val="TOC1"/>
        <w:rPr>
          <w:noProof/>
        </w:rPr>
      </w:pPr>
      <w:hyperlink w:anchor="_Toc462866229" w:history="1">
        <w:r w:rsidR="00263E34" w:rsidRPr="0099452F">
          <w:rPr>
            <w:rStyle w:val="Hyperlink"/>
            <w:noProof/>
          </w:rPr>
          <w:t>8.  Test Cases: “</w:t>
        </w:r>
        <w:r w:rsidR="0089793B">
          <w:t>Classifica</w:t>
        </w:r>
        <w:r w:rsidR="0089793B">
          <w:t>t</w:t>
        </w:r>
        <w:r w:rsidR="0089793B">
          <w:t>ion</w:t>
        </w:r>
        <w:r w:rsidR="00263E34" w:rsidRPr="0099452F">
          <w:rPr>
            <w:rStyle w:val="Hyperlink"/>
            <w:noProof/>
          </w:rPr>
          <w:t>”</w:t>
        </w:r>
        <w:r w:rsidR="00263E34">
          <w:rPr>
            <w:noProof/>
            <w:webHidden/>
          </w:rPr>
          <w:tab/>
        </w:r>
        <w:r w:rsidR="00263E34">
          <w:rPr>
            <w:noProof/>
            <w:webHidden/>
          </w:rPr>
          <w:fldChar w:fldCharType="begin"/>
        </w:r>
        <w:r w:rsidR="00263E34">
          <w:rPr>
            <w:noProof/>
            <w:webHidden/>
          </w:rPr>
          <w:instrText xml:space="preserve"> PAGEREF _Toc462866229 \h </w:instrText>
        </w:r>
        <w:r w:rsidR="00263E34">
          <w:rPr>
            <w:noProof/>
            <w:webHidden/>
          </w:rPr>
        </w:r>
        <w:r w:rsidR="00263E34">
          <w:rPr>
            <w:noProof/>
            <w:webHidden/>
          </w:rPr>
          <w:fldChar w:fldCharType="separate"/>
        </w:r>
        <w:r w:rsidR="00263E34">
          <w:rPr>
            <w:noProof/>
            <w:webHidden/>
          </w:rPr>
          <w:t>10</w:t>
        </w:r>
        <w:r w:rsidR="00263E34">
          <w:rPr>
            <w:noProof/>
            <w:webHidden/>
          </w:rPr>
          <w:fldChar w:fldCharType="end"/>
        </w:r>
      </w:hyperlink>
    </w:p>
    <w:p w14:paraId="20D9B0E5" w14:textId="77777777" w:rsidR="00E4282B" w:rsidRDefault="00E4282B">
      <w:pPr>
        <w:pStyle w:val="TCLVL1"/>
        <w:rPr>
          <w:sz w:val="22"/>
        </w:rPr>
        <w:sectPr w:rsidR="00E4282B">
          <w:footerReference w:type="first" r:id="rId13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5A63F617" w14:textId="77777777" w:rsidR="00E4282B" w:rsidRDefault="00E4282B">
      <w:pPr>
        <w:pStyle w:val="Heading1"/>
      </w:pPr>
      <w:bookmarkStart w:id="6" w:name="_Toc462866222"/>
      <w:r>
        <w:lastRenderedPageBreak/>
        <w:t>1.  Introduction and Plan of Approach</w:t>
      </w:r>
      <w:bookmarkEnd w:id="6"/>
      <w:r>
        <w:t xml:space="preserve"> </w:t>
      </w:r>
    </w:p>
    <w:p w14:paraId="47E4B356" w14:textId="77777777" w:rsidR="00E4282B" w:rsidRDefault="00E4282B">
      <w:pPr>
        <w:pStyle w:val="heading1underline"/>
      </w:pPr>
    </w:p>
    <w:p w14:paraId="2BC0C20F" w14:textId="77777777" w:rsidR="00E4282B" w:rsidRDefault="00E4282B">
      <w:pPr>
        <w:pStyle w:val="BodyText2"/>
        <w:spacing w:after="0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 a brief description for the following areas:</w:t>
      </w:r>
    </w:p>
    <w:p w14:paraId="1CE18ECC" w14:textId="77777777" w:rsidR="00E4282B" w:rsidRDefault="00E4282B">
      <w:pPr>
        <w:pStyle w:val="BodyText2"/>
        <w:spacing w:after="0"/>
        <w:ind w:left="0"/>
        <w:rPr>
          <w:rFonts w:ascii="Times New Roman" w:hAnsi="Times New Roman"/>
          <w:sz w:val="24"/>
        </w:rPr>
      </w:pPr>
    </w:p>
    <w:p w14:paraId="142FD751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Project overview</w:t>
      </w:r>
    </w:p>
    <w:p w14:paraId="0A64028A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List components that will be covered in your Test Plan</w:t>
      </w:r>
    </w:p>
    <w:p w14:paraId="39C21FE1" w14:textId="77777777" w:rsidR="00E4282B" w:rsidRDefault="00E4282B">
      <w:pPr>
        <w:pStyle w:val="BodyText2"/>
        <w:numPr>
          <w:ilvl w:val="0"/>
          <w:numId w:val="20"/>
        </w:num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Include any assumptions and anomalies that you have in your Test Plan</w:t>
      </w:r>
      <w:r w:rsidR="00962836">
        <w:rPr>
          <w:rFonts w:ascii="Times New Roman" w:hAnsi="Times New Roman"/>
          <w:sz w:val="24"/>
        </w:rPr>
        <w:t xml:space="preserve"> (e.g. missing components)</w:t>
      </w:r>
    </w:p>
    <w:p w14:paraId="674DD9F8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p w14:paraId="30AFFA21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bookmarkStart w:id="7" w:name="_GoBack"/>
      <w:bookmarkEnd w:id="7"/>
    </w:p>
    <w:p w14:paraId="6A1B8134" w14:textId="77777777" w:rsidR="00E4282B" w:rsidRDefault="00131991">
      <w:pPr>
        <w:pStyle w:val="Heading1"/>
      </w:pPr>
      <w:bookmarkStart w:id="8" w:name="_Toc462866223"/>
      <w:r>
        <w:lastRenderedPageBreak/>
        <w:t>2.  Test Cases: “Logi</w:t>
      </w:r>
      <w:r w:rsidR="00E4282B">
        <w:t>n”</w:t>
      </w:r>
      <w:bookmarkEnd w:id="8"/>
      <w:r w:rsidR="00E4282B">
        <w:t xml:space="preserve"> </w:t>
      </w:r>
    </w:p>
    <w:p w14:paraId="3C389117" w14:textId="77777777" w:rsidR="00E4282B" w:rsidRDefault="00E4282B">
      <w:pPr>
        <w:pStyle w:val="heading1underline"/>
      </w:pPr>
    </w:p>
    <w:p w14:paraId="6122FA18" w14:textId="27FD02F1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bookmarkStart w:id="9" w:name="_Hlk36397544"/>
      <w:r w:rsidR="00B7662A">
        <w:rPr>
          <w:rFonts w:ascii="Times New Roman" w:hAnsi="Times New Roman"/>
          <w:sz w:val="24"/>
        </w:rPr>
        <w:t>Auto-Learn</w:t>
      </w:r>
    </w:p>
    <w:bookmarkEnd w:id="9"/>
    <w:p w14:paraId="15E14349" w14:textId="77777777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Log</w:t>
      </w:r>
      <w:r w:rsidR="00E826CB">
        <w:rPr>
          <w:rFonts w:ascii="Times New Roman" w:hAnsi="Times New Roman"/>
          <w:sz w:val="24"/>
        </w:rPr>
        <w:t>in</w:t>
      </w:r>
    </w:p>
    <w:p w14:paraId="7DDF15D1" w14:textId="5F0B1FEC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 Log</w:t>
      </w:r>
      <w:r w:rsidR="00E826CB">
        <w:rPr>
          <w:rFonts w:ascii="Times New Roman" w:hAnsi="Times New Roman"/>
          <w:sz w:val="24"/>
        </w:rPr>
        <w:t>in</w:t>
      </w:r>
    </w:p>
    <w:p w14:paraId="7254EC02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2E48F2F2" w14:textId="77777777">
        <w:tc>
          <w:tcPr>
            <w:tcW w:w="980" w:type="dxa"/>
            <w:shd w:val="clear" w:color="auto" w:fill="CCFFFF"/>
          </w:tcPr>
          <w:p w14:paraId="3EEEF6F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7084833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26ABDFDB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2AB791A0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F5A8263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7B4F934C" w14:textId="77777777">
        <w:tc>
          <w:tcPr>
            <w:tcW w:w="980" w:type="dxa"/>
          </w:tcPr>
          <w:p w14:paraId="3F9D05BB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05F1AC48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Tab into the User and password fields and enter a valid user id/password (a test id should be created and provided to testers)</w:t>
            </w:r>
          </w:p>
        </w:tc>
        <w:tc>
          <w:tcPr>
            <w:tcW w:w="3394" w:type="dxa"/>
          </w:tcPr>
          <w:p w14:paraId="236AF55D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let you in </w:t>
            </w:r>
          </w:p>
        </w:tc>
        <w:tc>
          <w:tcPr>
            <w:tcW w:w="1416" w:type="dxa"/>
          </w:tcPr>
          <w:p w14:paraId="5953B4E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48E7548" w14:textId="77777777">
        <w:tc>
          <w:tcPr>
            <w:tcW w:w="980" w:type="dxa"/>
          </w:tcPr>
          <w:p w14:paraId="36D2D03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508A55FF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Tab into the User and password fields and enter an invalid user id/password</w:t>
            </w:r>
          </w:p>
        </w:tc>
        <w:tc>
          <w:tcPr>
            <w:tcW w:w="3394" w:type="dxa"/>
          </w:tcPr>
          <w:p w14:paraId="6612022F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not accept and prevent you from entry </w:t>
            </w:r>
          </w:p>
        </w:tc>
        <w:tc>
          <w:tcPr>
            <w:tcW w:w="1416" w:type="dxa"/>
          </w:tcPr>
          <w:p w14:paraId="5BEAAA27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922180C" w14:textId="77777777">
        <w:tc>
          <w:tcPr>
            <w:tcW w:w="980" w:type="dxa"/>
          </w:tcPr>
          <w:p w14:paraId="7836203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4F7E2496" w14:textId="77777777" w:rsidR="00E4282B" w:rsidRPr="00131991" w:rsidRDefault="000C237A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Enter a valid User Id and press “forgot password”. </w:t>
            </w:r>
          </w:p>
        </w:tc>
        <w:tc>
          <w:tcPr>
            <w:tcW w:w="3394" w:type="dxa"/>
          </w:tcPr>
          <w:p w14:paraId="354E633D" w14:textId="77777777" w:rsidR="00E4282B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should prompt you with a security question and text you a reset password.</w:t>
            </w:r>
          </w:p>
        </w:tc>
        <w:tc>
          <w:tcPr>
            <w:tcW w:w="1416" w:type="dxa"/>
          </w:tcPr>
          <w:p w14:paraId="1B41DF59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42E7089C" w14:textId="77777777">
        <w:tc>
          <w:tcPr>
            <w:tcW w:w="980" w:type="dxa"/>
          </w:tcPr>
          <w:p w14:paraId="3C015F79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14:paraId="1BB87A01" w14:textId="77777777" w:rsidR="00131991" w:rsidRDefault="00131991" w:rsidP="00131991">
            <w:r>
              <w:rPr>
                <w:rFonts w:ascii="Times New Roman" w:hAnsi="Times New Roman"/>
              </w:rPr>
              <w:t xml:space="preserve">Enter an invalid User Id and press “forgot password”. </w:t>
            </w:r>
          </w:p>
        </w:tc>
        <w:tc>
          <w:tcPr>
            <w:tcW w:w="3394" w:type="dxa"/>
          </w:tcPr>
          <w:p w14:paraId="0F2D3210" w14:textId="77777777" w:rsidR="00131991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System should prompt you with a security question and text you </w:t>
            </w:r>
            <w:r w:rsidR="00D17ACE">
              <w:rPr>
                <w:rFonts w:ascii="Times New Roman" w:hAnsi="Times New Roman"/>
              </w:rPr>
              <w:t xml:space="preserve">with </w:t>
            </w:r>
            <w:r>
              <w:rPr>
                <w:rFonts w:ascii="Times New Roman" w:hAnsi="Times New Roman"/>
              </w:rPr>
              <w:t>an “invalid User Id” message.</w:t>
            </w:r>
          </w:p>
        </w:tc>
        <w:tc>
          <w:tcPr>
            <w:tcW w:w="1416" w:type="dxa"/>
          </w:tcPr>
          <w:p w14:paraId="53E63E0B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39C12FA9" w14:textId="77777777">
        <w:tc>
          <w:tcPr>
            <w:tcW w:w="980" w:type="dxa"/>
          </w:tcPr>
          <w:p w14:paraId="34420FA1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TC5</w:t>
            </w:r>
          </w:p>
        </w:tc>
        <w:tc>
          <w:tcPr>
            <w:tcW w:w="2850" w:type="dxa"/>
          </w:tcPr>
          <w:p w14:paraId="655E6DDA" w14:textId="77777777" w:rsidR="00131991" w:rsidRDefault="00131991" w:rsidP="0013199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72A92048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5D484D0F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336AAED7" w14:textId="77777777">
        <w:tc>
          <w:tcPr>
            <w:tcW w:w="980" w:type="dxa"/>
          </w:tcPr>
          <w:p w14:paraId="434E3FDC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2850" w:type="dxa"/>
          </w:tcPr>
          <w:p w14:paraId="2BF4B01E" w14:textId="77777777" w:rsidR="00131991" w:rsidRDefault="00131991" w:rsidP="001319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….</w:t>
            </w:r>
          </w:p>
        </w:tc>
        <w:tc>
          <w:tcPr>
            <w:tcW w:w="3394" w:type="dxa"/>
          </w:tcPr>
          <w:p w14:paraId="65153687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79D9CBC1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31991" w14:paraId="27020256" w14:textId="77777777">
        <w:tc>
          <w:tcPr>
            <w:tcW w:w="980" w:type="dxa"/>
          </w:tcPr>
          <w:p w14:paraId="1EC22E2C" w14:textId="77777777" w:rsidR="00131991" w:rsidRDefault="00131991" w:rsidP="00131991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1A720D14" w14:textId="77777777" w:rsidR="00131991" w:rsidRDefault="00131991" w:rsidP="00131991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246C697F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6E17ED93" w14:textId="77777777" w:rsidR="00131991" w:rsidRDefault="00131991" w:rsidP="0013199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1320604E" w14:textId="77777777" w:rsidR="00E4282B" w:rsidRDefault="00E4282B">
      <w:pPr>
        <w:pStyle w:val="Heading1"/>
      </w:pPr>
      <w:bookmarkStart w:id="10" w:name="_Toc462866224"/>
      <w:r>
        <w:lastRenderedPageBreak/>
        <w:t>3.  Test Cases: “</w:t>
      </w:r>
      <w:r w:rsidR="009D240A">
        <w:t>Registration</w:t>
      </w:r>
      <w:r>
        <w:t>”</w:t>
      </w:r>
      <w:bookmarkEnd w:id="10"/>
      <w:r>
        <w:t xml:space="preserve"> </w:t>
      </w:r>
    </w:p>
    <w:p w14:paraId="5C1B599D" w14:textId="77777777" w:rsidR="00E4282B" w:rsidRDefault="00E4282B">
      <w:pPr>
        <w:pStyle w:val="heading1underline"/>
      </w:pPr>
    </w:p>
    <w:p w14:paraId="2049CE9A" w14:textId="337A714B" w:rsidR="00E4282B" w:rsidRDefault="00E4282B" w:rsidP="00B7662A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4A87B95E" w14:textId="77777777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9D240A" w:rsidRPr="009D240A">
        <w:rPr>
          <w:rFonts w:ascii="Times New Roman" w:hAnsi="Times New Roman"/>
          <w:bCs/>
          <w:sz w:val="24"/>
        </w:rPr>
        <w:t>Registration</w:t>
      </w:r>
    </w:p>
    <w:p w14:paraId="53DF39AB" w14:textId="2C6BE4BD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9D240A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9D240A">
        <w:rPr>
          <w:rFonts w:ascii="Times New Roman" w:hAnsi="Times New Roman"/>
          <w:sz w:val="24"/>
        </w:rPr>
        <w:t>/</w:t>
      </w:r>
      <w:r w:rsidR="009D240A" w:rsidRPr="009D240A">
        <w:rPr>
          <w:rFonts w:ascii="Times New Roman" w:hAnsi="Times New Roman"/>
          <w:bCs/>
          <w:sz w:val="24"/>
        </w:rPr>
        <w:t xml:space="preserve"> </w:t>
      </w:r>
      <w:proofErr w:type="spellStart"/>
      <w:r w:rsidR="004450A5">
        <w:rPr>
          <w:rFonts w:ascii="Times New Roman" w:hAnsi="Times New Roman"/>
          <w:bCs/>
          <w:sz w:val="24"/>
        </w:rPr>
        <w:t>Home_Screen</w:t>
      </w:r>
      <w:proofErr w:type="spellEnd"/>
    </w:p>
    <w:p w14:paraId="35B42BE4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080EB7F1" w14:textId="77777777">
        <w:tc>
          <w:tcPr>
            <w:tcW w:w="980" w:type="dxa"/>
            <w:shd w:val="clear" w:color="auto" w:fill="CCFFFF"/>
          </w:tcPr>
          <w:p w14:paraId="5C048A5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353C148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5CEB7E1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5151216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07B5F96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2AA518C5" w14:textId="77777777">
        <w:tc>
          <w:tcPr>
            <w:tcW w:w="980" w:type="dxa"/>
          </w:tcPr>
          <w:p w14:paraId="37B33FB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72A10F6C" w14:textId="77777777" w:rsidR="00E4282B" w:rsidRDefault="00816B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27D9934E" w14:textId="77777777" w:rsidR="00E4282B" w:rsidRDefault="00816B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60F4CE8E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30A15E48" w14:textId="77777777">
        <w:tc>
          <w:tcPr>
            <w:tcW w:w="980" w:type="dxa"/>
          </w:tcPr>
          <w:p w14:paraId="1AB408B9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07BF5BCE" w14:textId="77777777" w:rsidR="00E4282B" w:rsidRDefault="00E4282B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5331A2F6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324588E4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6922F547" w14:textId="77777777">
        <w:tc>
          <w:tcPr>
            <w:tcW w:w="980" w:type="dxa"/>
          </w:tcPr>
          <w:p w14:paraId="39AAC6A0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6792B320" w14:textId="77777777" w:rsidR="00E4282B" w:rsidRDefault="00E4282B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01EECC0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41154C7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62D1CF7" w14:textId="77777777">
        <w:tc>
          <w:tcPr>
            <w:tcW w:w="980" w:type="dxa"/>
          </w:tcPr>
          <w:p w14:paraId="7D288E4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17E7A37F" w14:textId="77777777" w:rsidR="00E4282B" w:rsidRDefault="00E4282B">
            <w:pPr>
              <w:pStyle w:val="TOCBase"/>
              <w:tabs>
                <w:tab w:val="clear" w:pos="8640"/>
              </w:tabs>
              <w:rPr>
                <w:rFonts w:ascii="Times New Roman" w:hAnsi="Times New Roman"/>
                <w:caps w:val="0"/>
              </w:rPr>
            </w:pPr>
          </w:p>
        </w:tc>
        <w:tc>
          <w:tcPr>
            <w:tcW w:w="3394" w:type="dxa"/>
          </w:tcPr>
          <w:p w14:paraId="2C78074B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13BC9F04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4BBD18A1" w14:textId="507848DB" w:rsidR="00E4282B" w:rsidRDefault="00E4282B" w:rsidP="00CF4201">
      <w:pPr>
        <w:pStyle w:val="Heading1"/>
      </w:pPr>
      <w:bookmarkStart w:id="11" w:name="_Toc462866225"/>
      <w:r>
        <w:lastRenderedPageBreak/>
        <w:t>4.  Test Cases: “</w:t>
      </w:r>
      <w:r w:rsidR="00B7662A">
        <w:t>Upload</w:t>
      </w:r>
      <w:r w:rsidR="004450A5">
        <w:t xml:space="preserve"> </w:t>
      </w:r>
      <w:r w:rsidR="00B7662A">
        <w:t>Photo</w:t>
      </w:r>
      <w:r>
        <w:t>”</w:t>
      </w:r>
      <w:bookmarkEnd w:id="11"/>
      <w:r>
        <w:t xml:space="preserve"> </w:t>
      </w:r>
    </w:p>
    <w:p w14:paraId="3066BDB8" w14:textId="77777777" w:rsidR="00E4282B" w:rsidRDefault="00E4282B">
      <w:pPr>
        <w:pStyle w:val="heading1underline"/>
      </w:pPr>
    </w:p>
    <w:p w14:paraId="7088FE87" w14:textId="6B9708BB" w:rsidR="00E4282B" w:rsidRDefault="00E4282B" w:rsidP="00B7662A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52997435" w14:textId="63BD2CE2" w:rsidR="00E4282B" w:rsidRPr="005A3CF3" w:rsidRDefault="00E4282B">
      <w:pPr>
        <w:pStyle w:val="BodyText2"/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803B5D">
        <w:rPr>
          <w:rFonts w:ascii="Times New Roman" w:hAnsi="Times New Roman"/>
          <w:bCs/>
          <w:sz w:val="24"/>
        </w:rPr>
        <w:t>Uploadin</w:t>
      </w:r>
      <w:r w:rsidR="004450A5">
        <w:rPr>
          <w:rFonts w:ascii="Times New Roman" w:hAnsi="Times New Roman"/>
          <w:bCs/>
          <w:sz w:val="24"/>
        </w:rPr>
        <w:t xml:space="preserve">g </w:t>
      </w:r>
      <w:r w:rsidR="00803B5D">
        <w:rPr>
          <w:rFonts w:ascii="Times New Roman" w:hAnsi="Times New Roman"/>
          <w:bCs/>
          <w:sz w:val="24"/>
        </w:rPr>
        <w:t>Photo</w:t>
      </w:r>
    </w:p>
    <w:p w14:paraId="640BF622" w14:textId="1BDF1DF2" w:rsidR="00E4282B" w:rsidRDefault="00E4282B" w:rsidP="00CF420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</w:t>
      </w:r>
      <w:proofErr w:type="spellStart"/>
      <w:r w:rsidR="00E34893">
        <w:rPr>
          <w:rFonts w:ascii="Times New Roman" w:hAnsi="Times New Roman"/>
          <w:sz w:val="24"/>
        </w:rPr>
        <w:t>U</w:t>
      </w:r>
      <w:r w:rsidR="00A5403E">
        <w:rPr>
          <w:rFonts w:ascii="Times New Roman" w:hAnsi="Times New Roman"/>
          <w:sz w:val="24"/>
        </w:rPr>
        <w:t>pload_</w:t>
      </w:r>
      <w:r w:rsidR="003E31CE">
        <w:rPr>
          <w:rFonts w:ascii="Times New Roman" w:hAnsi="Times New Roman"/>
          <w:sz w:val="24"/>
        </w:rPr>
        <w:t>P</w:t>
      </w:r>
      <w:r w:rsidR="00A5403E">
        <w:rPr>
          <w:rFonts w:ascii="Times New Roman" w:hAnsi="Times New Roman"/>
          <w:sz w:val="24"/>
        </w:rPr>
        <w:t>hoto</w:t>
      </w:r>
      <w:proofErr w:type="spellEnd"/>
    </w:p>
    <w:p w14:paraId="39EE713C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3174B139" w14:textId="77777777">
        <w:tc>
          <w:tcPr>
            <w:tcW w:w="980" w:type="dxa"/>
            <w:shd w:val="clear" w:color="auto" w:fill="CCFFFF"/>
          </w:tcPr>
          <w:p w14:paraId="0B7AE07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04011A2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39543DF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6FDA7F6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2C57701C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816BAE" w14:paraId="34049541" w14:textId="77777777">
        <w:tc>
          <w:tcPr>
            <w:tcW w:w="980" w:type="dxa"/>
          </w:tcPr>
          <w:p w14:paraId="64BFA362" w14:textId="77777777" w:rsidR="00816BAE" w:rsidRDefault="00816BAE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26EBD1FA" w14:textId="77777777" w:rsidR="00816BAE" w:rsidRDefault="00816BAE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3FE32276" w14:textId="77777777" w:rsidR="00816BAE" w:rsidRDefault="00816BAE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07ADDD04" w14:textId="77777777" w:rsidR="00816BAE" w:rsidRDefault="00816B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816BAE" w14:paraId="2DE1302F" w14:textId="77777777">
        <w:tc>
          <w:tcPr>
            <w:tcW w:w="980" w:type="dxa"/>
          </w:tcPr>
          <w:p w14:paraId="2EDEBE4C" w14:textId="77777777" w:rsidR="00816BAE" w:rsidRDefault="00816BAE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323741BA" w14:textId="77777777" w:rsidR="00816BAE" w:rsidRDefault="00816BAE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0CE1476D" w14:textId="77777777" w:rsidR="00816BAE" w:rsidRDefault="00816BAE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397DE5AF" w14:textId="77777777" w:rsidR="00816BAE" w:rsidRDefault="00816BAE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35D5224" w14:textId="77777777">
        <w:tc>
          <w:tcPr>
            <w:tcW w:w="980" w:type="dxa"/>
          </w:tcPr>
          <w:p w14:paraId="33024B19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7A07D79E" w14:textId="77777777" w:rsidR="00E4282B" w:rsidRDefault="00E4282B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19E7CAED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6C60A9C1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826CB" w14:paraId="122C47B4" w14:textId="77777777">
        <w:tc>
          <w:tcPr>
            <w:tcW w:w="980" w:type="dxa"/>
          </w:tcPr>
          <w:p w14:paraId="3E2500D3" w14:textId="77777777" w:rsidR="00E826CB" w:rsidRDefault="00E826C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2C9D7F03" w14:textId="77777777" w:rsidR="00E826CB" w:rsidRDefault="00E826CB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311E6032" w14:textId="77777777" w:rsidR="00E826CB" w:rsidRDefault="00E826C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55D2A4A" w14:textId="77777777" w:rsidR="00E826CB" w:rsidRDefault="00E826C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47C790BE" w14:textId="18B3D9C0" w:rsidR="00E4282B" w:rsidRDefault="00E4282B">
      <w:pPr>
        <w:pStyle w:val="Heading1"/>
      </w:pPr>
      <w:bookmarkStart w:id="12" w:name="_Toc462866226"/>
      <w:r>
        <w:lastRenderedPageBreak/>
        <w:t>5.  Test Cases: “</w:t>
      </w:r>
      <w:r w:rsidR="00B7662A">
        <w:t>Tak</w:t>
      </w:r>
      <w:r w:rsidR="004450A5">
        <w:t>e</w:t>
      </w:r>
      <w:r w:rsidR="00B7662A">
        <w:t xml:space="preserve"> Photo</w:t>
      </w:r>
      <w:r>
        <w:t>”</w:t>
      </w:r>
      <w:bookmarkEnd w:id="12"/>
      <w:r>
        <w:t xml:space="preserve"> </w:t>
      </w:r>
    </w:p>
    <w:p w14:paraId="4E08A662" w14:textId="77777777" w:rsidR="00E4282B" w:rsidRDefault="00E4282B">
      <w:pPr>
        <w:pStyle w:val="heading1underline"/>
      </w:pPr>
    </w:p>
    <w:p w14:paraId="3CE3E3E1" w14:textId="3410381A" w:rsidR="00E4282B" w:rsidRDefault="00E4282B" w:rsidP="003E31CE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B7662A">
        <w:rPr>
          <w:rFonts w:ascii="Times New Roman" w:hAnsi="Times New Roman"/>
          <w:sz w:val="24"/>
        </w:rPr>
        <w:t>Auto-Learn</w:t>
      </w:r>
    </w:p>
    <w:p w14:paraId="0DAA0642" w14:textId="07C9E76A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03B5D">
        <w:rPr>
          <w:rFonts w:ascii="Times New Roman" w:hAnsi="Times New Roman"/>
          <w:sz w:val="24"/>
        </w:rPr>
        <w:t>Tak</w:t>
      </w:r>
      <w:r w:rsidR="00E85B7E">
        <w:rPr>
          <w:rFonts w:ascii="Times New Roman" w:hAnsi="Times New Roman"/>
          <w:sz w:val="24"/>
        </w:rPr>
        <w:t>e</w:t>
      </w:r>
      <w:r w:rsidR="00803B5D">
        <w:rPr>
          <w:rFonts w:ascii="Times New Roman" w:hAnsi="Times New Roman"/>
          <w:sz w:val="24"/>
        </w:rPr>
        <w:t xml:space="preserve"> Photo</w:t>
      </w:r>
    </w:p>
    <w:p w14:paraId="4EBECB72" w14:textId="23CB6923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803B5D">
        <w:rPr>
          <w:rFonts w:ascii="Times New Roman" w:hAnsi="Times New Roman"/>
          <w:sz w:val="24"/>
        </w:rPr>
        <w:t>20</w:t>
      </w:r>
      <w:r w:rsidR="00E1596B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E1596B">
        <w:rPr>
          <w:rFonts w:ascii="Times New Roman" w:hAnsi="Times New Roman"/>
          <w:sz w:val="24"/>
        </w:rPr>
        <w:t>/</w:t>
      </w:r>
      <w:proofErr w:type="spellStart"/>
      <w:r w:rsidR="00E34893">
        <w:rPr>
          <w:rFonts w:ascii="Times New Roman" w:hAnsi="Times New Roman"/>
          <w:sz w:val="24"/>
        </w:rPr>
        <w:t>T</w:t>
      </w:r>
      <w:r w:rsidR="00A5403E">
        <w:rPr>
          <w:rFonts w:ascii="Times New Roman" w:hAnsi="Times New Roman"/>
          <w:sz w:val="24"/>
        </w:rPr>
        <w:t>ak</w:t>
      </w:r>
      <w:r w:rsidR="00E85B7E">
        <w:rPr>
          <w:rFonts w:ascii="Times New Roman" w:hAnsi="Times New Roman"/>
          <w:sz w:val="24"/>
        </w:rPr>
        <w:t>e</w:t>
      </w:r>
      <w:r w:rsidR="00A5403E">
        <w:rPr>
          <w:rFonts w:ascii="Times New Roman" w:hAnsi="Times New Roman"/>
          <w:sz w:val="24"/>
        </w:rPr>
        <w:t>_</w:t>
      </w:r>
      <w:r w:rsidR="003E31CE">
        <w:rPr>
          <w:rFonts w:ascii="Times New Roman" w:hAnsi="Times New Roman"/>
          <w:sz w:val="24"/>
        </w:rPr>
        <w:t>P</w:t>
      </w:r>
      <w:r w:rsidR="00A5403E">
        <w:rPr>
          <w:rFonts w:ascii="Times New Roman" w:hAnsi="Times New Roman"/>
          <w:sz w:val="24"/>
        </w:rPr>
        <w:t>hoto</w:t>
      </w:r>
      <w:proofErr w:type="spellEnd"/>
    </w:p>
    <w:p w14:paraId="088FBA78" w14:textId="77777777" w:rsidR="00E4282B" w:rsidRDefault="00E4282B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716B35C4" w14:textId="77777777">
        <w:tc>
          <w:tcPr>
            <w:tcW w:w="980" w:type="dxa"/>
            <w:shd w:val="clear" w:color="auto" w:fill="CCFFFF"/>
          </w:tcPr>
          <w:p w14:paraId="0CF1503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209EC717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06487BE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25C6D9E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8A29CE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4282B" w14:paraId="1EDBB3AB" w14:textId="77777777">
        <w:tc>
          <w:tcPr>
            <w:tcW w:w="980" w:type="dxa"/>
          </w:tcPr>
          <w:p w14:paraId="38FAA234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022D846E" w14:textId="77777777" w:rsidR="00E4282B" w:rsidRDefault="00E4282B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273E13C7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13898C6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60151ED5" w14:textId="77777777">
        <w:tc>
          <w:tcPr>
            <w:tcW w:w="980" w:type="dxa"/>
          </w:tcPr>
          <w:p w14:paraId="6D886AB4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14:paraId="25727573" w14:textId="77777777" w:rsidR="00E4282B" w:rsidRDefault="00E4282B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33109292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1DD3C40E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7078D084" w14:textId="77777777">
        <w:tc>
          <w:tcPr>
            <w:tcW w:w="980" w:type="dxa"/>
          </w:tcPr>
          <w:p w14:paraId="254CB1B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0A4B69C5" w14:textId="77777777" w:rsidR="00E4282B" w:rsidRDefault="00E4282B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0A25505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5487955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A9DFC95" w14:textId="77777777">
        <w:tc>
          <w:tcPr>
            <w:tcW w:w="980" w:type="dxa"/>
          </w:tcPr>
          <w:p w14:paraId="65E454B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03928E3B" w14:textId="77777777" w:rsidR="00E4282B" w:rsidRDefault="00E4282B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2867252F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180A34F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79EFC3B5" w14:textId="76ABF46F" w:rsidR="00E4282B" w:rsidRDefault="00E4282B" w:rsidP="00CF4201">
      <w:pPr>
        <w:pStyle w:val="Heading1"/>
      </w:pPr>
      <w:bookmarkStart w:id="13" w:name="_Toc462866227"/>
      <w:r>
        <w:lastRenderedPageBreak/>
        <w:t>6.  Test Cases: “</w:t>
      </w:r>
      <w:r w:rsidR="00921F9C">
        <w:t>Profile</w:t>
      </w:r>
      <w:r w:rsidR="00932ADD">
        <w:t>”</w:t>
      </w:r>
      <w:bookmarkEnd w:id="13"/>
      <w:r>
        <w:t xml:space="preserve"> </w:t>
      </w:r>
    </w:p>
    <w:p w14:paraId="7E33DFF3" w14:textId="77777777" w:rsidR="00E4282B" w:rsidRDefault="00E4282B">
      <w:pPr>
        <w:pStyle w:val="heading1underline"/>
      </w:pPr>
    </w:p>
    <w:p w14:paraId="27236E61" w14:textId="1BBE4B94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21F9C">
        <w:rPr>
          <w:rFonts w:ascii="Times New Roman" w:hAnsi="Times New Roman"/>
          <w:sz w:val="24"/>
        </w:rPr>
        <w:t>Auto-Learn</w:t>
      </w:r>
    </w:p>
    <w:p w14:paraId="154E57E2" w14:textId="1E48ACB4" w:rsidR="00E4282B" w:rsidRPr="00932ADD" w:rsidRDefault="00E4282B">
      <w:pPr>
        <w:pStyle w:val="BodyText2"/>
        <w:spacing w:after="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921F9C">
        <w:rPr>
          <w:rFonts w:ascii="Times New Roman" w:hAnsi="Times New Roman"/>
          <w:bCs/>
          <w:sz w:val="24"/>
        </w:rPr>
        <w:t>Profile</w:t>
      </w:r>
    </w:p>
    <w:p w14:paraId="798E2801" w14:textId="62501D2E" w:rsidR="00E4282B" w:rsidRDefault="00E4282B" w:rsidP="00CF4201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FD3939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FD3939">
        <w:rPr>
          <w:rFonts w:ascii="Times New Roman" w:hAnsi="Times New Roman"/>
          <w:sz w:val="24"/>
        </w:rPr>
        <w:t>/</w:t>
      </w:r>
      <w:r w:rsidR="00921F9C">
        <w:rPr>
          <w:rFonts w:ascii="Times New Roman" w:hAnsi="Times New Roman"/>
          <w:bCs/>
          <w:sz w:val="24"/>
        </w:rPr>
        <w:t>Profile</w:t>
      </w:r>
    </w:p>
    <w:p w14:paraId="5DA1A353" w14:textId="77777777" w:rsidR="00E4282B" w:rsidRDefault="00CF4201">
      <w:pPr>
        <w:pStyle w:val="Heading2"/>
      </w:pPr>
      <w:r>
        <w:t xml:space="preserve"> 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E4282B" w14:paraId="16059039" w14:textId="77777777">
        <w:tc>
          <w:tcPr>
            <w:tcW w:w="980" w:type="dxa"/>
            <w:shd w:val="clear" w:color="auto" w:fill="CCFFFF"/>
          </w:tcPr>
          <w:p w14:paraId="1D0395D3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2D977DFE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27C957E9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723E48ED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5A80B0A5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E1596B" w14:paraId="07C68165" w14:textId="77777777">
        <w:tc>
          <w:tcPr>
            <w:tcW w:w="980" w:type="dxa"/>
          </w:tcPr>
          <w:p w14:paraId="6E7A8BDC" w14:textId="77777777" w:rsidR="00E1596B" w:rsidRDefault="00E1596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6E5456C1" w14:textId="77777777" w:rsidR="00E1596B" w:rsidRDefault="00E1596B" w:rsidP="005E7061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3491103E" w14:textId="77777777" w:rsidR="00E1596B" w:rsidRDefault="00E1596B" w:rsidP="005E7061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3C28E42E" w14:textId="77777777" w:rsidR="00E1596B" w:rsidRDefault="00E1596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093033D7" w14:textId="77777777">
        <w:tc>
          <w:tcPr>
            <w:tcW w:w="980" w:type="dxa"/>
          </w:tcPr>
          <w:p w14:paraId="655EBA82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7E25FD9E" w14:textId="77777777" w:rsidR="00E4282B" w:rsidRDefault="00E4282B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127F81EC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40A8076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43123F4A" w14:textId="77777777">
        <w:tc>
          <w:tcPr>
            <w:tcW w:w="980" w:type="dxa"/>
          </w:tcPr>
          <w:p w14:paraId="19416E8A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7E3A56C8" w14:textId="77777777" w:rsidR="00E4282B" w:rsidRDefault="00E4282B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1F202EC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30AEF5A3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E4282B" w14:paraId="52FA5E10" w14:textId="77777777">
        <w:tc>
          <w:tcPr>
            <w:tcW w:w="980" w:type="dxa"/>
          </w:tcPr>
          <w:p w14:paraId="2E12C1E4" w14:textId="77777777" w:rsidR="00E4282B" w:rsidRDefault="00E4282B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20A510A9" w14:textId="77777777" w:rsidR="00E4282B" w:rsidRDefault="00E4282B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777CEC26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0E7C55F5" w14:textId="77777777" w:rsidR="00E4282B" w:rsidRDefault="00E4282B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69F75F48" w14:textId="7D57AB79" w:rsidR="00E4282B" w:rsidRDefault="00263E34">
      <w:pPr>
        <w:pStyle w:val="Heading1"/>
      </w:pPr>
      <w:bookmarkStart w:id="14" w:name="_Toc462866228"/>
      <w:r>
        <w:lastRenderedPageBreak/>
        <w:t>7</w:t>
      </w:r>
      <w:r w:rsidR="00E4282B">
        <w:t>.  Test Cases: “</w:t>
      </w:r>
      <w:r w:rsidR="003E31CE">
        <w:t>S</w:t>
      </w:r>
      <w:r w:rsidR="00D77495">
        <w:t>ettings</w:t>
      </w:r>
      <w:r w:rsidR="00E4282B">
        <w:t>”</w:t>
      </w:r>
      <w:bookmarkEnd w:id="14"/>
      <w:r w:rsidR="00E4282B">
        <w:t xml:space="preserve"> </w:t>
      </w:r>
    </w:p>
    <w:p w14:paraId="520F3455" w14:textId="77777777" w:rsidR="00E4282B" w:rsidRDefault="00E4282B">
      <w:pPr>
        <w:pStyle w:val="heading1underline"/>
      </w:pPr>
    </w:p>
    <w:p w14:paraId="2C577F4A" w14:textId="56BF7A90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D77495">
        <w:rPr>
          <w:rFonts w:ascii="Times New Roman" w:hAnsi="Times New Roman"/>
          <w:sz w:val="24"/>
        </w:rPr>
        <w:t>Auto-Learn</w:t>
      </w:r>
    </w:p>
    <w:p w14:paraId="33BB0EA1" w14:textId="058A5FB2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3E31CE">
        <w:rPr>
          <w:rFonts w:ascii="Times New Roman" w:hAnsi="Times New Roman"/>
          <w:sz w:val="24"/>
        </w:rPr>
        <w:t>S</w:t>
      </w:r>
      <w:r w:rsidR="00D77495">
        <w:rPr>
          <w:rFonts w:ascii="Times New Roman" w:hAnsi="Times New Roman"/>
          <w:sz w:val="24"/>
        </w:rPr>
        <w:t>ettings</w:t>
      </w:r>
    </w:p>
    <w:p w14:paraId="2A2CFAAD" w14:textId="696BCD1F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B7662A">
        <w:rPr>
          <w:rFonts w:ascii="Times New Roman" w:hAnsi="Times New Roman"/>
          <w:sz w:val="24"/>
        </w:rPr>
        <w:t>20</w:t>
      </w:r>
      <w:r w:rsidR="001233C3">
        <w:rPr>
          <w:rFonts w:ascii="Times New Roman" w:hAnsi="Times New Roman"/>
          <w:sz w:val="24"/>
        </w:rPr>
        <w:t>/Team</w:t>
      </w:r>
      <w:r w:rsidR="00B7662A">
        <w:rPr>
          <w:rFonts w:ascii="Times New Roman" w:hAnsi="Times New Roman"/>
          <w:sz w:val="24"/>
        </w:rPr>
        <w:t>2</w:t>
      </w:r>
      <w:r w:rsidR="001233C3">
        <w:rPr>
          <w:rFonts w:ascii="Times New Roman" w:hAnsi="Times New Roman"/>
          <w:sz w:val="24"/>
        </w:rPr>
        <w:t>/</w:t>
      </w:r>
      <w:r w:rsidR="003E31CE">
        <w:rPr>
          <w:rFonts w:ascii="Times New Roman" w:hAnsi="Times New Roman"/>
          <w:sz w:val="24"/>
        </w:rPr>
        <w:t>S</w:t>
      </w:r>
      <w:r w:rsidR="00D77495">
        <w:rPr>
          <w:rFonts w:ascii="Times New Roman" w:hAnsi="Times New Roman"/>
          <w:sz w:val="24"/>
        </w:rPr>
        <w:t>ettings</w:t>
      </w:r>
    </w:p>
    <w:p w14:paraId="1A997D91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1233C3" w14:paraId="18FA3986" w14:textId="77777777" w:rsidTr="00EA3669">
        <w:tc>
          <w:tcPr>
            <w:tcW w:w="980" w:type="dxa"/>
            <w:shd w:val="clear" w:color="auto" w:fill="CCFFFF"/>
          </w:tcPr>
          <w:p w14:paraId="0D72D86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09E5A2A5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499D4DA3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32B83AC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60B4F3C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233C3" w14:paraId="1D887804" w14:textId="77777777" w:rsidTr="00EA3669">
        <w:tc>
          <w:tcPr>
            <w:tcW w:w="980" w:type="dxa"/>
          </w:tcPr>
          <w:p w14:paraId="527D7DA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334B584D" w14:textId="77777777" w:rsidR="001233C3" w:rsidRDefault="001233C3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6C873E83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1B761ECE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61D50B71" w14:textId="77777777" w:rsidTr="00EA3669">
        <w:tc>
          <w:tcPr>
            <w:tcW w:w="980" w:type="dxa"/>
          </w:tcPr>
          <w:p w14:paraId="1770E74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61646C1F" w14:textId="77777777" w:rsidR="001233C3" w:rsidRDefault="001233C3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6494D45A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3CA35A89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6832FA1" w14:textId="77777777" w:rsidTr="00EA3669">
        <w:tc>
          <w:tcPr>
            <w:tcW w:w="980" w:type="dxa"/>
          </w:tcPr>
          <w:p w14:paraId="4524C77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2F040847" w14:textId="77777777" w:rsidR="001233C3" w:rsidRDefault="001233C3" w:rsidP="00EA3669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48BE578C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493161D6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24B1CDEA" w14:textId="77777777" w:rsidTr="00EA3669">
        <w:tc>
          <w:tcPr>
            <w:tcW w:w="980" w:type="dxa"/>
          </w:tcPr>
          <w:p w14:paraId="71C6E1A4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75CB4C95" w14:textId="77777777" w:rsidR="001233C3" w:rsidRDefault="001233C3" w:rsidP="00EA3669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1345E1A6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AEE57F8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5435578F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p w14:paraId="1D6CE2B7" w14:textId="00C78573" w:rsidR="00E4282B" w:rsidRDefault="00263E34">
      <w:pPr>
        <w:pStyle w:val="Heading1"/>
      </w:pPr>
      <w:bookmarkStart w:id="15" w:name="_Toc462866229"/>
      <w:bookmarkStart w:id="16" w:name="_Hlk36398760"/>
      <w:r>
        <w:lastRenderedPageBreak/>
        <w:t>8</w:t>
      </w:r>
      <w:r w:rsidR="001233C3">
        <w:t>.  Test Cases: “</w:t>
      </w:r>
      <w:r w:rsidR="00D77495">
        <w:t>Classification</w:t>
      </w:r>
      <w:r w:rsidR="00E4282B">
        <w:t>”</w:t>
      </w:r>
      <w:bookmarkEnd w:id="15"/>
      <w:r w:rsidR="00E4282B">
        <w:t xml:space="preserve"> </w:t>
      </w:r>
    </w:p>
    <w:p w14:paraId="7542512E" w14:textId="77777777" w:rsidR="00E4282B" w:rsidRDefault="00E4282B">
      <w:pPr>
        <w:pStyle w:val="heading1underline"/>
      </w:pPr>
    </w:p>
    <w:p w14:paraId="0C315597" w14:textId="57C5CAC6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E31CE">
        <w:rPr>
          <w:rFonts w:ascii="Times New Roman" w:hAnsi="Times New Roman"/>
          <w:sz w:val="24"/>
        </w:rPr>
        <w:t>Auto-Learn</w:t>
      </w:r>
    </w:p>
    <w:p w14:paraId="5BAD2957" w14:textId="4C76A0D2" w:rsidR="00E4282B" w:rsidRDefault="00E4282B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 w:rsidR="003E31CE">
        <w:t>Running A Recognition</w:t>
      </w:r>
    </w:p>
    <w:p w14:paraId="1D17E43F" w14:textId="083D0F7C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CSE3310/</w:t>
      </w:r>
      <w:r w:rsidR="0003350A">
        <w:rPr>
          <w:rFonts w:ascii="Times New Roman" w:hAnsi="Times New Roman"/>
          <w:sz w:val="24"/>
        </w:rPr>
        <w:t>Spring</w:t>
      </w:r>
      <w:r>
        <w:rPr>
          <w:rFonts w:ascii="Times New Roman" w:hAnsi="Times New Roman"/>
          <w:sz w:val="24"/>
        </w:rPr>
        <w:t xml:space="preserve"> </w:t>
      </w:r>
      <w:r w:rsidR="0003350A">
        <w:rPr>
          <w:rFonts w:ascii="Times New Roman" w:hAnsi="Times New Roman"/>
          <w:sz w:val="24"/>
        </w:rPr>
        <w:t>20</w:t>
      </w:r>
      <w:r w:rsidR="002A5D66">
        <w:rPr>
          <w:rFonts w:ascii="Times New Roman" w:hAnsi="Times New Roman"/>
          <w:sz w:val="24"/>
        </w:rPr>
        <w:t>20</w:t>
      </w:r>
      <w:r>
        <w:rPr>
          <w:rFonts w:ascii="Times New Roman" w:hAnsi="Times New Roman"/>
          <w:sz w:val="24"/>
        </w:rPr>
        <w:t>/Team</w:t>
      </w:r>
      <w:r w:rsidR="003E31CE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/</w:t>
      </w:r>
      <w:r w:rsidR="00D77495">
        <w:t>Classification</w:t>
      </w:r>
    </w:p>
    <w:p w14:paraId="389BFF1B" w14:textId="77777777" w:rsidR="00E4282B" w:rsidRDefault="00E4282B">
      <w:pPr>
        <w:pStyle w:val="BodyText2"/>
        <w:spacing w:after="0"/>
        <w:rPr>
          <w:rFonts w:ascii="Times New Roman" w:hAnsi="Times New Roman"/>
          <w:sz w:val="2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1233C3" w14:paraId="5676673A" w14:textId="77777777" w:rsidTr="00EA3669">
        <w:tc>
          <w:tcPr>
            <w:tcW w:w="980" w:type="dxa"/>
            <w:shd w:val="clear" w:color="auto" w:fill="CCFFFF"/>
          </w:tcPr>
          <w:p w14:paraId="53968DD1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14:paraId="51CB710D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14:paraId="04BCEFAB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14:paraId="5F4334D5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14:paraId="304EB4AF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1233C3" w14:paraId="667DE658" w14:textId="77777777" w:rsidTr="00EA3669">
        <w:tc>
          <w:tcPr>
            <w:tcW w:w="980" w:type="dxa"/>
          </w:tcPr>
          <w:p w14:paraId="17630B1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14:paraId="4DAE38B7" w14:textId="77777777" w:rsidR="001233C3" w:rsidRDefault="001233C3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2FC2B4E0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5BA1BA88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6030C9FC" w14:textId="77777777" w:rsidTr="00EA3669">
        <w:tc>
          <w:tcPr>
            <w:tcW w:w="980" w:type="dxa"/>
          </w:tcPr>
          <w:p w14:paraId="06FAB03D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14:paraId="5A47C7B6" w14:textId="77777777" w:rsidR="001233C3" w:rsidRDefault="001233C3" w:rsidP="00EA366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14:paraId="0EC569C3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14:paraId="46770CBF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2A8BFBD" w14:textId="77777777" w:rsidTr="00EA3669">
        <w:tc>
          <w:tcPr>
            <w:tcW w:w="980" w:type="dxa"/>
          </w:tcPr>
          <w:p w14:paraId="4AC1B724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….</w:t>
            </w:r>
          </w:p>
        </w:tc>
        <w:tc>
          <w:tcPr>
            <w:tcW w:w="2850" w:type="dxa"/>
          </w:tcPr>
          <w:p w14:paraId="049BBDD1" w14:textId="77777777" w:rsidR="001233C3" w:rsidRDefault="001233C3" w:rsidP="00EA3669">
            <w:r>
              <w:rPr>
                <w:rFonts w:ascii="Times New Roman" w:hAnsi="Times New Roman"/>
              </w:rPr>
              <w:t xml:space="preserve">… </w:t>
            </w:r>
          </w:p>
        </w:tc>
        <w:tc>
          <w:tcPr>
            <w:tcW w:w="3394" w:type="dxa"/>
          </w:tcPr>
          <w:p w14:paraId="65CDB751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  <w:tc>
          <w:tcPr>
            <w:tcW w:w="1416" w:type="dxa"/>
          </w:tcPr>
          <w:p w14:paraId="1FFE87B4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1233C3" w14:paraId="01DBA325" w14:textId="77777777" w:rsidTr="00EA3669">
        <w:tc>
          <w:tcPr>
            <w:tcW w:w="980" w:type="dxa"/>
          </w:tcPr>
          <w:p w14:paraId="1ED063BE" w14:textId="77777777" w:rsidR="001233C3" w:rsidRDefault="001233C3" w:rsidP="00EA366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14:paraId="3B8F3EB3" w14:textId="77777777" w:rsidR="001233C3" w:rsidRDefault="001233C3" w:rsidP="00EA3669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14:paraId="01653F3C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24378AFC" w14:textId="77777777" w:rsidR="001233C3" w:rsidRDefault="001233C3" w:rsidP="00EA366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620E66E4" w14:textId="77777777" w:rsidR="00AA3E28" w:rsidRDefault="00AA3E28">
      <w:pPr>
        <w:pStyle w:val="BodyText2"/>
        <w:numPr>
          <w:ilvl w:val="12"/>
          <w:numId w:val="0"/>
        </w:numPr>
        <w:ind w:left="360"/>
        <w:rPr>
          <w:rFonts w:ascii="Times New Roman" w:hAnsi="Times New Roman"/>
          <w:sz w:val="22"/>
        </w:rPr>
      </w:pPr>
    </w:p>
    <w:bookmarkEnd w:id="16"/>
    <w:sectPr w:rsidR="00AA3E28">
      <w:headerReference w:type="default" r:id="rId14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6B7B2" w14:textId="77777777" w:rsidR="00614334" w:rsidRDefault="00614334">
      <w:r>
        <w:separator/>
      </w:r>
    </w:p>
  </w:endnote>
  <w:endnote w:type="continuationSeparator" w:id="0">
    <w:p w14:paraId="0B369A4D" w14:textId="77777777" w:rsidR="00614334" w:rsidRDefault="00614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FE770" w14:textId="77777777" w:rsidR="00E4282B" w:rsidRDefault="00E4282B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350A">
      <w:rPr>
        <w:rStyle w:val="PageNumber"/>
        <w:noProof/>
      </w:rPr>
      <w:t>ii</w:t>
    </w:r>
    <w:r>
      <w:rPr>
        <w:rStyle w:val="PageNumber"/>
      </w:rPr>
      <w:fldChar w:fldCharType="end"/>
    </w:r>
  </w:p>
  <w:p w14:paraId="248E5F13" w14:textId="77777777" w:rsidR="00E4282B" w:rsidRDefault="00E4282B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EE2A8" w14:textId="77777777" w:rsidR="00E4282B" w:rsidRDefault="00E4282B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9222" w14:textId="77777777" w:rsidR="00E4282B" w:rsidRDefault="00E4282B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3350A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CC946" w14:textId="77777777" w:rsidR="00614334" w:rsidRDefault="00614334">
      <w:r>
        <w:separator/>
      </w:r>
    </w:p>
  </w:footnote>
  <w:footnote w:type="continuationSeparator" w:id="0">
    <w:p w14:paraId="10C93A90" w14:textId="77777777" w:rsidR="00614334" w:rsidRDefault="00614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2AAB" w14:textId="77777777" w:rsidR="00E4282B" w:rsidRDefault="00E4282B">
    <w:pPr>
      <w:pStyle w:val="Header"/>
      <w:rPr>
        <w:rFonts w:ascii="NewCenturySchlbk" w:hAnsi="NewCenturySchlbk"/>
        <w:b/>
        <w:sz w:val="22"/>
      </w:rPr>
    </w:pPr>
  </w:p>
  <w:p w14:paraId="6FD7A627" w14:textId="77777777" w:rsidR="00E4282B" w:rsidRDefault="00E4282B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0BCF230A"/>
    <w:multiLevelType w:val="hybridMultilevel"/>
    <w:tmpl w:val="CAF4A5EC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5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9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2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1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6"/>
  </w:num>
  <w:num w:numId="11">
    <w:abstractNumId w:val="9"/>
  </w:num>
  <w:num w:numId="12">
    <w:abstractNumId w:val="3"/>
  </w:num>
  <w:num w:numId="13">
    <w:abstractNumId w:val="7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8"/>
  </w:num>
  <w:num w:numId="17">
    <w:abstractNumId w:val="12"/>
  </w:num>
  <w:num w:numId="18">
    <w:abstractNumId w:val="10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A1"/>
    <w:rsid w:val="0003350A"/>
    <w:rsid w:val="00054BA0"/>
    <w:rsid w:val="000A2DA1"/>
    <w:rsid w:val="000A7150"/>
    <w:rsid w:val="000C014E"/>
    <w:rsid w:val="000C237A"/>
    <w:rsid w:val="000D45FF"/>
    <w:rsid w:val="000F4EC0"/>
    <w:rsid w:val="001233C3"/>
    <w:rsid w:val="00131991"/>
    <w:rsid w:val="00134CC8"/>
    <w:rsid w:val="001B6046"/>
    <w:rsid w:val="0025105E"/>
    <w:rsid w:val="00263E34"/>
    <w:rsid w:val="002A5D66"/>
    <w:rsid w:val="002D14E9"/>
    <w:rsid w:val="0034056F"/>
    <w:rsid w:val="003E31CE"/>
    <w:rsid w:val="004450A5"/>
    <w:rsid w:val="0046176F"/>
    <w:rsid w:val="004F4A2A"/>
    <w:rsid w:val="00542DD2"/>
    <w:rsid w:val="00555C99"/>
    <w:rsid w:val="005A3CF3"/>
    <w:rsid w:val="005E7061"/>
    <w:rsid w:val="00614334"/>
    <w:rsid w:val="006D2F07"/>
    <w:rsid w:val="00720EF7"/>
    <w:rsid w:val="00793F51"/>
    <w:rsid w:val="007A4DC0"/>
    <w:rsid w:val="007F28C3"/>
    <w:rsid w:val="00803B5D"/>
    <w:rsid w:val="00816BAE"/>
    <w:rsid w:val="00874225"/>
    <w:rsid w:val="0089793B"/>
    <w:rsid w:val="00921F9C"/>
    <w:rsid w:val="00932ADD"/>
    <w:rsid w:val="009570D5"/>
    <w:rsid w:val="00962836"/>
    <w:rsid w:val="009D240A"/>
    <w:rsid w:val="00A3478B"/>
    <w:rsid w:val="00A5403E"/>
    <w:rsid w:val="00A7467C"/>
    <w:rsid w:val="00AA3E28"/>
    <w:rsid w:val="00AD0ACA"/>
    <w:rsid w:val="00AF09A2"/>
    <w:rsid w:val="00B42CA6"/>
    <w:rsid w:val="00B46C9F"/>
    <w:rsid w:val="00B7662A"/>
    <w:rsid w:val="00B92B20"/>
    <w:rsid w:val="00BD2060"/>
    <w:rsid w:val="00C0076D"/>
    <w:rsid w:val="00C95D29"/>
    <w:rsid w:val="00CE5030"/>
    <w:rsid w:val="00CF4201"/>
    <w:rsid w:val="00D17ACE"/>
    <w:rsid w:val="00D62681"/>
    <w:rsid w:val="00D77495"/>
    <w:rsid w:val="00D935A4"/>
    <w:rsid w:val="00D94CC6"/>
    <w:rsid w:val="00DA4875"/>
    <w:rsid w:val="00DC00E2"/>
    <w:rsid w:val="00E1596B"/>
    <w:rsid w:val="00E212F8"/>
    <w:rsid w:val="00E34893"/>
    <w:rsid w:val="00E4282B"/>
    <w:rsid w:val="00E826CB"/>
    <w:rsid w:val="00E85B7E"/>
    <w:rsid w:val="00EA3669"/>
    <w:rsid w:val="00EC65EC"/>
    <w:rsid w:val="00FD3939"/>
    <w:rsid w:val="00F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6560C"/>
  <w15:chartTrackingRefBased/>
  <w15:docId w15:val="{20FA5854-758A-4CD7-B50E-404D72E7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</w:style>
  <w:style w:type="paragraph" w:customStyle="1" w:styleId="BodyTextBase">
    <w:name w:val="Body Text Base"/>
    <w:basedOn w:val="Normal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</w:style>
  <w:style w:type="paragraph" w:customStyle="1" w:styleId="BodyText4">
    <w:name w:val="Body Text 4"/>
    <w:basedOn w:val="BodyTextBas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pPr>
      <w:ind w:left="480"/>
    </w:pPr>
    <w:rPr>
      <w:caps w:val="0"/>
      <w:sz w:val="20"/>
    </w:rPr>
  </w:style>
  <w:style w:type="paragraph" w:styleId="TOC2">
    <w:name w:val="toc 2"/>
    <w:basedOn w:val="TOCBase"/>
    <w:semiHidden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pPr>
      <w:ind w:left="1800"/>
    </w:pPr>
  </w:style>
  <w:style w:type="paragraph" w:styleId="Index3">
    <w:name w:val="index 3"/>
    <w:basedOn w:val="IndexBase"/>
    <w:semiHidden/>
    <w:pPr>
      <w:ind w:left="1440"/>
    </w:pPr>
  </w:style>
  <w:style w:type="paragraph" w:styleId="Index2">
    <w:name w:val="index 2"/>
    <w:basedOn w:val="IndexBase"/>
    <w:semiHidden/>
    <w:pPr>
      <w:ind w:left="1080"/>
    </w:pPr>
  </w:style>
  <w:style w:type="paragraph" w:styleId="Index1">
    <w:name w:val="index 1"/>
    <w:basedOn w:val="IndexBase"/>
    <w:semiHidden/>
  </w:style>
  <w:style w:type="character" w:styleId="LineNumber">
    <w:name w:val="line number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</w:style>
  <w:style w:type="paragraph" w:customStyle="1" w:styleId="FooterBase">
    <w:name w:val="Footer Base"/>
    <w:basedOn w:val="Normal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Pr>
      <w:b w:val="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pPr>
      <w:ind w:left="720"/>
    </w:pPr>
  </w:style>
  <w:style w:type="paragraph" w:customStyle="1" w:styleId="BodyText1">
    <w:name w:val="Body Text 1"/>
    <w:basedOn w:val="BodyTextBase"/>
  </w:style>
  <w:style w:type="paragraph" w:customStyle="1" w:styleId="TCLVL1">
    <w:name w:val="TCLVL1"/>
    <w:basedOn w:val="Normal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pPr>
      <w:spacing w:before="480" w:after="160"/>
      <w:jc w:val="center"/>
    </w:pPr>
    <w:rPr>
      <w:b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</w:style>
  <w:style w:type="paragraph" w:customStyle="1" w:styleId="FooterFirst">
    <w:name w:val="Footer First"/>
    <w:basedOn w:val="FooterBas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Pr>
      <w:b w:val="0"/>
    </w:rPr>
  </w:style>
  <w:style w:type="paragraph" w:customStyle="1" w:styleId="HeaderFirst">
    <w:name w:val="Header First"/>
    <w:basedOn w:val="HeaderBas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pPr>
      <w:tabs>
        <w:tab w:val="right" w:pos="0"/>
      </w:tabs>
      <w:jc w:val="right"/>
    </w:pPr>
  </w:style>
  <w:style w:type="character" w:customStyle="1" w:styleId="Lead-inEmphasis">
    <w:name w:val="Lead-in Emphasis"/>
    <w:rPr>
      <w:b/>
      <w:i/>
    </w:rPr>
  </w:style>
  <w:style w:type="paragraph" w:customStyle="1" w:styleId="ListBullet1">
    <w:name w:val="List Bullet 1"/>
    <w:basedOn w:val="ListBase"/>
  </w:style>
  <w:style w:type="paragraph" w:customStyle="1" w:styleId="ListBase">
    <w:name w:val="List Base"/>
    <w:basedOn w:val="BodyTextBas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pPr>
      <w:ind w:left="1080"/>
    </w:pPr>
  </w:style>
  <w:style w:type="paragraph" w:customStyle="1" w:styleId="List1">
    <w:name w:val="List 1"/>
    <w:basedOn w:val="ListBase"/>
    <w:pPr>
      <w:spacing w:after="80"/>
      <w:ind w:left="720" w:hanging="360"/>
    </w:pPr>
  </w:style>
  <w:style w:type="paragraph" w:styleId="List3">
    <w:name w:val="List 3"/>
    <w:basedOn w:val="List1"/>
    <w:pPr>
      <w:ind w:left="1440"/>
    </w:pPr>
  </w:style>
  <w:style w:type="paragraph" w:styleId="List4">
    <w:name w:val="List 4"/>
    <w:basedOn w:val="List1"/>
    <w:pPr>
      <w:ind w:left="1800"/>
    </w:pPr>
  </w:style>
  <w:style w:type="paragraph" w:styleId="List5">
    <w:name w:val="List 5"/>
    <w:basedOn w:val="List1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pPr>
      <w:ind w:left="720" w:hanging="360"/>
    </w:pPr>
  </w:style>
  <w:style w:type="paragraph" w:styleId="ListBullet2">
    <w:name w:val="List Bullet 2"/>
    <w:basedOn w:val="ListBullet1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pPr>
      <w:ind w:left="720" w:hanging="360"/>
    </w:pPr>
  </w:style>
  <w:style w:type="paragraph" w:styleId="ListContinue2">
    <w:name w:val="List Continue 2"/>
    <w:basedOn w:val="ListContinue1"/>
    <w:pPr>
      <w:ind w:left="1080"/>
    </w:pPr>
  </w:style>
  <w:style w:type="paragraph" w:styleId="ListContinue3">
    <w:name w:val="List Continue 3"/>
    <w:basedOn w:val="ListContinue1"/>
    <w:pPr>
      <w:ind w:left="1440"/>
    </w:pPr>
  </w:style>
  <w:style w:type="paragraph" w:styleId="ListContinue4">
    <w:name w:val="List Continue 4"/>
    <w:basedOn w:val="ListContinue1"/>
    <w:pPr>
      <w:ind w:left="1800"/>
    </w:pPr>
  </w:style>
  <w:style w:type="paragraph" w:styleId="ListContinue5">
    <w:name w:val="List Continue 5"/>
    <w:basedOn w:val="ListContinue1"/>
    <w:pPr>
      <w:ind w:left="2160"/>
    </w:pPr>
  </w:style>
  <w:style w:type="paragraph" w:customStyle="1" w:styleId="FSDMTitleCover">
    <w:name w:val="FSDM Title Cover"/>
    <w:basedOn w:val="TitleCover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pPr>
      <w:ind w:left="1080"/>
    </w:pPr>
  </w:style>
  <w:style w:type="paragraph" w:styleId="ListNumber3">
    <w:name w:val="List Number 3"/>
    <w:basedOn w:val="ListNumber1"/>
    <w:pPr>
      <w:ind w:left="1440"/>
    </w:pPr>
  </w:style>
  <w:style w:type="paragraph" w:styleId="ListNumber4">
    <w:name w:val="List Number 4"/>
    <w:basedOn w:val="ListNumber1"/>
    <w:pPr>
      <w:ind w:left="1800"/>
    </w:pPr>
  </w:style>
  <w:style w:type="paragraph" w:styleId="ListNumber5">
    <w:name w:val="List Number 5"/>
    <w:basedOn w:val="ListNumber1"/>
    <w:pPr>
      <w:ind w:left="2160"/>
    </w:pPr>
  </w:style>
  <w:style w:type="paragraph" w:styleId="MacroText">
    <w:name w:val="macro"/>
    <w:basedOn w:val="Normal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customStyle="1" w:styleId="Picture">
    <w:name w:val="Picture"/>
    <w:basedOn w:val="Normal"/>
    <w:next w:val="Caption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Pr>
      <w:i/>
    </w:rPr>
  </w:style>
  <w:style w:type="paragraph" w:customStyle="1" w:styleId="Names">
    <w:name w:val="Names"/>
    <w:basedOn w:val="Normal"/>
    <w:pPr>
      <w:spacing w:after="160"/>
      <w:jc w:val="right"/>
    </w:pPr>
  </w:style>
  <w:style w:type="paragraph" w:customStyle="1" w:styleId="TOCTitle">
    <w:name w:val="TOC Title"/>
    <w:basedOn w:val="TOCBas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rPr>
      <w:b/>
    </w:rPr>
  </w:style>
  <w:style w:type="character" w:customStyle="1" w:styleId="BoldUnderline">
    <w:name w:val="Bold Underline"/>
    <w:rPr>
      <w:b/>
      <w:u w:val="single"/>
    </w:rPr>
  </w:style>
  <w:style w:type="character" w:customStyle="1" w:styleId="Underline">
    <w:name w:val="Underline"/>
    <w:rPr>
      <w:u w:val="single"/>
    </w:rPr>
  </w:style>
  <w:style w:type="paragraph" w:customStyle="1" w:styleId="f">
    <w:name w:val="f"/>
    <w:basedOn w:val="Normal"/>
  </w:style>
  <w:style w:type="paragraph" w:customStyle="1" w:styleId="Summittext1">
    <w:name w:val="Summit text 1"/>
    <w:basedOn w:val="Hiddentextbase"/>
    <w:next w:val="BodyText1"/>
  </w:style>
  <w:style w:type="paragraph" w:customStyle="1" w:styleId="Summittext2">
    <w:name w:val="Summit text 2"/>
    <w:basedOn w:val="Hiddentextbase"/>
    <w:next w:val="BodyText2"/>
  </w:style>
  <w:style w:type="paragraph" w:customStyle="1" w:styleId="Summittext3">
    <w:name w:val="Summit text 3"/>
    <w:basedOn w:val="Hiddentextbase"/>
    <w:next w:val="BodyText3"/>
  </w:style>
  <w:style w:type="paragraph" w:customStyle="1" w:styleId="Summittext4">
    <w:name w:val="Summit text 4"/>
    <w:basedOn w:val="Hiddentextbase"/>
    <w:next w:val="BodyText4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pPr>
      <w:spacing w:after="160"/>
      <w:ind w:left="720"/>
      <w:jc w:val="both"/>
    </w:pPr>
  </w:style>
  <w:style w:type="paragraph" w:styleId="List">
    <w:name w:val="List"/>
    <w:basedOn w:val="Normal"/>
    <w:pPr>
      <w:ind w:left="360" w:hanging="36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pPr>
      <w:keepNext/>
      <w:ind w:left="2160"/>
    </w:pPr>
  </w:style>
  <w:style w:type="paragraph" w:customStyle="1" w:styleId="Time">
    <w:name w:val="Time"/>
    <w:basedOn w:val="Normal"/>
    <w:pPr>
      <w:keepNext/>
      <w:spacing w:before="120"/>
    </w:pPr>
  </w:style>
  <w:style w:type="paragraph" w:customStyle="1" w:styleId="Details-Last">
    <w:name w:val="Details - Last"/>
    <w:basedOn w:val="Details"/>
    <w:pPr>
      <w:keepNext w:val="0"/>
    </w:pPr>
  </w:style>
  <w:style w:type="paragraph" w:customStyle="1" w:styleId="ContributorHeading">
    <w:name w:val="Contributor Heading"/>
    <w:basedOn w:val="BodyText2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pPr>
      <w:spacing w:after="600"/>
      <w:jc w:val="center"/>
    </w:pPr>
  </w:style>
  <w:style w:type="paragraph" w:customStyle="1" w:styleId="Contributors">
    <w:name w:val="Contributors"/>
    <w:basedOn w:val="RevisionHistory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0A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B20E98880049BD01B0E26513A275" ma:contentTypeVersion="12" ma:contentTypeDescription="Create a new document." ma:contentTypeScope="" ma:versionID="2466fa6c5325038bb7c78ffa657e17cc">
  <xsd:schema xmlns:xsd="http://www.w3.org/2001/XMLSchema" xmlns:xs="http://www.w3.org/2001/XMLSchema" xmlns:p="http://schemas.microsoft.com/office/2006/metadata/properties" xmlns:ns3="6e533e35-dcdc-414f-9c4f-dd96c63983eb" xmlns:ns4="9d0f3f51-bd99-423c-86d2-36530d917657" targetNamespace="http://schemas.microsoft.com/office/2006/metadata/properties" ma:root="true" ma:fieldsID="eda45b5ceffa0ebdc2d9da49750a10a9" ns3:_="" ns4:_="">
    <xsd:import namespace="6e533e35-dcdc-414f-9c4f-dd96c63983eb"/>
    <xsd:import namespace="9d0f3f51-bd99-423c-86d2-36530d9176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33e35-dcdc-414f-9c4f-dd96c6398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f3f51-bd99-423c-86d2-36530d9176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FC18B6-3223-4AA7-B58F-E0B9D322E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1EFACE-C412-4917-B766-3FF4597F1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533e35-dcdc-414f-9c4f-dd96c63983eb"/>
    <ds:schemaRef ds:uri="9d0f3f51-bd99-423c-86d2-36530d917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E46A66-BC81-471D-A067-E97B164950DD}">
  <ds:schemaRefs>
    <ds:schemaRef ds:uri="http://schemas.microsoft.com/office/2006/documentManagement/types"/>
    <ds:schemaRef ds:uri="9d0f3f51-bd99-423c-86d2-36530d917657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e533e35-dcdc-414f-9c4f-dd96c63983eb"/>
  </ds:schemaRefs>
</ds:datastoreItem>
</file>

<file path=customXml/itemProps4.xml><?xml version="1.0" encoding="utf-8"?>
<ds:datastoreItem xmlns:ds="http://schemas.openxmlformats.org/officeDocument/2006/customXml" ds:itemID="{02B5C657-4855-4677-A4AF-EA773250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FIDELITY</Template>
  <TotalTime>2</TotalTime>
  <Pages>11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/>
  <LinksUpToDate>false</LinksUpToDate>
  <CharactersWithSpaces>4464</CharactersWithSpaces>
  <SharedDoc>false</SharedDoc>
  <HLinks>
    <vt:vector size="48" baseType="variant"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_Toc462866229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_Toc462866228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_Toc462866227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_Toc462866226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_Toc462866225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_Toc462866224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_Toc462866223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_Toc462866222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Anderson, William P</cp:lastModifiedBy>
  <cp:revision>2</cp:revision>
  <cp:lastPrinted>2003-11-12T19:43:00Z</cp:lastPrinted>
  <dcterms:created xsi:type="dcterms:W3CDTF">2020-03-29T23:40:00Z</dcterms:created>
  <dcterms:modified xsi:type="dcterms:W3CDTF">2020-03-29T23:40:00Z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0x010100E89FB20E98880049BD01B0E26513A275</vt:lpwstr>
  </property>
</Properties>
</file>