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1602"/>
        <w:gridCol w:w="288"/>
        <w:gridCol w:w="1620"/>
        <w:gridCol w:w="900"/>
        <w:gridCol w:w="3151"/>
      </w:tblGrid>
      <w:tr w:rsidR="00E4282B" w14:paraId="77FA2F23" w14:textId="77777777">
        <w:trPr>
          <w:cantSplit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FAC18AA" w14:textId="77777777" w:rsidR="00E4282B" w:rsidRDefault="00E4282B" w:rsidP="00874225"/>
        </w:tc>
        <w:tc>
          <w:tcPr>
            <w:tcW w:w="75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3AEF47" w14:textId="77777777" w:rsidR="00E4282B" w:rsidRDefault="00E4282B">
            <w:pPr>
              <w:pStyle w:val="Department"/>
            </w:pPr>
          </w:p>
        </w:tc>
      </w:tr>
      <w:tr w:rsidR="00E4282B" w14:paraId="0858340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EF4255" w14:textId="77777777" w:rsidR="00E4282B" w:rsidRDefault="00E4282B">
            <w:pPr>
              <w:spacing w:before="3520"/>
            </w:pP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D09105" w14:textId="77777777" w:rsidR="00E4282B" w:rsidRDefault="00E4282B">
            <w:pPr>
              <w:pStyle w:val="TOCBase"/>
              <w:tabs>
                <w:tab w:val="clear" w:pos="8640"/>
              </w:tabs>
              <w:spacing w:before="3520"/>
              <w:rPr>
                <w:caps w:val="0"/>
              </w:rPr>
            </w:pPr>
          </w:p>
        </w:tc>
      </w:tr>
      <w:tr w:rsidR="00E4282B" w14:paraId="5E57DA64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3ACFACE8" w14:textId="77777777" w:rsidR="00E4282B" w:rsidRDefault="00E4282B">
            <w:pPr>
              <w:pStyle w:val="FSDMTitleCover"/>
              <w:jc w:val="right"/>
              <w:rPr>
                <w:b w:val="0"/>
                <w:bCs/>
              </w:rPr>
            </w:pPr>
            <w:r>
              <w:rPr>
                <w:b w:val="0"/>
                <w:bCs/>
              </w:rPr>
              <w:t>Project:</w:t>
            </w:r>
            <w:bookmarkStart w:id="0" w:name="title_cover"/>
          </w:p>
        </w:tc>
        <w:bookmarkEnd w:id="0"/>
        <w:tc>
          <w:tcPr>
            <w:tcW w:w="5959" w:type="dxa"/>
            <w:gridSpan w:val="4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4C291001" w14:textId="6205063B" w:rsidR="00E4282B" w:rsidRDefault="00B7662A" w:rsidP="00054BA0">
            <w:pPr>
              <w:pStyle w:val="FSDMTitleCover"/>
              <w:rPr>
                <w:b w:val="0"/>
                <w:bCs/>
              </w:rPr>
            </w:pPr>
            <w:r>
              <w:rPr>
                <w:b w:val="0"/>
                <w:bCs/>
              </w:rPr>
              <w:t>Auto-Learn</w:t>
            </w:r>
          </w:p>
        </w:tc>
      </w:tr>
      <w:tr w:rsidR="00E4282B" w14:paraId="13F3884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6B621AF9" w14:textId="77777777" w:rsidR="00E4282B" w:rsidRDefault="00E4282B">
            <w:pPr>
              <w:pStyle w:val="FSDMTitleCover"/>
              <w:jc w:val="right"/>
              <w:rPr>
                <w:b w:val="0"/>
                <w:bCs/>
              </w:rPr>
            </w:pPr>
            <w:r>
              <w:rPr>
                <w:b w:val="0"/>
                <w:bCs/>
              </w:rPr>
              <w:t>Team No.:</w:t>
            </w:r>
          </w:p>
        </w:tc>
        <w:tc>
          <w:tcPr>
            <w:tcW w:w="5959" w:type="dxa"/>
            <w:gridSpan w:val="4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2DB1AAD5" w14:textId="530DEA87" w:rsidR="00E4282B" w:rsidRDefault="00B7662A">
            <w:pPr>
              <w:pStyle w:val="FSDMTitleCover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</w:tr>
      <w:tr w:rsidR="00E4282B" w14:paraId="3CE7028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00BF7F36" w14:textId="77777777" w:rsidR="00E4282B" w:rsidRDefault="00E4282B">
            <w:pPr>
              <w:pStyle w:val="FSDMSubtitleCover"/>
              <w:tabs>
                <w:tab w:val="clear" w:pos="2880"/>
                <w:tab w:val="clear" w:pos="3600"/>
              </w:tabs>
              <w:jc w:val="right"/>
            </w:pPr>
            <w:r>
              <w:t>Class: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4D7FDA50" w14:textId="71CE0A41" w:rsidR="00E4282B" w:rsidRDefault="00E4282B" w:rsidP="00DC00E2">
            <w:pPr>
              <w:pStyle w:val="FSDMSubtitleCover"/>
              <w:tabs>
                <w:tab w:val="clear" w:pos="2880"/>
                <w:tab w:val="clear" w:pos="3600"/>
              </w:tabs>
            </w:pPr>
            <w:r>
              <w:t xml:space="preserve">CSE 3310; </w:t>
            </w:r>
            <w:r w:rsidR="0003350A">
              <w:t>Spring</w:t>
            </w:r>
            <w:r>
              <w:t xml:space="preserve"> </w:t>
            </w:r>
            <w:r w:rsidR="00874225">
              <w:t>20</w:t>
            </w:r>
            <w:r w:rsidR="00B7662A">
              <w:t>20</w:t>
            </w:r>
          </w:p>
        </w:tc>
      </w:tr>
      <w:tr w:rsidR="00E4282B" w14:paraId="7FC8882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05590E0D" w14:textId="77777777" w:rsidR="00E4282B" w:rsidRDefault="00E4282B">
            <w:pPr>
              <w:pStyle w:val="FSDMSubtitleCover"/>
              <w:tabs>
                <w:tab w:val="clear" w:pos="2880"/>
                <w:tab w:val="clear" w:pos="3600"/>
              </w:tabs>
              <w:jc w:val="right"/>
            </w:pPr>
            <w:r>
              <w:t xml:space="preserve"> Module: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447CB8C0" w14:textId="77777777" w:rsidR="00E4282B" w:rsidRDefault="00E4282B">
            <w:pPr>
              <w:pStyle w:val="FSDMSubtitleCover"/>
              <w:tabs>
                <w:tab w:val="clear" w:pos="2880"/>
                <w:tab w:val="clear" w:pos="3600"/>
              </w:tabs>
            </w:pPr>
            <w:r>
              <w:t>Test Plan</w:t>
            </w:r>
          </w:p>
        </w:tc>
      </w:tr>
      <w:tr w:rsidR="00E4282B" w14:paraId="70DEA63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14:paraId="4B1BF0F2" w14:textId="77777777" w:rsidR="00E4282B" w:rsidRDefault="00E4282B">
            <w:pPr>
              <w:pStyle w:val="FSDMSubtitleCover"/>
              <w:tabs>
                <w:tab w:val="clear" w:pos="2880"/>
                <w:tab w:val="clear" w:pos="3600"/>
              </w:tabs>
              <w:jc w:val="right"/>
            </w:pPr>
            <w:r>
              <w:t>Deliverable: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pct5" w:color="auto" w:fill="auto"/>
          </w:tcPr>
          <w:p w14:paraId="09F75759" w14:textId="77777777" w:rsidR="00E4282B" w:rsidRDefault="00E4282B">
            <w:pPr>
              <w:pStyle w:val="FSDMSubtitleCover"/>
              <w:tabs>
                <w:tab w:val="clear" w:pos="2880"/>
                <w:tab w:val="clear" w:pos="3600"/>
              </w:tabs>
            </w:pPr>
            <w:r>
              <w:t>Test Plan Document</w:t>
            </w:r>
          </w:p>
        </w:tc>
      </w:tr>
      <w:tr w:rsidR="00E4282B" w14:paraId="5317D411" w14:textId="77777777">
        <w:tc>
          <w:tcPr>
            <w:tcW w:w="31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9C086A" w14:textId="77777777" w:rsidR="00E4282B" w:rsidRDefault="00E4282B">
            <w:pPr>
              <w:pStyle w:val="Date"/>
              <w:jc w:val="right"/>
            </w:pPr>
            <w:bookmarkStart w:id="1" w:name="_Toc316285597"/>
            <w:bookmarkStart w:id="2" w:name="_Toc316286030"/>
            <w:bookmarkStart w:id="3" w:name="_Toc316288961"/>
            <w:r>
              <w:t>Version: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4FBA267" w14:textId="77777777" w:rsidR="00E4282B" w:rsidRDefault="00E4282B">
            <w:pPr>
              <w:pStyle w:val="Date"/>
              <w:jc w:val="left"/>
            </w:pPr>
            <w:bookmarkStart w:id="4" w:name="version"/>
            <w:r>
              <w:t>[</w:t>
            </w:r>
            <w:bookmarkEnd w:id="4"/>
            <w:r>
              <w:t>1.0]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491FF5E" w14:textId="77777777" w:rsidR="00E4282B" w:rsidRDefault="00E4282B">
            <w:pPr>
              <w:pStyle w:val="Date"/>
              <w:jc w:val="right"/>
            </w:pPr>
            <w:r>
              <w:t>Date: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2FFE8A99" w14:textId="6E04A71C" w:rsidR="00E4282B" w:rsidRDefault="00E4282B">
            <w:pPr>
              <w:pStyle w:val="Date"/>
              <w:jc w:val="left"/>
            </w:pPr>
            <w:bookmarkStart w:id="5" w:name="v_date"/>
            <w:r>
              <w:t>[</w:t>
            </w:r>
            <w:r w:rsidR="00B7662A">
              <w:t>04</w:t>
            </w:r>
            <w:r>
              <w:t>/</w:t>
            </w:r>
            <w:r w:rsidR="00B7662A">
              <w:t>15</w:t>
            </w:r>
            <w:r>
              <w:t>/</w:t>
            </w:r>
            <w:r w:rsidR="00B7662A">
              <w:t>2020</w:t>
            </w:r>
            <w:r>
              <w:t>]</w:t>
            </w:r>
            <w:bookmarkEnd w:id="1"/>
            <w:bookmarkEnd w:id="2"/>
            <w:bookmarkEnd w:id="3"/>
            <w:bookmarkEnd w:id="5"/>
          </w:p>
        </w:tc>
      </w:tr>
    </w:tbl>
    <w:p w14:paraId="542F6AC3" w14:textId="77777777" w:rsidR="00E4282B" w:rsidRDefault="00E4282B">
      <w:pPr>
        <w:pStyle w:val="Names"/>
      </w:pPr>
    </w:p>
    <w:p w14:paraId="3A1FABD5" w14:textId="77777777" w:rsidR="00E4282B" w:rsidRDefault="00E4282B">
      <w:pPr>
        <w:pStyle w:val="Names"/>
      </w:pPr>
    </w:p>
    <w:p w14:paraId="6C0FE0EB" w14:textId="77777777" w:rsidR="00E4282B" w:rsidRDefault="00E4282B">
      <w:pPr>
        <w:pStyle w:val="Names"/>
      </w:pPr>
    </w:p>
    <w:p w14:paraId="38348FB5" w14:textId="77777777" w:rsidR="00E4282B" w:rsidRDefault="00E4282B">
      <w:pPr>
        <w:pStyle w:val="Names"/>
      </w:pPr>
    </w:p>
    <w:p w14:paraId="5379E1CD" w14:textId="77777777" w:rsidR="00E4282B" w:rsidRDefault="00E4282B">
      <w:pPr>
        <w:pStyle w:val="Names"/>
      </w:pPr>
    </w:p>
    <w:p w14:paraId="05D86784" w14:textId="77777777" w:rsidR="00E4282B" w:rsidRDefault="00E4282B">
      <w:pPr>
        <w:pStyle w:val="Names"/>
        <w:jc w:val="left"/>
        <w:rPr>
          <w:b/>
          <w:bCs/>
          <w:color w:val="FF0000"/>
        </w:rPr>
      </w:pPr>
    </w:p>
    <w:p w14:paraId="5A07F7F6" w14:textId="77777777" w:rsidR="00E4282B" w:rsidRDefault="00E4282B">
      <w:pPr>
        <w:pStyle w:val="Names"/>
      </w:pPr>
    </w:p>
    <w:p w14:paraId="7EC07D5E" w14:textId="77777777" w:rsidR="00E4282B" w:rsidRDefault="00E4282B">
      <w:pPr>
        <w:pStyle w:val="Names"/>
      </w:pPr>
    </w:p>
    <w:p w14:paraId="399679A8" w14:textId="77777777" w:rsidR="00E4282B" w:rsidRDefault="00E4282B">
      <w:pPr>
        <w:pStyle w:val="RevisionHistory"/>
        <w:sectPr w:rsidR="00E4282B">
          <w:footerReference w:type="default" r:id="rId11"/>
          <w:footerReference w:type="first" r:id="rId12"/>
          <w:type w:val="continuous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</w:p>
    <w:p w14:paraId="5CC5FB45" w14:textId="77777777" w:rsidR="00E4282B" w:rsidRDefault="00DC00E2">
      <w:pPr>
        <w:pStyle w:val="ContributorHeading"/>
      </w:pPr>
      <w:r>
        <w:lastRenderedPageBreak/>
        <w:t>Team members are:</w:t>
      </w:r>
    </w:p>
    <w:p w14:paraId="32456CB8" w14:textId="7EC7CDF7" w:rsidR="00E4282B" w:rsidRDefault="009F6C06">
      <w:pPr>
        <w:jc w:val="center"/>
      </w:pPr>
      <w:r>
        <w:t>Edrik Aguilera</w:t>
      </w:r>
    </w:p>
    <w:p w14:paraId="523566E7" w14:textId="01555FBA" w:rsidR="009F6C06" w:rsidRDefault="009F6C06">
      <w:pPr>
        <w:jc w:val="center"/>
      </w:pPr>
      <w:r>
        <w:t>William Anderson</w:t>
      </w:r>
    </w:p>
    <w:p w14:paraId="4346197E" w14:textId="24375430" w:rsidR="009F6C06" w:rsidRDefault="009F6C06">
      <w:pPr>
        <w:jc w:val="center"/>
      </w:pPr>
      <w:r>
        <w:t>Ryan Laurents</w:t>
      </w:r>
    </w:p>
    <w:p w14:paraId="79A58695" w14:textId="7031C637" w:rsidR="009F6C06" w:rsidRDefault="009F6C06">
      <w:pPr>
        <w:jc w:val="center"/>
        <w:rPr>
          <w:sz w:val="28"/>
        </w:rPr>
      </w:pPr>
      <w:r>
        <w:t>Jonathan Padilla</w:t>
      </w:r>
    </w:p>
    <w:p w14:paraId="2C68A2D7" w14:textId="77777777" w:rsidR="00E4282B" w:rsidRDefault="00E4282B">
      <w:pPr>
        <w:pStyle w:val="ContributorList"/>
      </w:pPr>
    </w:p>
    <w:p w14:paraId="453BDD55" w14:textId="77777777" w:rsidR="00E4282B" w:rsidRDefault="00E4282B">
      <w:pPr>
        <w:pStyle w:val="RevisionHistory"/>
        <w:rPr>
          <w:rFonts w:ascii="Arial" w:hAnsi="Arial"/>
        </w:rPr>
      </w:pPr>
      <w:r>
        <w:t>Revision History</w:t>
      </w:r>
    </w:p>
    <w:tbl>
      <w:tblPr>
        <w:tblW w:w="8280" w:type="dxa"/>
        <w:tblInd w:w="108" w:type="dxa"/>
        <w:tblBorders>
          <w:top w:val="single" w:sz="12" w:space="0" w:color="auto"/>
          <w:left w:val="doub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1620"/>
        <w:gridCol w:w="1805"/>
        <w:gridCol w:w="2695"/>
      </w:tblGrid>
      <w:tr w:rsidR="00E4282B" w14:paraId="4A4D54C2" w14:textId="77777777">
        <w:trPr>
          <w:tblHeader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4A6EDCE" w14:textId="77777777" w:rsidR="00E4282B" w:rsidRDefault="00E4282B">
            <w:pPr>
              <w:pStyle w:val="TableColumnHeading"/>
            </w:pPr>
            <w:r>
              <w:t>Version number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2FDCF34" w14:textId="77777777" w:rsidR="00E4282B" w:rsidRDefault="00E4282B">
            <w:pPr>
              <w:pStyle w:val="TableColumnHeading"/>
            </w:pPr>
            <w:r>
              <w:t>Date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E02CFC9" w14:textId="77777777" w:rsidR="00E4282B" w:rsidRDefault="00E4282B">
            <w:pPr>
              <w:pStyle w:val="TableColumnHeading"/>
            </w:pPr>
            <w:r>
              <w:t>Originator</w:t>
            </w:r>
          </w:p>
        </w:tc>
        <w:tc>
          <w:tcPr>
            <w:tcW w:w="18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shd w:val="pct5" w:color="auto" w:fill="auto"/>
          </w:tcPr>
          <w:p w14:paraId="5CEA4050" w14:textId="77777777" w:rsidR="00E4282B" w:rsidRDefault="00E4282B">
            <w:pPr>
              <w:pStyle w:val="TableColumnHeading"/>
            </w:pPr>
            <w:r>
              <w:t>Reason for change</w:t>
            </w:r>
          </w:p>
        </w:tc>
        <w:tc>
          <w:tcPr>
            <w:tcW w:w="2695" w:type="dxa"/>
            <w:tcBorders>
              <w:top w:val="sing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1B2254A" w14:textId="77777777" w:rsidR="00E4282B" w:rsidRDefault="00E4282B">
            <w:pPr>
              <w:pStyle w:val="TableColumnHeading"/>
            </w:pPr>
            <w:r>
              <w:t>High level description of changes</w:t>
            </w:r>
          </w:p>
        </w:tc>
      </w:tr>
      <w:tr w:rsidR="00E4282B" w14:paraId="50DF0897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B97E41" w14:textId="77777777" w:rsidR="00E4282B" w:rsidRDefault="00E4282B">
            <w:pPr>
              <w:pStyle w:val="Tabletext"/>
            </w:pPr>
            <w:r>
              <w:t>1.0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D4D0B" w14:textId="2258D4BD" w:rsidR="00E4282B" w:rsidRDefault="007D0B13">
            <w:pPr>
              <w:pStyle w:val="Tabletext"/>
            </w:pPr>
            <w:r>
              <w:t>04/15/2020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FBE22" w14:textId="77777777" w:rsidR="00E4282B" w:rsidRDefault="007D0B13">
            <w:pPr>
              <w:pStyle w:val="Tabletext"/>
            </w:pPr>
            <w:r>
              <w:t>Edrik Aguilera</w:t>
            </w:r>
          </w:p>
          <w:p w14:paraId="3DB0E8B9" w14:textId="77777777" w:rsidR="007D0B13" w:rsidRDefault="007D0B13">
            <w:pPr>
              <w:pStyle w:val="Tabletext"/>
            </w:pPr>
            <w:r>
              <w:t>William Anderson</w:t>
            </w:r>
          </w:p>
          <w:p w14:paraId="0FD0931E" w14:textId="77777777" w:rsidR="007D0B13" w:rsidRDefault="007D0B13">
            <w:pPr>
              <w:pStyle w:val="Tabletext"/>
            </w:pPr>
            <w:r>
              <w:t>Ryan Laurents</w:t>
            </w:r>
          </w:p>
          <w:p w14:paraId="3AF17923" w14:textId="55E18FAE" w:rsidR="007D0B13" w:rsidRDefault="007D0B13">
            <w:pPr>
              <w:pStyle w:val="Tabletext"/>
            </w:pPr>
            <w:r>
              <w:t>Jonathan Padilla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C0FAE5" w14:textId="77777777" w:rsidR="00E4282B" w:rsidRDefault="00E4282B">
            <w:pPr>
              <w:pStyle w:val="Tabletext"/>
            </w:pPr>
            <w:r>
              <w:t>Initial draft</w:t>
            </w: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72661275" w14:textId="77777777" w:rsidR="00E4282B" w:rsidRDefault="00E4282B">
            <w:pPr>
              <w:pStyle w:val="Tabletext"/>
            </w:pPr>
          </w:p>
        </w:tc>
      </w:tr>
      <w:tr w:rsidR="00E4282B" w14:paraId="5CE69711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596CE3" w14:textId="77777777" w:rsidR="00E4282B" w:rsidRDefault="00E4282B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306BF" w14:textId="77777777" w:rsidR="00E4282B" w:rsidRDefault="00E4282B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6B5C3" w14:textId="77777777" w:rsidR="00E4282B" w:rsidRDefault="00E4282B">
            <w:pPr>
              <w:pStyle w:val="Tabletext"/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47D4A8" w14:textId="77777777" w:rsidR="00E4282B" w:rsidRDefault="00E4282B">
            <w:pPr>
              <w:pStyle w:val="Tabletext"/>
            </w:pP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0BB5EA34" w14:textId="77777777" w:rsidR="00E4282B" w:rsidRDefault="00E4282B">
            <w:pPr>
              <w:pStyle w:val="Tabletext"/>
            </w:pPr>
          </w:p>
        </w:tc>
      </w:tr>
      <w:tr w:rsidR="00E4282B" w14:paraId="4D07603A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3E60A3" w14:textId="77777777" w:rsidR="00E4282B" w:rsidRDefault="00E4282B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E118D" w14:textId="77777777" w:rsidR="00E4282B" w:rsidRDefault="00E4282B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41AE0" w14:textId="77777777" w:rsidR="00E4282B" w:rsidRDefault="00E4282B">
            <w:pPr>
              <w:pStyle w:val="Tabletext"/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47D640" w14:textId="77777777" w:rsidR="00E4282B" w:rsidRDefault="00E4282B">
            <w:pPr>
              <w:pStyle w:val="Tabletext"/>
            </w:pP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73F304AD" w14:textId="77777777" w:rsidR="00E4282B" w:rsidRDefault="00E4282B">
            <w:pPr>
              <w:pStyle w:val="Tabletext"/>
            </w:pPr>
          </w:p>
        </w:tc>
      </w:tr>
      <w:tr w:rsidR="00E4282B" w14:paraId="2E42D0D1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F0362D2" w14:textId="77777777" w:rsidR="00E4282B" w:rsidRDefault="00E4282B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FF2CC49" w14:textId="77777777" w:rsidR="00E4282B" w:rsidRDefault="00E4282B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093D6A0" w14:textId="77777777" w:rsidR="00E4282B" w:rsidRDefault="00E4282B">
            <w:pPr>
              <w:pStyle w:val="Tabletext"/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14:paraId="129D8441" w14:textId="77777777" w:rsidR="00E4282B" w:rsidRDefault="00E4282B">
            <w:pPr>
              <w:pStyle w:val="Tabletext"/>
            </w:pP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12" w:space="0" w:color="auto"/>
              <w:right w:val="single" w:sz="6" w:space="0" w:color="auto"/>
            </w:tcBorders>
          </w:tcPr>
          <w:p w14:paraId="3FE77A12" w14:textId="77777777" w:rsidR="00E4282B" w:rsidRDefault="00E4282B">
            <w:pPr>
              <w:pStyle w:val="Tabletext"/>
            </w:pPr>
          </w:p>
        </w:tc>
      </w:tr>
    </w:tbl>
    <w:p w14:paraId="5451B851" w14:textId="77777777" w:rsidR="00E4282B" w:rsidRDefault="00E4282B">
      <w:pPr>
        <w:pStyle w:val="BodyText2"/>
      </w:pPr>
    </w:p>
    <w:p w14:paraId="5E18E5D3" w14:textId="77777777" w:rsidR="00E4282B" w:rsidRDefault="00E4282B">
      <w:pPr>
        <w:pStyle w:val="BodyText2"/>
      </w:pPr>
    </w:p>
    <w:p w14:paraId="7C35A6CA" w14:textId="77777777" w:rsidR="00E4282B" w:rsidRDefault="00E4282B">
      <w:pPr>
        <w:pStyle w:val="TOCTitle"/>
      </w:pPr>
    </w:p>
    <w:p w14:paraId="314C9D1A" w14:textId="77777777" w:rsidR="00E4282B" w:rsidRDefault="00E4282B">
      <w:pPr>
        <w:pStyle w:val="TOC1"/>
        <w:jc w:val="center"/>
        <w:rPr>
          <w:b w:val="0"/>
          <w:smallCaps/>
          <w:kern w:val="28"/>
          <w:sz w:val="32"/>
        </w:rPr>
      </w:pPr>
      <w:r>
        <w:rPr>
          <w:b w:val="0"/>
          <w:smallCaps/>
          <w:kern w:val="28"/>
          <w:sz w:val="32"/>
        </w:rPr>
        <w:t>TABLE OF CONTENTS</w:t>
      </w:r>
    </w:p>
    <w:p w14:paraId="6333C2E3" w14:textId="77777777" w:rsidR="00263E34" w:rsidRPr="00EA3669" w:rsidRDefault="00E4282B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b w:val="0"/>
          <w:smallCaps/>
          <w:kern w:val="28"/>
          <w:sz w:val="32"/>
        </w:rPr>
        <w:fldChar w:fldCharType="begin"/>
      </w:r>
      <w:r>
        <w:rPr>
          <w:b w:val="0"/>
          <w:smallCaps/>
          <w:kern w:val="28"/>
          <w:sz w:val="32"/>
        </w:rPr>
        <w:instrText xml:space="preserve"> TOC \o "1-4" \h \z </w:instrText>
      </w:r>
      <w:r>
        <w:rPr>
          <w:b w:val="0"/>
          <w:smallCaps/>
          <w:kern w:val="28"/>
          <w:sz w:val="32"/>
        </w:rPr>
        <w:fldChar w:fldCharType="separate"/>
      </w:r>
      <w:hyperlink w:anchor="_Toc462866222" w:history="1">
        <w:r w:rsidR="00263E34" w:rsidRPr="0099452F">
          <w:rPr>
            <w:rStyle w:val="Hyperlink"/>
            <w:noProof/>
          </w:rPr>
          <w:t>1.  Introduction and Plan of Approach</w:t>
        </w:r>
        <w:r w:rsidR="00263E34">
          <w:rPr>
            <w:noProof/>
            <w:webHidden/>
          </w:rPr>
          <w:tab/>
        </w:r>
        <w:r w:rsidR="00263E34">
          <w:rPr>
            <w:noProof/>
            <w:webHidden/>
          </w:rPr>
          <w:fldChar w:fldCharType="begin"/>
        </w:r>
        <w:r w:rsidR="00263E34">
          <w:rPr>
            <w:noProof/>
            <w:webHidden/>
          </w:rPr>
          <w:instrText xml:space="preserve"> PAGEREF _Toc462866222 \h </w:instrText>
        </w:r>
        <w:r w:rsidR="00263E34">
          <w:rPr>
            <w:noProof/>
            <w:webHidden/>
          </w:rPr>
        </w:r>
        <w:r w:rsidR="00263E34">
          <w:rPr>
            <w:noProof/>
            <w:webHidden/>
          </w:rPr>
          <w:fldChar w:fldCharType="separate"/>
        </w:r>
        <w:r w:rsidR="00263E34">
          <w:rPr>
            <w:noProof/>
            <w:webHidden/>
          </w:rPr>
          <w:t>3</w:t>
        </w:r>
        <w:r w:rsidR="00263E34">
          <w:rPr>
            <w:noProof/>
            <w:webHidden/>
          </w:rPr>
          <w:fldChar w:fldCharType="end"/>
        </w:r>
      </w:hyperlink>
    </w:p>
    <w:p w14:paraId="53C87380" w14:textId="77777777" w:rsidR="00263E34" w:rsidRPr="00EA3669" w:rsidRDefault="00E9010E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62866223" w:history="1">
        <w:r w:rsidR="00263E34" w:rsidRPr="0099452F">
          <w:rPr>
            <w:rStyle w:val="Hyperlink"/>
            <w:noProof/>
          </w:rPr>
          <w:t>2.  Test Cases: “Login”</w:t>
        </w:r>
        <w:r w:rsidR="00263E34">
          <w:rPr>
            <w:noProof/>
            <w:webHidden/>
          </w:rPr>
          <w:tab/>
        </w:r>
        <w:r w:rsidR="00263E34">
          <w:rPr>
            <w:noProof/>
            <w:webHidden/>
          </w:rPr>
          <w:fldChar w:fldCharType="begin"/>
        </w:r>
        <w:r w:rsidR="00263E34">
          <w:rPr>
            <w:noProof/>
            <w:webHidden/>
          </w:rPr>
          <w:instrText xml:space="preserve"> PAGEREF _Toc462866223 \h </w:instrText>
        </w:r>
        <w:r w:rsidR="00263E34">
          <w:rPr>
            <w:noProof/>
            <w:webHidden/>
          </w:rPr>
        </w:r>
        <w:r w:rsidR="00263E34">
          <w:rPr>
            <w:noProof/>
            <w:webHidden/>
          </w:rPr>
          <w:fldChar w:fldCharType="separate"/>
        </w:r>
        <w:r w:rsidR="00263E34">
          <w:rPr>
            <w:noProof/>
            <w:webHidden/>
          </w:rPr>
          <w:t>4</w:t>
        </w:r>
        <w:r w:rsidR="00263E34">
          <w:rPr>
            <w:noProof/>
            <w:webHidden/>
          </w:rPr>
          <w:fldChar w:fldCharType="end"/>
        </w:r>
      </w:hyperlink>
    </w:p>
    <w:p w14:paraId="4C03EB10" w14:textId="047E6180" w:rsidR="00263E34" w:rsidRPr="00EA3669" w:rsidRDefault="00E9010E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62866224" w:history="1">
        <w:r w:rsidR="00263E34" w:rsidRPr="0099452F">
          <w:rPr>
            <w:rStyle w:val="Hyperlink"/>
            <w:noProof/>
          </w:rPr>
          <w:t>3.  Test Cases: “</w:t>
        </w:r>
        <w:r w:rsidR="004450A5">
          <w:rPr>
            <w:rStyle w:val="Hyperlink"/>
            <w:noProof/>
          </w:rPr>
          <w:t>Home Screen</w:t>
        </w:r>
        <w:r w:rsidR="00263E34" w:rsidRPr="0099452F">
          <w:rPr>
            <w:rStyle w:val="Hyperlink"/>
            <w:noProof/>
          </w:rPr>
          <w:t>”</w:t>
        </w:r>
        <w:r w:rsidR="00263E34">
          <w:rPr>
            <w:noProof/>
            <w:webHidden/>
          </w:rPr>
          <w:tab/>
        </w:r>
        <w:r w:rsidR="00263E34">
          <w:rPr>
            <w:noProof/>
            <w:webHidden/>
          </w:rPr>
          <w:fldChar w:fldCharType="begin"/>
        </w:r>
        <w:r w:rsidR="00263E34">
          <w:rPr>
            <w:noProof/>
            <w:webHidden/>
          </w:rPr>
          <w:instrText xml:space="preserve"> PAGEREF _Toc462866224 \h </w:instrText>
        </w:r>
        <w:r w:rsidR="00263E34">
          <w:rPr>
            <w:noProof/>
            <w:webHidden/>
          </w:rPr>
        </w:r>
        <w:r w:rsidR="00263E34">
          <w:rPr>
            <w:noProof/>
            <w:webHidden/>
          </w:rPr>
          <w:fldChar w:fldCharType="separate"/>
        </w:r>
        <w:r w:rsidR="00263E34">
          <w:rPr>
            <w:noProof/>
            <w:webHidden/>
          </w:rPr>
          <w:t>5</w:t>
        </w:r>
        <w:r w:rsidR="00263E34">
          <w:rPr>
            <w:noProof/>
            <w:webHidden/>
          </w:rPr>
          <w:fldChar w:fldCharType="end"/>
        </w:r>
      </w:hyperlink>
    </w:p>
    <w:p w14:paraId="4D5D9E6D" w14:textId="021B1CE6" w:rsidR="00263E34" w:rsidRPr="00EA3669" w:rsidRDefault="00E9010E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62866225" w:history="1">
        <w:r w:rsidR="00263E34" w:rsidRPr="0099452F">
          <w:rPr>
            <w:rStyle w:val="Hyperlink"/>
            <w:noProof/>
          </w:rPr>
          <w:t>4.  Test Cases: “</w:t>
        </w:r>
        <w:r w:rsidR="00B7662A">
          <w:rPr>
            <w:rStyle w:val="Hyperlink"/>
            <w:noProof/>
          </w:rPr>
          <w:t>Upload</w:t>
        </w:r>
        <w:r w:rsidR="000C014E">
          <w:rPr>
            <w:rStyle w:val="Hyperlink"/>
            <w:noProof/>
          </w:rPr>
          <w:t xml:space="preserve"> </w:t>
        </w:r>
        <w:r w:rsidR="00B7662A">
          <w:rPr>
            <w:rStyle w:val="Hyperlink"/>
            <w:noProof/>
          </w:rPr>
          <w:t>photo</w:t>
        </w:r>
        <w:r w:rsidR="00263E34" w:rsidRPr="0099452F">
          <w:rPr>
            <w:rStyle w:val="Hyperlink"/>
            <w:noProof/>
          </w:rPr>
          <w:t>”</w:t>
        </w:r>
        <w:r w:rsidR="00263E34">
          <w:rPr>
            <w:noProof/>
            <w:webHidden/>
          </w:rPr>
          <w:tab/>
        </w:r>
        <w:r w:rsidR="00263E34">
          <w:rPr>
            <w:noProof/>
            <w:webHidden/>
          </w:rPr>
          <w:fldChar w:fldCharType="begin"/>
        </w:r>
        <w:r w:rsidR="00263E34">
          <w:rPr>
            <w:noProof/>
            <w:webHidden/>
          </w:rPr>
          <w:instrText xml:space="preserve"> PAGEREF _Toc462866225 \h </w:instrText>
        </w:r>
        <w:r w:rsidR="00263E34">
          <w:rPr>
            <w:noProof/>
            <w:webHidden/>
          </w:rPr>
        </w:r>
        <w:r w:rsidR="00263E34">
          <w:rPr>
            <w:noProof/>
            <w:webHidden/>
          </w:rPr>
          <w:fldChar w:fldCharType="separate"/>
        </w:r>
        <w:r w:rsidR="00263E34">
          <w:rPr>
            <w:noProof/>
            <w:webHidden/>
          </w:rPr>
          <w:t>6</w:t>
        </w:r>
        <w:r w:rsidR="00263E34">
          <w:rPr>
            <w:noProof/>
            <w:webHidden/>
          </w:rPr>
          <w:fldChar w:fldCharType="end"/>
        </w:r>
      </w:hyperlink>
    </w:p>
    <w:p w14:paraId="1B939EBB" w14:textId="1B0C4244" w:rsidR="00263E34" w:rsidRPr="00EA3669" w:rsidRDefault="00E9010E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62866226" w:history="1">
        <w:r w:rsidR="00263E34" w:rsidRPr="0099452F">
          <w:rPr>
            <w:rStyle w:val="Hyperlink"/>
            <w:noProof/>
          </w:rPr>
          <w:t>5.  Test Cases: “</w:t>
        </w:r>
        <w:r w:rsidR="00B7662A">
          <w:rPr>
            <w:rStyle w:val="Hyperlink"/>
            <w:noProof/>
          </w:rPr>
          <w:t>tak</w:t>
        </w:r>
        <w:r w:rsidR="000C014E">
          <w:rPr>
            <w:rStyle w:val="Hyperlink"/>
            <w:noProof/>
          </w:rPr>
          <w:t>E</w:t>
        </w:r>
        <w:r w:rsidR="00B7662A">
          <w:rPr>
            <w:rStyle w:val="Hyperlink"/>
            <w:noProof/>
          </w:rPr>
          <w:t xml:space="preserve"> photo</w:t>
        </w:r>
        <w:r w:rsidR="00263E34" w:rsidRPr="0099452F">
          <w:rPr>
            <w:rStyle w:val="Hyperlink"/>
            <w:noProof/>
          </w:rPr>
          <w:t>”</w:t>
        </w:r>
        <w:r w:rsidR="00263E34">
          <w:rPr>
            <w:noProof/>
            <w:webHidden/>
          </w:rPr>
          <w:tab/>
        </w:r>
        <w:r w:rsidR="00263E34">
          <w:rPr>
            <w:noProof/>
            <w:webHidden/>
          </w:rPr>
          <w:fldChar w:fldCharType="begin"/>
        </w:r>
        <w:r w:rsidR="00263E34">
          <w:rPr>
            <w:noProof/>
            <w:webHidden/>
          </w:rPr>
          <w:instrText xml:space="preserve"> PAGEREF _Toc462866226 \h </w:instrText>
        </w:r>
        <w:r w:rsidR="00263E34">
          <w:rPr>
            <w:noProof/>
            <w:webHidden/>
          </w:rPr>
        </w:r>
        <w:r w:rsidR="00263E34">
          <w:rPr>
            <w:noProof/>
            <w:webHidden/>
          </w:rPr>
          <w:fldChar w:fldCharType="separate"/>
        </w:r>
        <w:r w:rsidR="00263E34">
          <w:rPr>
            <w:noProof/>
            <w:webHidden/>
          </w:rPr>
          <w:t>7</w:t>
        </w:r>
        <w:r w:rsidR="00263E34">
          <w:rPr>
            <w:noProof/>
            <w:webHidden/>
          </w:rPr>
          <w:fldChar w:fldCharType="end"/>
        </w:r>
      </w:hyperlink>
    </w:p>
    <w:p w14:paraId="093D2B54" w14:textId="3841B7FD" w:rsidR="00263E34" w:rsidRPr="00EA3669" w:rsidRDefault="00E9010E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62866227" w:history="1">
        <w:r w:rsidR="00263E34" w:rsidRPr="0099452F">
          <w:rPr>
            <w:rStyle w:val="Hyperlink"/>
            <w:noProof/>
          </w:rPr>
          <w:t>6.  Test Cases: “</w:t>
        </w:r>
        <w:r w:rsidR="000C014E">
          <w:rPr>
            <w:rStyle w:val="Hyperlink"/>
            <w:noProof/>
          </w:rPr>
          <w:t>Profile</w:t>
        </w:r>
        <w:r w:rsidR="00263E34" w:rsidRPr="0099452F">
          <w:rPr>
            <w:rStyle w:val="Hyperlink"/>
            <w:noProof/>
          </w:rPr>
          <w:t>”</w:t>
        </w:r>
        <w:r w:rsidR="00263E34">
          <w:rPr>
            <w:noProof/>
            <w:webHidden/>
          </w:rPr>
          <w:tab/>
        </w:r>
        <w:r w:rsidR="00263E34">
          <w:rPr>
            <w:noProof/>
            <w:webHidden/>
          </w:rPr>
          <w:fldChar w:fldCharType="begin"/>
        </w:r>
        <w:r w:rsidR="00263E34">
          <w:rPr>
            <w:noProof/>
            <w:webHidden/>
          </w:rPr>
          <w:instrText xml:space="preserve"> PAGEREF _Toc462866227 \h </w:instrText>
        </w:r>
        <w:r w:rsidR="00263E34">
          <w:rPr>
            <w:noProof/>
            <w:webHidden/>
          </w:rPr>
        </w:r>
        <w:r w:rsidR="00263E34">
          <w:rPr>
            <w:noProof/>
            <w:webHidden/>
          </w:rPr>
          <w:fldChar w:fldCharType="separate"/>
        </w:r>
        <w:r w:rsidR="00263E34">
          <w:rPr>
            <w:noProof/>
            <w:webHidden/>
          </w:rPr>
          <w:t>8</w:t>
        </w:r>
        <w:r w:rsidR="00263E34">
          <w:rPr>
            <w:noProof/>
            <w:webHidden/>
          </w:rPr>
          <w:fldChar w:fldCharType="end"/>
        </w:r>
      </w:hyperlink>
    </w:p>
    <w:p w14:paraId="0AB3DC42" w14:textId="4993DCA6" w:rsidR="00263E34" w:rsidRPr="00EA3669" w:rsidRDefault="00E9010E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62866228" w:history="1">
        <w:r w:rsidR="00263E34" w:rsidRPr="0099452F">
          <w:rPr>
            <w:rStyle w:val="Hyperlink"/>
            <w:noProof/>
          </w:rPr>
          <w:t>7.  Test Cases: “</w:t>
        </w:r>
        <w:r w:rsidR="00B42CA6">
          <w:rPr>
            <w:rStyle w:val="Hyperlink"/>
            <w:noProof/>
          </w:rPr>
          <w:t>Settings</w:t>
        </w:r>
        <w:r w:rsidR="00263E34" w:rsidRPr="0099452F">
          <w:rPr>
            <w:rStyle w:val="Hyperlink"/>
            <w:noProof/>
          </w:rPr>
          <w:t>”</w:t>
        </w:r>
        <w:r w:rsidR="00263E34">
          <w:rPr>
            <w:noProof/>
            <w:webHidden/>
          </w:rPr>
          <w:tab/>
        </w:r>
        <w:r w:rsidR="00263E34">
          <w:rPr>
            <w:noProof/>
            <w:webHidden/>
          </w:rPr>
          <w:fldChar w:fldCharType="begin"/>
        </w:r>
        <w:r w:rsidR="00263E34">
          <w:rPr>
            <w:noProof/>
            <w:webHidden/>
          </w:rPr>
          <w:instrText xml:space="preserve"> PAGEREF _Toc462866228 \h </w:instrText>
        </w:r>
        <w:r w:rsidR="00263E34">
          <w:rPr>
            <w:noProof/>
            <w:webHidden/>
          </w:rPr>
        </w:r>
        <w:r w:rsidR="00263E34">
          <w:rPr>
            <w:noProof/>
            <w:webHidden/>
          </w:rPr>
          <w:fldChar w:fldCharType="separate"/>
        </w:r>
        <w:r w:rsidR="00263E34">
          <w:rPr>
            <w:noProof/>
            <w:webHidden/>
          </w:rPr>
          <w:t>9</w:t>
        </w:r>
        <w:r w:rsidR="00263E34">
          <w:rPr>
            <w:noProof/>
            <w:webHidden/>
          </w:rPr>
          <w:fldChar w:fldCharType="end"/>
        </w:r>
      </w:hyperlink>
    </w:p>
    <w:p w14:paraId="268D0C98" w14:textId="0BCBCD8B" w:rsidR="00B42CA6" w:rsidRPr="004450A5" w:rsidRDefault="00E9010E">
      <w:pPr>
        <w:pStyle w:val="TOC1"/>
        <w:rPr>
          <w:noProof/>
        </w:rPr>
      </w:pPr>
      <w:hyperlink w:anchor="_Toc462866229" w:history="1">
        <w:r w:rsidR="00263E34" w:rsidRPr="0099452F">
          <w:rPr>
            <w:rStyle w:val="Hyperlink"/>
            <w:noProof/>
          </w:rPr>
          <w:t>8.  Test Cases: “</w:t>
        </w:r>
        <w:r w:rsidR="0089793B">
          <w:t>Classification</w:t>
        </w:r>
        <w:r w:rsidR="00263E34" w:rsidRPr="0099452F">
          <w:rPr>
            <w:rStyle w:val="Hyperlink"/>
            <w:noProof/>
          </w:rPr>
          <w:t>”</w:t>
        </w:r>
        <w:r w:rsidR="00263E34">
          <w:rPr>
            <w:noProof/>
            <w:webHidden/>
          </w:rPr>
          <w:tab/>
        </w:r>
        <w:r w:rsidR="00263E34">
          <w:rPr>
            <w:noProof/>
            <w:webHidden/>
          </w:rPr>
          <w:fldChar w:fldCharType="begin"/>
        </w:r>
        <w:r w:rsidR="00263E34">
          <w:rPr>
            <w:noProof/>
            <w:webHidden/>
          </w:rPr>
          <w:instrText xml:space="preserve"> PAGEREF _Toc462866229 \h </w:instrText>
        </w:r>
        <w:r w:rsidR="00263E34">
          <w:rPr>
            <w:noProof/>
            <w:webHidden/>
          </w:rPr>
        </w:r>
        <w:r w:rsidR="00263E34">
          <w:rPr>
            <w:noProof/>
            <w:webHidden/>
          </w:rPr>
          <w:fldChar w:fldCharType="separate"/>
        </w:r>
        <w:r w:rsidR="00263E34">
          <w:rPr>
            <w:noProof/>
            <w:webHidden/>
          </w:rPr>
          <w:t>10</w:t>
        </w:r>
        <w:r w:rsidR="00263E34">
          <w:rPr>
            <w:noProof/>
            <w:webHidden/>
          </w:rPr>
          <w:fldChar w:fldCharType="end"/>
        </w:r>
      </w:hyperlink>
    </w:p>
    <w:p w14:paraId="20D9B0E5" w14:textId="77777777" w:rsidR="00E4282B" w:rsidRDefault="00E4282B">
      <w:pPr>
        <w:pStyle w:val="TCLVL1"/>
        <w:rPr>
          <w:sz w:val="22"/>
        </w:rPr>
        <w:sectPr w:rsidR="00E4282B">
          <w:footerReference w:type="first" r:id="rId13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  <w:r>
        <w:rPr>
          <w:b w:val="0"/>
          <w:smallCaps/>
          <w:kern w:val="28"/>
          <w:sz w:val="32"/>
        </w:rPr>
        <w:fldChar w:fldCharType="end"/>
      </w:r>
    </w:p>
    <w:p w14:paraId="5A63F617" w14:textId="77777777" w:rsidR="00E4282B" w:rsidRDefault="00E4282B">
      <w:pPr>
        <w:pStyle w:val="Heading1"/>
      </w:pPr>
      <w:bookmarkStart w:id="6" w:name="_Toc462866222"/>
      <w:r>
        <w:lastRenderedPageBreak/>
        <w:t>1.  Introduction and Plan of Approach</w:t>
      </w:r>
      <w:bookmarkEnd w:id="6"/>
      <w:r>
        <w:t xml:space="preserve"> </w:t>
      </w:r>
    </w:p>
    <w:p w14:paraId="47E4B356" w14:textId="77777777" w:rsidR="00E4282B" w:rsidRDefault="00E4282B">
      <w:pPr>
        <w:pStyle w:val="heading1underline"/>
      </w:pPr>
    </w:p>
    <w:p w14:paraId="2BC0C20F" w14:textId="77777777" w:rsidR="00E4282B" w:rsidRDefault="00E4282B">
      <w:pPr>
        <w:pStyle w:val="BodyText2"/>
        <w:spacing w:after="0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 a brief description for the following areas:</w:t>
      </w:r>
    </w:p>
    <w:p w14:paraId="1CE18ECC" w14:textId="77777777" w:rsidR="00E4282B" w:rsidRDefault="00E4282B">
      <w:pPr>
        <w:pStyle w:val="BodyText2"/>
        <w:spacing w:after="0"/>
        <w:ind w:left="0"/>
        <w:rPr>
          <w:rFonts w:ascii="Times New Roman" w:hAnsi="Times New Roman"/>
          <w:sz w:val="24"/>
        </w:rPr>
      </w:pPr>
    </w:p>
    <w:p w14:paraId="142FD751" w14:textId="77777777" w:rsidR="00E4282B" w:rsidRDefault="00E4282B">
      <w:pPr>
        <w:pStyle w:val="BodyText2"/>
        <w:numPr>
          <w:ilvl w:val="0"/>
          <w:numId w:val="20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Project overview</w:t>
      </w:r>
    </w:p>
    <w:p w14:paraId="0A64028A" w14:textId="77777777" w:rsidR="00E4282B" w:rsidRDefault="00E4282B">
      <w:pPr>
        <w:pStyle w:val="BodyText2"/>
        <w:numPr>
          <w:ilvl w:val="0"/>
          <w:numId w:val="20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List components that will be covered in your Test Plan</w:t>
      </w:r>
    </w:p>
    <w:p w14:paraId="39C21FE1" w14:textId="77777777" w:rsidR="00E4282B" w:rsidRDefault="00E4282B">
      <w:pPr>
        <w:pStyle w:val="BodyText2"/>
        <w:numPr>
          <w:ilvl w:val="0"/>
          <w:numId w:val="20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Include any assumptions and anomalies that you have in your Test Plan</w:t>
      </w:r>
      <w:r w:rsidR="00962836">
        <w:rPr>
          <w:rFonts w:ascii="Times New Roman" w:hAnsi="Times New Roman"/>
          <w:sz w:val="24"/>
        </w:rPr>
        <w:t xml:space="preserve"> (e.g. missing components)</w:t>
      </w:r>
    </w:p>
    <w:p w14:paraId="674DD9F8" w14:textId="77777777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</w:p>
    <w:p w14:paraId="30AFFA21" w14:textId="77777777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</w:p>
    <w:p w14:paraId="6A1B8134" w14:textId="77777777" w:rsidR="00E4282B" w:rsidRDefault="00131991">
      <w:pPr>
        <w:pStyle w:val="Heading1"/>
      </w:pPr>
      <w:bookmarkStart w:id="7" w:name="_Toc462866223"/>
      <w:r>
        <w:lastRenderedPageBreak/>
        <w:t>2.  Test Cases: “Logi</w:t>
      </w:r>
      <w:r w:rsidR="00E4282B">
        <w:t>n”</w:t>
      </w:r>
      <w:bookmarkEnd w:id="7"/>
      <w:r w:rsidR="00E4282B">
        <w:t xml:space="preserve"> </w:t>
      </w:r>
    </w:p>
    <w:p w14:paraId="3C389117" w14:textId="77777777" w:rsidR="00E4282B" w:rsidRDefault="00E4282B">
      <w:pPr>
        <w:pStyle w:val="heading1underline"/>
      </w:pPr>
    </w:p>
    <w:p w14:paraId="6122FA18" w14:textId="27FD02F1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bookmarkStart w:id="8" w:name="_Hlk36397544"/>
      <w:r w:rsidR="00B7662A">
        <w:rPr>
          <w:rFonts w:ascii="Times New Roman" w:hAnsi="Times New Roman"/>
          <w:sz w:val="24"/>
        </w:rPr>
        <w:t>Auto-Learn</w:t>
      </w:r>
    </w:p>
    <w:bookmarkEnd w:id="8"/>
    <w:p w14:paraId="15E14349" w14:textId="77777777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sz w:val="24"/>
        </w:rPr>
        <w:t>Log</w:t>
      </w:r>
      <w:r w:rsidR="00E826CB">
        <w:rPr>
          <w:rFonts w:ascii="Times New Roman" w:hAnsi="Times New Roman"/>
          <w:sz w:val="24"/>
        </w:rPr>
        <w:t>in</w:t>
      </w:r>
    </w:p>
    <w:p w14:paraId="7DDF15D1" w14:textId="5F0B1FEC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CSE3310/</w:t>
      </w:r>
      <w:r w:rsidR="0003350A">
        <w:rPr>
          <w:rFonts w:ascii="Times New Roman" w:hAnsi="Times New Roman"/>
          <w:sz w:val="24"/>
        </w:rPr>
        <w:t>Spring</w:t>
      </w:r>
      <w:r>
        <w:rPr>
          <w:rFonts w:ascii="Times New Roman" w:hAnsi="Times New Roman"/>
          <w:sz w:val="24"/>
        </w:rPr>
        <w:t xml:space="preserve"> </w:t>
      </w:r>
      <w:r w:rsidR="0003350A">
        <w:rPr>
          <w:rFonts w:ascii="Times New Roman" w:hAnsi="Times New Roman"/>
          <w:sz w:val="24"/>
        </w:rPr>
        <w:t>20</w:t>
      </w:r>
      <w:r w:rsidR="00B7662A">
        <w:rPr>
          <w:rFonts w:ascii="Times New Roman" w:hAnsi="Times New Roman"/>
          <w:sz w:val="24"/>
        </w:rPr>
        <w:t>20</w:t>
      </w:r>
      <w:r>
        <w:rPr>
          <w:rFonts w:ascii="Times New Roman" w:hAnsi="Times New Roman"/>
          <w:sz w:val="24"/>
        </w:rPr>
        <w:t>/Team</w:t>
      </w:r>
      <w:r w:rsidR="00B7662A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/ Log</w:t>
      </w:r>
      <w:r w:rsidR="00E826CB">
        <w:rPr>
          <w:rFonts w:ascii="Times New Roman" w:hAnsi="Times New Roman"/>
          <w:sz w:val="24"/>
        </w:rPr>
        <w:t>in</w:t>
      </w:r>
    </w:p>
    <w:p w14:paraId="7254EC02" w14:textId="77777777" w:rsidR="00E4282B" w:rsidRDefault="00E4282B">
      <w:pPr>
        <w:pStyle w:val="Heading2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E4282B" w14:paraId="2E48F2F2" w14:textId="77777777">
        <w:tc>
          <w:tcPr>
            <w:tcW w:w="980" w:type="dxa"/>
            <w:shd w:val="clear" w:color="auto" w:fill="CCFFFF"/>
          </w:tcPr>
          <w:p w14:paraId="3EEEF6F2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14:paraId="7084833E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14:paraId="26ABDFDB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14:paraId="2AB791A0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5F5A8263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E4282B" w14:paraId="7B4F934C" w14:textId="77777777">
        <w:tc>
          <w:tcPr>
            <w:tcW w:w="980" w:type="dxa"/>
          </w:tcPr>
          <w:p w14:paraId="3F9D05BB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850" w:type="dxa"/>
          </w:tcPr>
          <w:p w14:paraId="05F1AC48" w14:textId="2783D35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Tab into the </w:t>
            </w:r>
            <w:r w:rsidR="009166C6">
              <w:rPr>
                <w:rFonts w:ascii="Times New Roman" w:hAnsi="Times New Roman"/>
                <w:sz w:val="24"/>
              </w:rPr>
              <w:t>u</w:t>
            </w:r>
            <w:r>
              <w:rPr>
                <w:rFonts w:ascii="Times New Roman" w:hAnsi="Times New Roman"/>
                <w:sz w:val="24"/>
              </w:rPr>
              <w:t>ser</w:t>
            </w:r>
            <w:r w:rsidR="009166C6">
              <w:rPr>
                <w:rFonts w:ascii="Times New Roman" w:hAnsi="Times New Roman"/>
                <w:sz w:val="24"/>
              </w:rPr>
              <w:t>name</w:t>
            </w:r>
            <w:r>
              <w:rPr>
                <w:rFonts w:ascii="Times New Roman" w:hAnsi="Times New Roman"/>
                <w:sz w:val="24"/>
              </w:rPr>
              <w:t xml:space="preserve"> and password fields and enter a valid user </w:t>
            </w:r>
            <w:r w:rsidR="009166C6">
              <w:rPr>
                <w:rFonts w:ascii="Times New Roman" w:hAnsi="Times New Roman"/>
                <w:sz w:val="24"/>
              </w:rPr>
              <w:t>ID</w:t>
            </w:r>
            <w:r>
              <w:rPr>
                <w:rFonts w:ascii="Times New Roman" w:hAnsi="Times New Roman"/>
                <w:sz w:val="24"/>
              </w:rPr>
              <w:t xml:space="preserve">/password (a test </w:t>
            </w:r>
            <w:r w:rsidR="009166C6">
              <w:rPr>
                <w:rFonts w:ascii="Times New Roman" w:hAnsi="Times New Roman"/>
                <w:sz w:val="24"/>
              </w:rPr>
              <w:t>ID</w:t>
            </w:r>
            <w:r>
              <w:rPr>
                <w:rFonts w:ascii="Times New Roman" w:hAnsi="Times New Roman"/>
                <w:sz w:val="24"/>
              </w:rPr>
              <w:t xml:space="preserve"> should be created and provided to testers)</w:t>
            </w:r>
          </w:p>
        </w:tc>
        <w:tc>
          <w:tcPr>
            <w:tcW w:w="3394" w:type="dxa"/>
          </w:tcPr>
          <w:p w14:paraId="236AF55D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System should let you in </w:t>
            </w:r>
          </w:p>
        </w:tc>
        <w:tc>
          <w:tcPr>
            <w:tcW w:w="1416" w:type="dxa"/>
          </w:tcPr>
          <w:p w14:paraId="5953B4E5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548E7548" w14:textId="77777777">
        <w:tc>
          <w:tcPr>
            <w:tcW w:w="980" w:type="dxa"/>
          </w:tcPr>
          <w:p w14:paraId="36D2D035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2850" w:type="dxa"/>
          </w:tcPr>
          <w:p w14:paraId="508A55FF" w14:textId="4DC3A505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Tab into the </w:t>
            </w:r>
            <w:r w:rsidR="009166C6">
              <w:rPr>
                <w:rFonts w:ascii="Times New Roman" w:hAnsi="Times New Roman"/>
                <w:sz w:val="24"/>
              </w:rPr>
              <w:t>u</w:t>
            </w:r>
            <w:r>
              <w:rPr>
                <w:rFonts w:ascii="Times New Roman" w:hAnsi="Times New Roman"/>
                <w:sz w:val="24"/>
              </w:rPr>
              <w:t>ser</w:t>
            </w:r>
            <w:r w:rsidR="009166C6">
              <w:rPr>
                <w:rFonts w:ascii="Times New Roman" w:hAnsi="Times New Roman"/>
                <w:sz w:val="24"/>
              </w:rPr>
              <w:t>name</w:t>
            </w:r>
            <w:r>
              <w:rPr>
                <w:rFonts w:ascii="Times New Roman" w:hAnsi="Times New Roman"/>
                <w:sz w:val="24"/>
              </w:rPr>
              <w:t xml:space="preserve"> and password fields and enter an invalid user</w:t>
            </w:r>
            <w:r w:rsidR="009166C6">
              <w:rPr>
                <w:rFonts w:ascii="Times New Roman" w:hAnsi="Times New Roman"/>
                <w:sz w:val="24"/>
              </w:rPr>
              <w:t>name</w:t>
            </w:r>
            <w:r>
              <w:rPr>
                <w:rFonts w:ascii="Times New Roman" w:hAnsi="Times New Roman"/>
                <w:sz w:val="24"/>
              </w:rPr>
              <w:t>/password</w:t>
            </w:r>
          </w:p>
        </w:tc>
        <w:tc>
          <w:tcPr>
            <w:tcW w:w="3394" w:type="dxa"/>
          </w:tcPr>
          <w:p w14:paraId="6612022F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System should not accept and prevent you from entry </w:t>
            </w:r>
          </w:p>
        </w:tc>
        <w:tc>
          <w:tcPr>
            <w:tcW w:w="1416" w:type="dxa"/>
          </w:tcPr>
          <w:p w14:paraId="5BEAAA27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4922180C" w14:textId="77777777">
        <w:tc>
          <w:tcPr>
            <w:tcW w:w="980" w:type="dxa"/>
          </w:tcPr>
          <w:p w14:paraId="78362032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2850" w:type="dxa"/>
          </w:tcPr>
          <w:p w14:paraId="4F7E2496" w14:textId="67244E67" w:rsidR="00E4282B" w:rsidRPr="00131991" w:rsidRDefault="000C237A" w:rsidP="001319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Enter a valid </w:t>
            </w:r>
            <w:r w:rsidR="009166C6"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</w:rPr>
              <w:t>ser</w:t>
            </w:r>
            <w:r w:rsidR="009166C6">
              <w:rPr>
                <w:rFonts w:ascii="Times New Roman" w:hAnsi="Times New Roman"/>
              </w:rPr>
              <w:t xml:space="preserve">name </w:t>
            </w:r>
            <w:r>
              <w:rPr>
                <w:rFonts w:ascii="Times New Roman" w:hAnsi="Times New Roman"/>
              </w:rPr>
              <w:t>and press “</w:t>
            </w:r>
            <w:r w:rsidR="009166C6"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/>
              </w:rPr>
              <w:t xml:space="preserve">orgot </w:t>
            </w:r>
            <w:r w:rsidR="009166C6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 xml:space="preserve">assword”. </w:t>
            </w:r>
          </w:p>
        </w:tc>
        <w:tc>
          <w:tcPr>
            <w:tcW w:w="3394" w:type="dxa"/>
          </w:tcPr>
          <w:p w14:paraId="354E633D" w14:textId="77777777" w:rsidR="00E4282B" w:rsidRDefault="00131991" w:rsidP="001319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System should prompt you with a security question and text you a reset password.</w:t>
            </w:r>
          </w:p>
        </w:tc>
        <w:tc>
          <w:tcPr>
            <w:tcW w:w="1416" w:type="dxa"/>
          </w:tcPr>
          <w:p w14:paraId="1B41DF59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31991" w14:paraId="42E7089C" w14:textId="77777777">
        <w:tc>
          <w:tcPr>
            <w:tcW w:w="980" w:type="dxa"/>
          </w:tcPr>
          <w:p w14:paraId="3C015F79" w14:textId="77777777" w:rsidR="00131991" w:rsidRDefault="00131991" w:rsidP="0013199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2850" w:type="dxa"/>
          </w:tcPr>
          <w:p w14:paraId="1BB87A01" w14:textId="37CEDEAD" w:rsidR="00131991" w:rsidRDefault="00131991" w:rsidP="00131991">
            <w:r>
              <w:rPr>
                <w:rFonts w:ascii="Times New Roman" w:hAnsi="Times New Roman"/>
              </w:rPr>
              <w:t xml:space="preserve">Enter an invalid </w:t>
            </w:r>
            <w:r w:rsidR="009166C6">
              <w:rPr>
                <w:rFonts w:ascii="Times New Roman" w:hAnsi="Times New Roman"/>
              </w:rPr>
              <w:t>username</w:t>
            </w:r>
            <w:r>
              <w:rPr>
                <w:rFonts w:ascii="Times New Roman" w:hAnsi="Times New Roman"/>
              </w:rPr>
              <w:t xml:space="preserve"> and press “</w:t>
            </w:r>
            <w:r w:rsidR="009166C6">
              <w:rPr>
                <w:rFonts w:ascii="Times New Roman" w:hAnsi="Times New Roman"/>
              </w:rPr>
              <w:t>For</w:t>
            </w:r>
            <w:r>
              <w:rPr>
                <w:rFonts w:ascii="Times New Roman" w:hAnsi="Times New Roman"/>
              </w:rPr>
              <w:t xml:space="preserve">got </w:t>
            </w:r>
            <w:r w:rsidR="009166C6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 xml:space="preserve">assword”. </w:t>
            </w:r>
          </w:p>
        </w:tc>
        <w:tc>
          <w:tcPr>
            <w:tcW w:w="3394" w:type="dxa"/>
          </w:tcPr>
          <w:p w14:paraId="0F2D3210" w14:textId="2FEA1431" w:rsidR="00131991" w:rsidRDefault="00131991" w:rsidP="001319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System should prompt you with a security question and </w:t>
            </w:r>
            <w:r w:rsidR="009166C6">
              <w:rPr>
                <w:rFonts w:ascii="Times New Roman" w:hAnsi="Times New Roman"/>
              </w:rPr>
              <w:t>prompt</w:t>
            </w:r>
            <w:r>
              <w:rPr>
                <w:rFonts w:ascii="Times New Roman" w:hAnsi="Times New Roman"/>
              </w:rPr>
              <w:t xml:space="preserve"> an “</w:t>
            </w:r>
            <w:r w:rsidR="009166C6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nvalid User I</w:t>
            </w:r>
            <w:r w:rsidR="009166C6"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>” message.</w:t>
            </w:r>
          </w:p>
        </w:tc>
        <w:tc>
          <w:tcPr>
            <w:tcW w:w="1416" w:type="dxa"/>
          </w:tcPr>
          <w:p w14:paraId="53E63E0B" w14:textId="77777777" w:rsidR="00131991" w:rsidRDefault="00131991" w:rsidP="0013199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31991" w14:paraId="39C12FA9" w14:textId="77777777">
        <w:tc>
          <w:tcPr>
            <w:tcW w:w="980" w:type="dxa"/>
          </w:tcPr>
          <w:p w14:paraId="34420FA1" w14:textId="77777777" w:rsidR="00131991" w:rsidRDefault="00131991" w:rsidP="0013199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</w:tc>
        <w:tc>
          <w:tcPr>
            <w:tcW w:w="2850" w:type="dxa"/>
          </w:tcPr>
          <w:p w14:paraId="655E6DDA" w14:textId="77777777" w:rsidR="00131991" w:rsidRDefault="00131991" w:rsidP="00131991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Test case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72A92048" w14:textId="77777777" w:rsidR="00131991" w:rsidRDefault="00131991" w:rsidP="0013199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expected result</w:t>
            </w:r>
          </w:p>
        </w:tc>
        <w:tc>
          <w:tcPr>
            <w:tcW w:w="1416" w:type="dxa"/>
          </w:tcPr>
          <w:p w14:paraId="5D484D0F" w14:textId="77777777" w:rsidR="00131991" w:rsidRDefault="00131991" w:rsidP="0013199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31991" w14:paraId="336AAED7" w14:textId="77777777">
        <w:tc>
          <w:tcPr>
            <w:tcW w:w="980" w:type="dxa"/>
          </w:tcPr>
          <w:p w14:paraId="434E3FDC" w14:textId="77777777" w:rsidR="00131991" w:rsidRDefault="00131991" w:rsidP="0013199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</w:t>
            </w:r>
          </w:p>
        </w:tc>
        <w:tc>
          <w:tcPr>
            <w:tcW w:w="2850" w:type="dxa"/>
          </w:tcPr>
          <w:p w14:paraId="2BF4B01E" w14:textId="77777777" w:rsidR="00131991" w:rsidRDefault="00131991" w:rsidP="001319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….</w:t>
            </w:r>
          </w:p>
        </w:tc>
        <w:tc>
          <w:tcPr>
            <w:tcW w:w="3394" w:type="dxa"/>
          </w:tcPr>
          <w:p w14:paraId="65153687" w14:textId="77777777" w:rsidR="00131991" w:rsidRDefault="00131991" w:rsidP="0013199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</w:t>
            </w:r>
          </w:p>
        </w:tc>
        <w:tc>
          <w:tcPr>
            <w:tcW w:w="1416" w:type="dxa"/>
          </w:tcPr>
          <w:p w14:paraId="79D9CBC1" w14:textId="77777777" w:rsidR="00131991" w:rsidRDefault="00131991" w:rsidP="0013199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31991" w14:paraId="27020256" w14:textId="77777777">
        <w:tc>
          <w:tcPr>
            <w:tcW w:w="980" w:type="dxa"/>
          </w:tcPr>
          <w:p w14:paraId="1EC22E2C" w14:textId="77777777" w:rsidR="00131991" w:rsidRDefault="00131991" w:rsidP="0013199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14:paraId="1A720D14" w14:textId="77777777" w:rsidR="00131991" w:rsidRDefault="00131991" w:rsidP="00131991">
            <w:pPr>
              <w:rPr>
                <w:rFonts w:ascii="Times New Roman" w:hAnsi="Times New Roman"/>
              </w:rPr>
            </w:pPr>
          </w:p>
        </w:tc>
        <w:tc>
          <w:tcPr>
            <w:tcW w:w="3394" w:type="dxa"/>
          </w:tcPr>
          <w:p w14:paraId="246C697F" w14:textId="77777777" w:rsidR="00131991" w:rsidRDefault="00131991" w:rsidP="0013199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6E17ED93" w14:textId="77777777" w:rsidR="00131991" w:rsidRDefault="00131991" w:rsidP="0013199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1320604E" w14:textId="3FAECE1D" w:rsidR="00E4282B" w:rsidRDefault="00E4282B">
      <w:pPr>
        <w:pStyle w:val="Heading1"/>
      </w:pPr>
      <w:bookmarkStart w:id="9" w:name="_Toc462866224"/>
      <w:r>
        <w:lastRenderedPageBreak/>
        <w:t>3.  Test Cases: “</w:t>
      </w:r>
      <w:r w:rsidR="009166C6">
        <w:t>Home Screen</w:t>
      </w:r>
      <w:r>
        <w:t>”</w:t>
      </w:r>
      <w:bookmarkEnd w:id="9"/>
      <w:r>
        <w:t xml:space="preserve"> </w:t>
      </w:r>
    </w:p>
    <w:p w14:paraId="5C1B599D" w14:textId="77777777" w:rsidR="00E4282B" w:rsidRDefault="00E4282B">
      <w:pPr>
        <w:pStyle w:val="heading1underline"/>
      </w:pPr>
    </w:p>
    <w:p w14:paraId="2049CE9A" w14:textId="337A714B" w:rsidR="00E4282B" w:rsidRDefault="00E4282B" w:rsidP="00B7662A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7662A">
        <w:rPr>
          <w:rFonts w:ascii="Times New Roman" w:hAnsi="Times New Roman"/>
          <w:sz w:val="24"/>
        </w:rPr>
        <w:t>Auto-Learn</w:t>
      </w:r>
    </w:p>
    <w:p w14:paraId="4A87B95E" w14:textId="6F69B356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="009166C6">
        <w:rPr>
          <w:rFonts w:ascii="Times New Roman" w:hAnsi="Times New Roman"/>
          <w:bCs/>
          <w:sz w:val="24"/>
        </w:rPr>
        <w:t>Home Screen</w:t>
      </w:r>
    </w:p>
    <w:p w14:paraId="53DF39AB" w14:textId="2C6BE4BD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CSE3310/</w:t>
      </w:r>
      <w:r w:rsidR="0003350A">
        <w:rPr>
          <w:rFonts w:ascii="Times New Roman" w:hAnsi="Times New Roman"/>
          <w:sz w:val="24"/>
        </w:rPr>
        <w:t>Spring</w:t>
      </w:r>
      <w:r>
        <w:rPr>
          <w:rFonts w:ascii="Times New Roman" w:hAnsi="Times New Roman"/>
          <w:sz w:val="24"/>
        </w:rPr>
        <w:t xml:space="preserve"> </w:t>
      </w:r>
      <w:r w:rsidR="0003350A">
        <w:rPr>
          <w:rFonts w:ascii="Times New Roman" w:hAnsi="Times New Roman"/>
          <w:sz w:val="24"/>
        </w:rPr>
        <w:t>20</w:t>
      </w:r>
      <w:r w:rsidR="00B7662A">
        <w:rPr>
          <w:rFonts w:ascii="Times New Roman" w:hAnsi="Times New Roman"/>
          <w:sz w:val="24"/>
        </w:rPr>
        <w:t>20</w:t>
      </w:r>
      <w:r w:rsidR="009D240A">
        <w:rPr>
          <w:rFonts w:ascii="Times New Roman" w:hAnsi="Times New Roman"/>
          <w:sz w:val="24"/>
        </w:rPr>
        <w:t>/Team</w:t>
      </w:r>
      <w:r w:rsidR="00B7662A">
        <w:rPr>
          <w:rFonts w:ascii="Times New Roman" w:hAnsi="Times New Roman"/>
          <w:sz w:val="24"/>
        </w:rPr>
        <w:t>2</w:t>
      </w:r>
      <w:r w:rsidR="009D240A">
        <w:rPr>
          <w:rFonts w:ascii="Times New Roman" w:hAnsi="Times New Roman"/>
          <w:sz w:val="24"/>
        </w:rPr>
        <w:t>/</w:t>
      </w:r>
      <w:r w:rsidR="009D240A" w:rsidRPr="009D240A">
        <w:rPr>
          <w:rFonts w:ascii="Times New Roman" w:hAnsi="Times New Roman"/>
          <w:bCs/>
          <w:sz w:val="24"/>
        </w:rPr>
        <w:t xml:space="preserve"> </w:t>
      </w:r>
      <w:proofErr w:type="spellStart"/>
      <w:r w:rsidR="004450A5">
        <w:rPr>
          <w:rFonts w:ascii="Times New Roman" w:hAnsi="Times New Roman"/>
          <w:bCs/>
          <w:sz w:val="24"/>
        </w:rPr>
        <w:t>Home_Screen</w:t>
      </w:r>
      <w:proofErr w:type="spellEnd"/>
    </w:p>
    <w:p w14:paraId="35B42BE4" w14:textId="77777777" w:rsidR="00E4282B" w:rsidRDefault="00E4282B">
      <w:pPr>
        <w:pStyle w:val="Heading2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E4282B" w14:paraId="080EB7F1" w14:textId="77777777">
        <w:tc>
          <w:tcPr>
            <w:tcW w:w="980" w:type="dxa"/>
            <w:shd w:val="clear" w:color="auto" w:fill="CCFFFF"/>
          </w:tcPr>
          <w:p w14:paraId="5C048A57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14:paraId="353C1482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14:paraId="5CEB7E17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14:paraId="51512167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307B5F96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E4282B" w14:paraId="2AA518C5" w14:textId="77777777">
        <w:tc>
          <w:tcPr>
            <w:tcW w:w="980" w:type="dxa"/>
          </w:tcPr>
          <w:p w14:paraId="37B33FBD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850" w:type="dxa"/>
          </w:tcPr>
          <w:p w14:paraId="72A10F6C" w14:textId="1FF42AEA" w:rsidR="00E4282B" w:rsidRDefault="00F07FC6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user clicks on the “Take Photo” button</w:t>
            </w:r>
          </w:p>
        </w:tc>
        <w:tc>
          <w:tcPr>
            <w:tcW w:w="3394" w:type="dxa"/>
          </w:tcPr>
          <w:p w14:paraId="27D9934E" w14:textId="4B7DDDEB" w:rsidR="00E4282B" w:rsidRDefault="00F07FC6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device’s camera </w:t>
            </w:r>
            <w:r w:rsidR="00920C30">
              <w:rPr>
                <w:rFonts w:ascii="Times New Roman" w:hAnsi="Times New Roman"/>
                <w:sz w:val="24"/>
              </w:rPr>
              <w:t xml:space="preserve">app </w:t>
            </w:r>
            <w:r>
              <w:rPr>
                <w:rFonts w:ascii="Times New Roman" w:hAnsi="Times New Roman"/>
                <w:sz w:val="24"/>
              </w:rPr>
              <w:t xml:space="preserve">will open </w:t>
            </w:r>
          </w:p>
        </w:tc>
        <w:tc>
          <w:tcPr>
            <w:tcW w:w="1416" w:type="dxa"/>
          </w:tcPr>
          <w:p w14:paraId="60F4CE8E" w14:textId="30E65BCD" w:rsidR="00E4282B" w:rsidRDefault="00920C30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</w:p>
        </w:tc>
      </w:tr>
      <w:tr w:rsidR="00E4282B" w14:paraId="30A15E48" w14:textId="77777777">
        <w:tc>
          <w:tcPr>
            <w:tcW w:w="980" w:type="dxa"/>
          </w:tcPr>
          <w:p w14:paraId="1AB408B9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2850" w:type="dxa"/>
          </w:tcPr>
          <w:p w14:paraId="07BF5BCE" w14:textId="3416DFAC" w:rsidR="00E4282B" w:rsidRDefault="00920C30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user </w:t>
            </w:r>
            <w:proofErr w:type="gramStart"/>
            <w:r>
              <w:rPr>
                <w:rFonts w:ascii="Times New Roman" w:hAnsi="Times New Roman"/>
                <w:sz w:val="24"/>
              </w:rPr>
              <w:t>click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on the “Upload Photo button </w:t>
            </w:r>
            <w:r w:rsidR="00E4282B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5331A2F6" w14:textId="07332A3A" w:rsidR="00E4282B" w:rsidRDefault="00920C30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device’s gallery app will open</w:t>
            </w:r>
          </w:p>
        </w:tc>
        <w:tc>
          <w:tcPr>
            <w:tcW w:w="1416" w:type="dxa"/>
          </w:tcPr>
          <w:p w14:paraId="324588E4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6922F547" w14:textId="77777777">
        <w:tc>
          <w:tcPr>
            <w:tcW w:w="980" w:type="dxa"/>
          </w:tcPr>
          <w:p w14:paraId="39AAC6A0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….</w:t>
            </w:r>
          </w:p>
        </w:tc>
        <w:tc>
          <w:tcPr>
            <w:tcW w:w="2850" w:type="dxa"/>
          </w:tcPr>
          <w:p w14:paraId="6792B320" w14:textId="75DE0A99" w:rsidR="00E4282B" w:rsidRPr="0068475B" w:rsidRDefault="00920C30">
            <w:pPr>
              <w:rPr>
                <w:rFonts w:ascii="Times New Roman" w:hAnsi="Times New Roman"/>
              </w:rPr>
            </w:pPr>
            <w:r w:rsidRPr="0068475B">
              <w:rPr>
                <w:rFonts w:ascii="Times New Roman" w:hAnsi="Times New Roman"/>
              </w:rPr>
              <w:t xml:space="preserve">The user clicks on the Data </w:t>
            </w:r>
          </w:p>
        </w:tc>
        <w:tc>
          <w:tcPr>
            <w:tcW w:w="3394" w:type="dxa"/>
          </w:tcPr>
          <w:p w14:paraId="01EECC03" w14:textId="36B769A5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41154C75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462D1CF7" w14:textId="77777777">
        <w:tc>
          <w:tcPr>
            <w:tcW w:w="980" w:type="dxa"/>
          </w:tcPr>
          <w:p w14:paraId="7D288E4A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14:paraId="17E7A37F" w14:textId="77777777" w:rsidR="00E4282B" w:rsidRDefault="00E4282B">
            <w:pPr>
              <w:pStyle w:val="TOCBase"/>
              <w:tabs>
                <w:tab w:val="clear" w:pos="8640"/>
              </w:tabs>
              <w:rPr>
                <w:rFonts w:ascii="Times New Roman" w:hAnsi="Times New Roman"/>
                <w:caps w:val="0"/>
              </w:rPr>
            </w:pPr>
          </w:p>
        </w:tc>
        <w:tc>
          <w:tcPr>
            <w:tcW w:w="3394" w:type="dxa"/>
          </w:tcPr>
          <w:p w14:paraId="2C78074B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13BC9F04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4BBD18A1" w14:textId="507848DB" w:rsidR="00E4282B" w:rsidRDefault="00E4282B" w:rsidP="00CF4201">
      <w:pPr>
        <w:pStyle w:val="Heading1"/>
      </w:pPr>
      <w:bookmarkStart w:id="10" w:name="_Toc462866225"/>
      <w:r>
        <w:lastRenderedPageBreak/>
        <w:t>4.  Test Cases: “</w:t>
      </w:r>
      <w:r w:rsidR="00B7662A">
        <w:t>Upload</w:t>
      </w:r>
      <w:r w:rsidR="004450A5">
        <w:t xml:space="preserve"> </w:t>
      </w:r>
      <w:r w:rsidR="00B7662A">
        <w:t>Photo</w:t>
      </w:r>
      <w:r>
        <w:t>”</w:t>
      </w:r>
      <w:bookmarkEnd w:id="10"/>
      <w:r>
        <w:t xml:space="preserve"> </w:t>
      </w:r>
    </w:p>
    <w:p w14:paraId="3066BDB8" w14:textId="77777777" w:rsidR="00E4282B" w:rsidRDefault="00E4282B">
      <w:pPr>
        <w:pStyle w:val="heading1underline"/>
      </w:pPr>
    </w:p>
    <w:p w14:paraId="7088FE87" w14:textId="6B9708BB" w:rsidR="00E4282B" w:rsidRDefault="00E4282B" w:rsidP="00B7662A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7662A">
        <w:rPr>
          <w:rFonts w:ascii="Times New Roman" w:hAnsi="Times New Roman"/>
          <w:sz w:val="24"/>
        </w:rPr>
        <w:t>Auto-Learn</w:t>
      </w:r>
    </w:p>
    <w:p w14:paraId="52997435" w14:textId="63BD2CE2" w:rsidR="00E4282B" w:rsidRPr="005A3CF3" w:rsidRDefault="00E4282B">
      <w:pPr>
        <w:pStyle w:val="BodyText2"/>
        <w:spacing w:after="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="00803B5D">
        <w:rPr>
          <w:rFonts w:ascii="Times New Roman" w:hAnsi="Times New Roman"/>
          <w:bCs/>
          <w:sz w:val="24"/>
        </w:rPr>
        <w:t>Uploadin</w:t>
      </w:r>
      <w:r w:rsidR="004450A5">
        <w:rPr>
          <w:rFonts w:ascii="Times New Roman" w:hAnsi="Times New Roman"/>
          <w:bCs/>
          <w:sz w:val="24"/>
        </w:rPr>
        <w:t xml:space="preserve">g </w:t>
      </w:r>
      <w:r w:rsidR="00803B5D">
        <w:rPr>
          <w:rFonts w:ascii="Times New Roman" w:hAnsi="Times New Roman"/>
          <w:bCs/>
          <w:sz w:val="24"/>
        </w:rPr>
        <w:t>Photo</w:t>
      </w:r>
    </w:p>
    <w:p w14:paraId="640BF622" w14:textId="1BDF1DF2" w:rsidR="00E4282B" w:rsidRDefault="00E4282B" w:rsidP="00CF4201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CSE3310/</w:t>
      </w:r>
      <w:r w:rsidR="0003350A">
        <w:rPr>
          <w:rFonts w:ascii="Times New Roman" w:hAnsi="Times New Roman"/>
          <w:sz w:val="24"/>
        </w:rPr>
        <w:t>Spring</w:t>
      </w:r>
      <w:r>
        <w:rPr>
          <w:rFonts w:ascii="Times New Roman" w:hAnsi="Times New Roman"/>
          <w:sz w:val="24"/>
        </w:rPr>
        <w:t xml:space="preserve"> </w:t>
      </w:r>
      <w:r w:rsidR="0003350A">
        <w:rPr>
          <w:rFonts w:ascii="Times New Roman" w:hAnsi="Times New Roman"/>
          <w:sz w:val="24"/>
        </w:rPr>
        <w:t>20</w:t>
      </w:r>
      <w:r w:rsidR="00B7662A">
        <w:rPr>
          <w:rFonts w:ascii="Times New Roman" w:hAnsi="Times New Roman"/>
          <w:sz w:val="24"/>
        </w:rPr>
        <w:t>20</w:t>
      </w:r>
      <w:r>
        <w:rPr>
          <w:rFonts w:ascii="Times New Roman" w:hAnsi="Times New Roman"/>
          <w:sz w:val="24"/>
        </w:rPr>
        <w:t>/Team</w:t>
      </w:r>
      <w:r w:rsidR="00B7662A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/</w:t>
      </w:r>
      <w:proofErr w:type="spellStart"/>
      <w:r w:rsidR="00E34893">
        <w:rPr>
          <w:rFonts w:ascii="Times New Roman" w:hAnsi="Times New Roman"/>
          <w:sz w:val="24"/>
        </w:rPr>
        <w:t>U</w:t>
      </w:r>
      <w:r w:rsidR="00A5403E">
        <w:rPr>
          <w:rFonts w:ascii="Times New Roman" w:hAnsi="Times New Roman"/>
          <w:sz w:val="24"/>
        </w:rPr>
        <w:t>pload_</w:t>
      </w:r>
      <w:r w:rsidR="003E31CE">
        <w:rPr>
          <w:rFonts w:ascii="Times New Roman" w:hAnsi="Times New Roman"/>
          <w:sz w:val="24"/>
        </w:rPr>
        <w:t>P</w:t>
      </w:r>
      <w:r w:rsidR="00A5403E">
        <w:rPr>
          <w:rFonts w:ascii="Times New Roman" w:hAnsi="Times New Roman"/>
          <w:sz w:val="24"/>
        </w:rPr>
        <w:t>hoto</w:t>
      </w:r>
      <w:proofErr w:type="spellEnd"/>
    </w:p>
    <w:p w14:paraId="39EE713C" w14:textId="77777777" w:rsidR="00E4282B" w:rsidRDefault="00E4282B">
      <w:pPr>
        <w:pStyle w:val="Heading2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E4282B" w14:paraId="3174B139" w14:textId="77777777">
        <w:tc>
          <w:tcPr>
            <w:tcW w:w="980" w:type="dxa"/>
            <w:shd w:val="clear" w:color="auto" w:fill="CCFFFF"/>
          </w:tcPr>
          <w:p w14:paraId="0B7AE072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14:paraId="04011A22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14:paraId="39543DFA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14:paraId="6FDA7F6D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2C57701C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816BAE" w14:paraId="34049541" w14:textId="77777777">
        <w:tc>
          <w:tcPr>
            <w:tcW w:w="980" w:type="dxa"/>
          </w:tcPr>
          <w:p w14:paraId="64BFA362" w14:textId="77777777" w:rsidR="00816BAE" w:rsidRDefault="00816BAE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850" w:type="dxa"/>
          </w:tcPr>
          <w:p w14:paraId="26EBD1FA" w14:textId="673AE48B" w:rsidR="00816BAE" w:rsidRDefault="007D0B13" w:rsidP="005E7061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user clicks on the upload photo button on the homepage</w:t>
            </w:r>
            <w:r w:rsidR="00816BAE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3FE32276" w14:textId="48938C01" w:rsidR="00816BAE" w:rsidRDefault="007D0B13" w:rsidP="005E706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device’s camera gallery will open</w:t>
            </w:r>
          </w:p>
        </w:tc>
        <w:tc>
          <w:tcPr>
            <w:tcW w:w="1416" w:type="dxa"/>
          </w:tcPr>
          <w:p w14:paraId="07ADDD04" w14:textId="77777777" w:rsidR="00816BAE" w:rsidRDefault="00816B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816BAE" w14:paraId="2DE1302F" w14:textId="77777777">
        <w:tc>
          <w:tcPr>
            <w:tcW w:w="980" w:type="dxa"/>
          </w:tcPr>
          <w:p w14:paraId="2EDEBE4C" w14:textId="77777777" w:rsidR="00816BAE" w:rsidRDefault="00816BAE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2850" w:type="dxa"/>
          </w:tcPr>
          <w:p w14:paraId="323741BA" w14:textId="159EAF1F" w:rsidR="00816BAE" w:rsidRDefault="007D0B13" w:rsidP="005E7061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user clicks on the photo to be uploaded</w:t>
            </w:r>
            <w:r w:rsidR="00816BAE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0CE1476D" w14:textId="16DC9A6A" w:rsidR="00816BAE" w:rsidRDefault="007D0B13" w:rsidP="005E706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photo preview will appear with the selected image</w:t>
            </w:r>
          </w:p>
        </w:tc>
        <w:tc>
          <w:tcPr>
            <w:tcW w:w="1416" w:type="dxa"/>
          </w:tcPr>
          <w:p w14:paraId="397DE5AF" w14:textId="77777777" w:rsidR="00816BAE" w:rsidRDefault="00816B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535D5224" w14:textId="77777777">
        <w:tc>
          <w:tcPr>
            <w:tcW w:w="980" w:type="dxa"/>
          </w:tcPr>
          <w:p w14:paraId="33024B19" w14:textId="5442F912" w:rsidR="00E4282B" w:rsidRDefault="007D0B13" w:rsidP="007D0B1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TC3</w:t>
            </w:r>
          </w:p>
        </w:tc>
        <w:tc>
          <w:tcPr>
            <w:tcW w:w="2850" w:type="dxa"/>
          </w:tcPr>
          <w:p w14:paraId="7A07D79E" w14:textId="2A986D4A" w:rsidR="00E4282B" w:rsidRDefault="007D0B13">
            <w:r>
              <w:rPr>
                <w:rFonts w:ascii="Times New Roman" w:hAnsi="Times New Roman"/>
              </w:rPr>
              <w:t>The user clicks on the confirm button on the photo preview</w:t>
            </w:r>
          </w:p>
        </w:tc>
        <w:tc>
          <w:tcPr>
            <w:tcW w:w="3394" w:type="dxa"/>
          </w:tcPr>
          <w:p w14:paraId="19E7CAED" w14:textId="571D83A5" w:rsidR="00E4282B" w:rsidRDefault="007D0B1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</w:t>
            </w:r>
            <w:r w:rsidR="0068475B">
              <w:rPr>
                <w:rFonts w:ascii="Times New Roman" w:hAnsi="Times New Roman"/>
                <w:sz w:val="24"/>
              </w:rPr>
              <w:t xml:space="preserve">gallery </w:t>
            </w:r>
            <w:r>
              <w:rPr>
                <w:rFonts w:ascii="Times New Roman" w:hAnsi="Times New Roman"/>
                <w:sz w:val="24"/>
              </w:rPr>
              <w:t>app will close and return to Auto-Learn for classification</w:t>
            </w:r>
          </w:p>
        </w:tc>
        <w:tc>
          <w:tcPr>
            <w:tcW w:w="1416" w:type="dxa"/>
          </w:tcPr>
          <w:p w14:paraId="6C60A9C1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7D0B13" w14:paraId="122C47B4" w14:textId="77777777">
        <w:tc>
          <w:tcPr>
            <w:tcW w:w="980" w:type="dxa"/>
          </w:tcPr>
          <w:p w14:paraId="3E2500D3" w14:textId="7BC109F7" w:rsidR="007D0B13" w:rsidRDefault="007D0B13" w:rsidP="007D0B13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2850" w:type="dxa"/>
          </w:tcPr>
          <w:p w14:paraId="2C9D7F03" w14:textId="5EA7CCD9" w:rsidR="007D0B13" w:rsidRPr="007D0B13" w:rsidRDefault="007D0B13" w:rsidP="007D0B13">
            <w:pPr>
              <w:rPr>
                <w:rFonts w:ascii="Times New Roman" w:hAnsi="Times New Roman"/>
              </w:rPr>
            </w:pPr>
            <w:r w:rsidRPr="007D0B13">
              <w:rPr>
                <w:rFonts w:ascii="Times New Roman" w:hAnsi="Times New Roman"/>
              </w:rPr>
              <w:t>The user clicks on the cancel button on the photo preview</w:t>
            </w:r>
          </w:p>
        </w:tc>
        <w:tc>
          <w:tcPr>
            <w:tcW w:w="3394" w:type="dxa"/>
          </w:tcPr>
          <w:p w14:paraId="311E6032" w14:textId="48D13C2C" w:rsidR="007D0B13" w:rsidRDefault="007D0B13" w:rsidP="007D0B1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</w:t>
            </w:r>
            <w:r w:rsidR="0068475B">
              <w:rPr>
                <w:rFonts w:ascii="Times New Roman" w:hAnsi="Times New Roman"/>
                <w:sz w:val="24"/>
              </w:rPr>
              <w:t>gallery</w:t>
            </w:r>
            <w:r>
              <w:rPr>
                <w:rFonts w:ascii="Times New Roman" w:hAnsi="Times New Roman"/>
                <w:sz w:val="24"/>
              </w:rPr>
              <w:t xml:space="preserve"> app will close and return to the Auto-Learn home page</w:t>
            </w:r>
          </w:p>
        </w:tc>
        <w:tc>
          <w:tcPr>
            <w:tcW w:w="1416" w:type="dxa"/>
          </w:tcPr>
          <w:p w14:paraId="755D2A4A" w14:textId="77777777" w:rsidR="007D0B13" w:rsidRDefault="007D0B13" w:rsidP="007D0B1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7D0B13" w14:paraId="5624F93B" w14:textId="77777777">
        <w:tc>
          <w:tcPr>
            <w:tcW w:w="980" w:type="dxa"/>
          </w:tcPr>
          <w:p w14:paraId="70B5FCDC" w14:textId="77777777" w:rsidR="007D0B13" w:rsidRDefault="007D0B13" w:rsidP="007D0B13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14:paraId="10B26C26" w14:textId="77777777" w:rsidR="007D0B13" w:rsidRDefault="007D0B13" w:rsidP="007D0B13"/>
        </w:tc>
        <w:tc>
          <w:tcPr>
            <w:tcW w:w="3394" w:type="dxa"/>
          </w:tcPr>
          <w:p w14:paraId="27EBBAC2" w14:textId="77777777" w:rsidR="007D0B13" w:rsidRDefault="007D0B13" w:rsidP="007D0B1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19686CDC" w14:textId="77777777" w:rsidR="007D0B13" w:rsidRDefault="007D0B13" w:rsidP="007D0B1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bookmarkStart w:id="11" w:name="_GoBack"/>
        <w:bookmarkEnd w:id="11"/>
      </w:tr>
    </w:tbl>
    <w:p w14:paraId="47C790BE" w14:textId="18B3D9C0" w:rsidR="00E4282B" w:rsidRDefault="00E4282B">
      <w:pPr>
        <w:pStyle w:val="Heading1"/>
      </w:pPr>
      <w:bookmarkStart w:id="12" w:name="_Toc462866226"/>
      <w:r>
        <w:lastRenderedPageBreak/>
        <w:t>5.  Test Cases: “</w:t>
      </w:r>
      <w:r w:rsidR="00B7662A">
        <w:t>Tak</w:t>
      </w:r>
      <w:r w:rsidR="004450A5">
        <w:t>e</w:t>
      </w:r>
      <w:r w:rsidR="00B7662A">
        <w:t xml:space="preserve"> Photo</w:t>
      </w:r>
      <w:r>
        <w:t>”</w:t>
      </w:r>
      <w:bookmarkEnd w:id="12"/>
      <w:r>
        <w:t xml:space="preserve"> </w:t>
      </w:r>
    </w:p>
    <w:p w14:paraId="4E08A662" w14:textId="77777777" w:rsidR="00E4282B" w:rsidRDefault="00E4282B">
      <w:pPr>
        <w:pStyle w:val="heading1underline"/>
      </w:pPr>
    </w:p>
    <w:p w14:paraId="3CE3E3E1" w14:textId="3410381A" w:rsidR="00E4282B" w:rsidRDefault="00E4282B" w:rsidP="003E31CE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7662A">
        <w:rPr>
          <w:rFonts w:ascii="Times New Roman" w:hAnsi="Times New Roman"/>
          <w:sz w:val="24"/>
        </w:rPr>
        <w:t>Auto-Learn</w:t>
      </w:r>
    </w:p>
    <w:p w14:paraId="0DAA0642" w14:textId="07C9E76A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03B5D">
        <w:rPr>
          <w:rFonts w:ascii="Times New Roman" w:hAnsi="Times New Roman"/>
          <w:sz w:val="24"/>
        </w:rPr>
        <w:t>Tak</w:t>
      </w:r>
      <w:r w:rsidR="00E85B7E">
        <w:rPr>
          <w:rFonts w:ascii="Times New Roman" w:hAnsi="Times New Roman"/>
          <w:sz w:val="24"/>
        </w:rPr>
        <w:t>e</w:t>
      </w:r>
      <w:r w:rsidR="00803B5D">
        <w:rPr>
          <w:rFonts w:ascii="Times New Roman" w:hAnsi="Times New Roman"/>
          <w:sz w:val="24"/>
        </w:rPr>
        <w:t xml:space="preserve"> Photo</w:t>
      </w:r>
    </w:p>
    <w:p w14:paraId="4EBECB72" w14:textId="23CB6923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CSE3310/</w:t>
      </w:r>
      <w:r w:rsidR="0003350A">
        <w:rPr>
          <w:rFonts w:ascii="Times New Roman" w:hAnsi="Times New Roman"/>
          <w:sz w:val="24"/>
        </w:rPr>
        <w:t>Spring</w:t>
      </w:r>
      <w:r>
        <w:rPr>
          <w:rFonts w:ascii="Times New Roman" w:hAnsi="Times New Roman"/>
          <w:sz w:val="24"/>
        </w:rPr>
        <w:t xml:space="preserve"> </w:t>
      </w:r>
      <w:r w:rsidR="0003350A">
        <w:rPr>
          <w:rFonts w:ascii="Times New Roman" w:hAnsi="Times New Roman"/>
          <w:sz w:val="24"/>
        </w:rPr>
        <w:t>20</w:t>
      </w:r>
      <w:r w:rsidR="00803B5D">
        <w:rPr>
          <w:rFonts w:ascii="Times New Roman" w:hAnsi="Times New Roman"/>
          <w:sz w:val="24"/>
        </w:rPr>
        <w:t>20</w:t>
      </w:r>
      <w:r w:rsidR="00E1596B">
        <w:rPr>
          <w:rFonts w:ascii="Times New Roman" w:hAnsi="Times New Roman"/>
          <w:sz w:val="24"/>
        </w:rPr>
        <w:t>/Team</w:t>
      </w:r>
      <w:r w:rsidR="00B7662A">
        <w:rPr>
          <w:rFonts w:ascii="Times New Roman" w:hAnsi="Times New Roman"/>
          <w:sz w:val="24"/>
        </w:rPr>
        <w:t>2</w:t>
      </w:r>
      <w:r w:rsidR="00E1596B">
        <w:rPr>
          <w:rFonts w:ascii="Times New Roman" w:hAnsi="Times New Roman"/>
          <w:sz w:val="24"/>
        </w:rPr>
        <w:t>/</w:t>
      </w:r>
      <w:proofErr w:type="spellStart"/>
      <w:r w:rsidR="00E34893">
        <w:rPr>
          <w:rFonts w:ascii="Times New Roman" w:hAnsi="Times New Roman"/>
          <w:sz w:val="24"/>
        </w:rPr>
        <w:t>T</w:t>
      </w:r>
      <w:r w:rsidR="00A5403E">
        <w:rPr>
          <w:rFonts w:ascii="Times New Roman" w:hAnsi="Times New Roman"/>
          <w:sz w:val="24"/>
        </w:rPr>
        <w:t>ak</w:t>
      </w:r>
      <w:r w:rsidR="00E85B7E">
        <w:rPr>
          <w:rFonts w:ascii="Times New Roman" w:hAnsi="Times New Roman"/>
          <w:sz w:val="24"/>
        </w:rPr>
        <w:t>e</w:t>
      </w:r>
      <w:r w:rsidR="00A5403E">
        <w:rPr>
          <w:rFonts w:ascii="Times New Roman" w:hAnsi="Times New Roman"/>
          <w:sz w:val="24"/>
        </w:rPr>
        <w:t>_</w:t>
      </w:r>
      <w:r w:rsidR="003E31CE">
        <w:rPr>
          <w:rFonts w:ascii="Times New Roman" w:hAnsi="Times New Roman"/>
          <w:sz w:val="24"/>
        </w:rPr>
        <w:t>P</w:t>
      </w:r>
      <w:r w:rsidR="00A5403E">
        <w:rPr>
          <w:rFonts w:ascii="Times New Roman" w:hAnsi="Times New Roman"/>
          <w:sz w:val="24"/>
        </w:rPr>
        <w:t>hoto</w:t>
      </w:r>
      <w:proofErr w:type="spellEnd"/>
    </w:p>
    <w:p w14:paraId="088FBA78" w14:textId="77777777" w:rsidR="00E4282B" w:rsidRDefault="00E4282B">
      <w:pPr>
        <w:pStyle w:val="Heading2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E4282B" w14:paraId="716B35C4" w14:textId="77777777">
        <w:tc>
          <w:tcPr>
            <w:tcW w:w="980" w:type="dxa"/>
            <w:shd w:val="clear" w:color="auto" w:fill="CCFFFF"/>
          </w:tcPr>
          <w:p w14:paraId="0CF15035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14:paraId="209EC717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14:paraId="06487BED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14:paraId="25C6D9EA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58A29CEE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E4282B" w14:paraId="1EDBB3AB" w14:textId="77777777">
        <w:tc>
          <w:tcPr>
            <w:tcW w:w="980" w:type="dxa"/>
          </w:tcPr>
          <w:p w14:paraId="38FAA234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850" w:type="dxa"/>
          </w:tcPr>
          <w:p w14:paraId="022D846E" w14:textId="5FD96CB6" w:rsidR="00E4282B" w:rsidRDefault="00920C30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user clicks the capture button on the camera</w:t>
            </w:r>
            <w:r w:rsidR="00E4282B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273E13C7" w14:textId="13384F34" w:rsidR="00E4282B" w:rsidRDefault="00920C30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photo is taken and then a confirm or cancel button appears with the captured image</w:t>
            </w:r>
          </w:p>
        </w:tc>
        <w:tc>
          <w:tcPr>
            <w:tcW w:w="1416" w:type="dxa"/>
          </w:tcPr>
          <w:p w14:paraId="13898C65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60151ED5" w14:textId="77777777">
        <w:tc>
          <w:tcPr>
            <w:tcW w:w="980" w:type="dxa"/>
          </w:tcPr>
          <w:p w14:paraId="6D886AB4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2850" w:type="dxa"/>
          </w:tcPr>
          <w:p w14:paraId="25727573" w14:textId="6D8C5703" w:rsidR="00E4282B" w:rsidRDefault="00920C30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user clicks on the confirm button on the photo preview</w:t>
            </w:r>
            <w:r w:rsidR="00E4282B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33109292" w14:textId="11018024" w:rsidR="00E4282B" w:rsidRDefault="00920C30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camera app will close </w:t>
            </w:r>
            <w:r w:rsidR="002B685A">
              <w:rPr>
                <w:rFonts w:ascii="Times New Roman" w:hAnsi="Times New Roman"/>
                <w:sz w:val="24"/>
              </w:rPr>
              <w:t>and return to Auto-Learn for classification</w:t>
            </w:r>
          </w:p>
        </w:tc>
        <w:tc>
          <w:tcPr>
            <w:tcW w:w="1416" w:type="dxa"/>
          </w:tcPr>
          <w:p w14:paraId="1DD3C40E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7078D084" w14:textId="77777777">
        <w:tc>
          <w:tcPr>
            <w:tcW w:w="980" w:type="dxa"/>
          </w:tcPr>
          <w:p w14:paraId="254CB1BD" w14:textId="2E77CCB3" w:rsidR="00E4282B" w:rsidRDefault="002B685A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2850" w:type="dxa"/>
          </w:tcPr>
          <w:p w14:paraId="0A4B69C5" w14:textId="0D95C77E" w:rsidR="00E4282B" w:rsidRPr="007D0B13" w:rsidRDefault="002B685A">
            <w:pPr>
              <w:rPr>
                <w:rFonts w:ascii="Times New Roman" w:hAnsi="Times New Roman"/>
              </w:rPr>
            </w:pPr>
            <w:r w:rsidRPr="007D0B13">
              <w:rPr>
                <w:rFonts w:ascii="Times New Roman" w:hAnsi="Times New Roman"/>
              </w:rPr>
              <w:t>The user clicks on the cancel button on the photo preview</w:t>
            </w:r>
          </w:p>
        </w:tc>
        <w:tc>
          <w:tcPr>
            <w:tcW w:w="3394" w:type="dxa"/>
          </w:tcPr>
          <w:p w14:paraId="0A255055" w14:textId="21A3E41B" w:rsidR="00E4282B" w:rsidRDefault="002B685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camera app will close and return to the Auto-Learn home page</w:t>
            </w:r>
          </w:p>
        </w:tc>
        <w:tc>
          <w:tcPr>
            <w:tcW w:w="1416" w:type="dxa"/>
          </w:tcPr>
          <w:p w14:paraId="54879555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5A9DFC95" w14:textId="77777777">
        <w:tc>
          <w:tcPr>
            <w:tcW w:w="980" w:type="dxa"/>
          </w:tcPr>
          <w:p w14:paraId="65E454B5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14:paraId="03928E3B" w14:textId="77777777" w:rsidR="00E4282B" w:rsidRDefault="00E4282B">
            <w:pPr>
              <w:rPr>
                <w:rFonts w:ascii="Times New Roman" w:hAnsi="Times New Roman"/>
              </w:rPr>
            </w:pPr>
          </w:p>
        </w:tc>
        <w:tc>
          <w:tcPr>
            <w:tcW w:w="3394" w:type="dxa"/>
          </w:tcPr>
          <w:p w14:paraId="2867252F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180A34F3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79EFC3B5" w14:textId="76ABF46F" w:rsidR="00E4282B" w:rsidRDefault="00E4282B" w:rsidP="00CF4201">
      <w:pPr>
        <w:pStyle w:val="Heading1"/>
      </w:pPr>
      <w:bookmarkStart w:id="13" w:name="_Toc462866227"/>
      <w:r>
        <w:lastRenderedPageBreak/>
        <w:t>6.  Test Cases: “</w:t>
      </w:r>
      <w:r w:rsidR="00921F9C">
        <w:t>Profile</w:t>
      </w:r>
      <w:r w:rsidR="00932ADD">
        <w:t>”</w:t>
      </w:r>
      <w:bookmarkEnd w:id="13"/>
      <w:r>
        <w:t xml:space="preserve"> </w:t>
      </w:r>
    </w:p>
    <w:p w14:paraId="7E33DFF3" w14:textId="77777777" w:rsidR="00E4282B" w:rsidRDefault="00E4282B">
      <w:pPr>
        <w:pStyle w:val="heading1underline"/>
      </w:pPr>
    </w:p>
    <w:p w14:paraId="27236E61" w14:textId="1BBE4B94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921F9C">
        <w:rPr>
          <w:rFonts w:ascii="Times New Roman" w:hAnsi="Times New Roman"/>
          <w:sz w:val="24"/>
        </w:rPr>
        <w:t>Auto-Learn</w:t>
      </w:r>
    </w:p>
    <w:p w14:paraId="154E57E2" w14:textId="1E48ACB4" w:rsidR="00E4282B" w:rsidRPr="00932ADD" w:rsidRDefault="00E4282B">
      <w:pPr>
        <w:pStyle w:val="BodyText2"/>
        <w:spacing w:after="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="00921F9C">
        <w:rPr>
          <w:rFonts w:ascii="Times New Roman" w:hAnsi="Times New Roman"/>
          <w:bCs/>
          <w:sz w:val="24"/>
        </w:rPr>
        <w:t>Profile</w:t>
      </w:r>
    </w:p>
    <w:p w14:paraId="798E2801" w14:textId="62501D2E" w:rsidR="00E4282B" w:rsidRDefault="00E4282B" w:rsidP="00CF4201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CSE3310/</w:t>
      </w:r>
      <w:r w:rsidR="0003350A">
        <w:rPr>
          <w:rFonts w:ascii="Times New Roman" w:hAnsi="Times New Roman"/>
          <w:sz w:val="24"/>
        </w:rPr>
        <w:t>Spring</w:t>
      </w:r>
      <w:r>
        <w:rPr>
          <w:rFonts w:ascii="Times New Roman" w:hAnsi="Times New Roman"/>
          <w:sz w:val="24"/>
        </w:rPr>
        <w:t xml:space="preserve"> </w:t>
      </w:r>
      <w:r w:rsidR="0003350A">
        <w:rPr>
          <w:rFonts w:ascii="Times New Roman" w:hAnsi="Times New Roman"/>
          <w:sz w:val="24"/>
        </w:rPr>
        <w:t>20</w:t>
      </w:r>
      <w:r w:rsidR="00B7662A">
        <w:rPr>
          <w:rFonts w:ascii="Times New Roman" w:hAnsi="Times New Roman"/>
          <w:sz w:val="24"/>
        </w:rPr>
        <w:t>20</w:t>
      </w:r>
      <w:r w:rsidR="00FD3939">
        <w:rPr>
          <w:rFonts w:ascii="Times New Roman" w:hAnsi="Times New Roman"/>
          <w:sz w:val="24"/>
        </w:rPr>
        <w:t>/Team</w:t>
      </w:r>
      <w:r w:rsidR="00B7662A">
        <w:rPr>
          <w:rFonts w:ascii="Times New Roman" w:hAnsi="Times New Roman"/>
          <w:sz w:val="24"/>
        </w:rPr>
        <w:t>2</w:t>
      </w:r>
      <w:r w:rsidR="00FD3939">
        <w:rPr>
          <w:rFonts w:ascii="Times New Roman" w:hAnsi="Times New Roman"/>
          <w:sz w:val="24"/>
        </w:rPr>
        <w:t>/</w:t>
      </w:r>
      <w:r w:rsidR="00921F9C">
        <w:rPr>
          <w:rFonts w:ascii="Times New Roman" w:hAnsi="Times New Roman"/>
          <w:bCs/>
          <w:sz w:val="24"/>
        </w:rPr>
        <w:t>Profile</w:t>
      </w:r>
    </w:p>
    <w:p w14:paraId="5DA1A353" w14:textId="77777777" w:rsidR="00E4282B" w:rsidRDefault="00CF4201">
      <w:pPr>
        <w:pStyle w:val="Heading2"/>
      </w:pPr>
      <w:r>
        <w:t xml:space="preserve"> 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E4282B" w14:paraId="16059039" w14:textId="77777777">
        <w:tc>
          <w:tcPr>
            <w:tcW w:w="980" w:type="dxa"/>
            <w:shd w:val="clear" w:color="auto" w:fill="CCFFFF"/>
          </w:tcPr>
          <w:p w14:paraId="1D0395D3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14:paraId="2D977DFE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14:paraId="27C957E9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14:paraId="723E48ED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5A80B0A5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E1596B" w14:paraId="07C68165" w14:textId="77777777">
        <w:tc>
          <w:tcPr>
            <w:tcW w:w="980" w:type="dxa"/>
          </w:tcPr>
          <w:p w14:paraId="6E7A8BDC" w14:textId="77777777" w:rsidR="00E1596B" w:rsidRDefault="00E1596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850" w:type="dxa"/>
          </w:tcPr>
          <w:p w14:paraId="6E5456C1" w14:textId="6EBFD30C" w:rsidR="00E1596B" w:rsidRDefault="007D0B13" w:rsidP="005E7061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user clicks on the </w:t>
            </w:r>
            <w:r w:rsidR="0068475B">
              <w:rPr>
                <w:rFonts w:ascii="Times New Roman" w:hAnsi="Times New Roman"/>
                <w:sz w:val="24"/>
              </w:rPr>
              <w:t>edit profile</w:t>
            </w:r>
            <w:r>
              <w:rPr>
                <w:rFonts w:ascii="Times New Roman" w:hAnsi="Times New Roman"/>
                <w:sz w:val="24"/>
              </w:rPr>
              <w:t xml:space="preserve"> button </w:t>
            </w:r>
          </w:p>
        </w:tc>
        <w:tc>
          <w:tcPr>
            <w:tcW w:w="3394" w:type="dxa"/>
          </w:tcPr>
          <w:p w14:paraId="3491103E" w14:textId="13076B3D" w:rsidR="00E1596B" w:rsidRDefault="0068475B" w:rsidP="005E706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 new page will appear and allows for the user to edit Name, email address, phone number.</w:t>
            </w:r>
          </w:p>
        </w:tc>
        <w:tc>
          <w:tcPr>
            <w:tcW w:w="1416" w:type="dxa"/>
          </w:tcPr>
          <w:p w14:paraId="3C28E42E" w14:textId="77777777" w:rsidR="00E1596B" w:rsidRDefault="00E1596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093033D7" w14:textId="77777777">
        <w:tc>
          <w:tcPr>
            <w:tcW w:w="980" w:type="dxa"/>
          </w:tcPr>
          <w:p w14:paraId="655EBA82" w14:textId="266BBB5F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</w:t>
            </w:r>
            <w:r w:rsidR="0068475B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850" w:type="dxa"/>
          </w:tcPr>
          <w:p w14:paraId="7E25FD9E" w14:textId="6FDF817D" w:rsidR="00E4282B" w:rsidRDefault="0068475B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user clicks on the name and edits the name</w:t>
            </w:r>
          </w:p>
        </w:tc>
        <w:tc>
          <w:tcPr>
            <w:tcW w:w="3394" w:type="dxa"/>
          </w:tcPr>
          <w:p w14:paraId="127F81EC" w14:textId="0105E04B" w:rsidR="00E4282B" w:rsidRDefault="0068475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new name entered will be saved</w:t>
            </w:r>
          </w:p>
        </w:tc>
        <w:tc>
          <w:tcPr>
            <w:tcW w:w="1416" w:type="dxa"/>
          </w:tcPr>
          <w:p w14:paraId="40A80763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43123F4A" w14:textId="77777777">
        <w:tc>
          <w:tcPr>
            <w:tcW w:w="980" w:type="dxa"/>
          </w:tcPr>
          <w:p w14:paraId="19416E8A" w14:textId="0C0DAA14" w:rsidR="00E4282B" w:rsidRDefault="0068475B" w:rsidP="0068475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TC3</w:t>
            </w:r>
          </w:p>
        </w:tc>
        <w:tc>
          <w:tcPr>
            <w:tcW w:w="2850" w:type="dxa"/>
          </w:tcPr>
          <w:p w14:paraId="7E3A56C8" w14:textId="789B6E69" w:rsidR="00E4282B" w:rsidRPr="0068475B" w:rsidRDefault="0068475B">
            <w:pPr>
              <w:rPr>
                <w:rFonts w:ascii="Times New Roman" w:hAnsi="Times New Roman"/>
              </w:rPr>
            </w:pPr>
            <w:r w:rsidRPr="0068475B">
              <w:rPr>
                <w:rFonts w:ascii="Times New Roman" w:hAnsi="Times New Roman"/>
              </w:rPr>
              <w:t>The user clicks on the email and edits the email</w:t>
            </w:r>
          </w:p>
        </w:tc>
        <w:tc>
          <w:tcPr>
            <w:tcW w:w="3394" w:type="dxa"/>
          </w:tcPr>
          <w:p w14:paraId="1F202EC5" w14:textId="66B015D8" w:rsidR="00E4282B" w:rsidRDefault="0068475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new email entered will be saved</w:t>
            </w:r>
          </w:p>
        </w:tc>
        <w:tc>
          <w:tcPr>
            <w:tcW w:w="1416" w:type="dxa"/>
          </w:tcPr>
          <w:p w14:paraId="30AEF5A3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52FA5E10" w14:textId="77777777">
        <w:tc>
          <w:tcPr>
            <w:tcW w:w="980" w:type="dxa"/>
          </w:tcPr>
          <w:p w14:paraId="2E12C1E4" w14:textId="029E5138" w:rsidR="00E4282B" w:rsidRDefault="0068475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2850" w:type="dxa"/>
          </w:tcPr>
          <w:p w14:paraId="20A510A9" w14:textId="590504C2" w:rsidR="00E4282B" w:rsidRDefault="0068475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user clicks on the phone number and edits the phone number</w:t>
            </w:r>
          </w:p>
        </w:tc>
        <w:tc>
          <w:tcPr>
            <w:tcW w:w="3394" w:type="dxa"/>
          </w:tcPr>
          <w:p w14:paraId="777CEC26" w14:textId="42A626B9" w:rsidR="00E4282B" w:rsidRDefault="0068475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new phone number will be saved</w:t>
            </w:r>
          </w:p>
        </w:tc>
        <w:tc>
          <w:tcPr>
            <w:tcW w:w="1416" w:type="dxa"/>
          </w:tcPr>
          <w:p w14:paraId="0E7C55F5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68475B" w14:paraId="6CA9D38E" w14:textId="77777777">
        <w:tc>
          <w:tcPr>
            <w:tcW w:w="980" w:type="dxa"/>
          </w:tcPr>
          <w:p w14:paraId="61736DE9" w14:textId="05752FC2" w:rsidR="0068475B" w:rsidRDefault="0068475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</w:tc>
        <w:tc>
          <w:tcPr>
            <w:tcW w:w="2850" w:type="dxa"/>
          </w:tcPr>
          <w:p w14:paraId="244C76D0" w14:textId="51D3E2D7" w:rsidR="0068475B" w:rsidRDefault="0068475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user clicks on the exit button </w:t>
            </w:r>
          </w:p>
        </w:tc>
        <w:tc>
          <w:tcPr>
            <w:tcW w:w="3394" w:type="dxa"/>
          </w:tcPr>
          <w:p w14:paraId="2476C402" w14:textId="0029B59D" w:rsidR="0068475B" w:rsidRDefault="0068475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settings page will close and return to the Auto-Learn home page</w:t>
            </w:r>
          </w:p>
        </w:tc>
        <w:tc>
          <w:tcPr>
            <w:tcW w:w="1416" w:type="dxa"/>
          </w:tcPr>
          <w:p w14:paraId="7B4A4E46" w14:textId="77777777" w:rsidR="0068475B" w:rsidRDefault="0068475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68475B" w14:paraId="0BFD9471" w14:textId="77777777">
        <w:tc>
          <w:tcPr>
            <w:tcW w:w="980" w:type="dxa"/>
          </w:tcPr>
          <w:p w14:paraId="4DCB865F" w14:textId="77777777" w:rsidR="0068475B" w:rsidRDefault="0068475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14:paraId="13EED151" w14:textId="77777777" w:rsidR="0068475B" w:rsidRDefault="0068475B">
            <w:pPr>
              <w:rPr>
                <w:rFonts w:ascii="Times New Roman" w:hAnsi="Times New Roman"/>
              </w:rPr>
            </w:pPr>
          </w:p>
        </w:tc>
        <w:tc>
          <w:tcPr>
            <w:tcW w:w="3394" w:type="dxa"/>
          </w:tcPr>
          <w:p w14:paraId="4BE0CBFE" w14:textId="77777777" w:rsidR="0068475B" w:rsidRDefault="0068475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09FEB8A0" w14:textId="77777777" w:rsidR="0068475B" w:rsidRDefault="0068475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69F75F48" w14:textId="7D57AB79" w:rsidR="00E4282B" w:rsidRDefault="00263E34">
      <w:pPr>
        <w:pStyle w:val="Heading1"/>
      </w:pPr>
      <w:bookmarkStart w:id="14" w:name="_Toc462866228"/>
      <w:r>
        <w:lastRenderedPageBreak/>
        <w:t>7</w:t>
      </w:r>
      <w:r w:rsidR="00E4282B">
        <w:t>.  Test Cases: “</w:t>
      </w:r>
      <w:r w:rsidR="003E31CE">
        <w:t>S</w:t>
      </w:r>
      <w:r w:rsidR="00D77495">
        <w:t>ettings</w:t>
      </w:r>
      <w:r w:rsidR="00E4282B">
        <w:t>”</w:t>
      </w:r>
      <w:bookmarkEnd w:id="14"/>
      <w:r w:rsidR="00E4282B">
        <w:t xml:space="preserve"> </w:t>
      </w:r>
    </w:p>
    <w:p w14:paraId="520F3455" w14:textId="77777777" w:rsidR="00E4282B" w:rsidRDefault="00E4282B">
      <w:pPr>
        <w:pStyle w:val="heading1underline"/>
      </w:pPr>
    </w:p>
    <w:p w14:paraId="2C577F4A" w14:textId="56BF7A90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D77495">
        <w:rPr>
          <w:rFonts w:ascii="Times New Roman" w:hAnsi="Times New Roman"/>
          <w:sz w:val="24"/>
        </w:rPr>
        <w:t>Auto-Learn</w:t>
      </w:r>
    </w:p>
    <w:p w14:paraId="33BB0EA1" w14:textId="058A5FB2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="003E31CE">
        <w:rPr>
          <w:rFonts w:ascii="Times New Roman" w:hAnsi="Times New Roman"/>
          <w:sz w:val="24"/>
        </w:rPr>
        <w:t>S</w:t>
      </w:r>
      <w:r w:rsidR="00D77495">
        <w:rPr>
          <w:rFonts w:ascii="Times New Roman" w:hAnsi="Times New Roman"/>
          <w:sz w:val="24"/>
        </w:rPr>
        <w:t>ettings</w:t>
      </w:r>
    </w:p>
    <w:p w14:paraId="2A2CFAAD" w14:textId="696BCD1F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CSE3310/</w:t>
      </w:r>
      <w:r w:rsidR="0003350A">
        <w:rPr>
          <w:rFonts w:ascii="Times New Roman" w:hAnsi="Times New Roman"/>
          <w:sz w:val="24"/>
        </w:rPr>
        <w:t>Spring</w:t>
      </w:r>
      <w:r>
        <w:rPr>
          <w:rFonts w:ascii="Times New Roman" w:hAnsi="Times New Roman"/>
          <w:sz w:val="24"/>
        </w:rPr>
        <w:t xml:space="preserve"> </w:t>
      </w:r>
      <w:r w:rsidR="0003350A">
        <w:rPr>
          <w:rFonts w:ascii="Times New Roman" w:hAnsi="Times New Roman"/>
          <w:sz w:val="24"/>
        </w:rPr>
        <w:t>20</w:t>
      </w:r>
      <w:r w:rsidR="00B7662A">
        <w:rPr>
          <w:rFonts w:ascii="Times New Roman" w:hAnsi="Times New Roman"/>
          <w:sz w:val="24"/>
        </w:rPr>
        <w:t>20</w:t>
      </w:r>
      <w:r w:rsidR="001233C3">
        <w:rPr>
          <w:rFonts w:ascii="Times New Roman" w:hAnsi="Times New Roman"/>
          <w:sz w:val="24"/>
        </w:rPr>
        <w:t>/Team</w:t>
      </w:r>
      <w:r w:rsidR="00B7662A">
        <w:rPr>
          <w:rFonts w:ascii="Times New Roman" w:hAnsi="Times New Roman"/>
          <w:sz w:val="24"/>
        </w:rPr>
        <w:t>2</w:t>
      </w:r>
      <w:r w:rsidR="001233C3">
        <w:rPr>
          <w:rFonts w:ascii="Times New Roman" w:hAnsi="Times New Roman"/>
          <w:sz w:val="24"/>
        </w:rPr>
        <w:t>/</w:t>
      </w:r>
      <w:r w:rsidR="003E31CE">
        <w:rPr>
          <w:rFonts w:ascii="Times New Roman" w:hAnsi="Times New Roman"/>
          <w:sz w:val="24"/>
        </w:rPr>
        <w:t>S</w:t>
      </w:r>
      <w:r w:rsidR="00D77495">
        <w:rPr>
          <w:rFonts w:ascii="Times New Roman" w:hAnsi="Times New Roman"/>
          <w:sz w:val="24"/>
        </w:rPr>
        <w:t>ettings</w:t>
      </w:r>
    </w:p>
    <w:p w14:paraId="1A997D91" w14:textId="77777777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1233C3" w14:paraId="18FA3986" w14:textId="77777777" w:rsidTr="00EA3669">
        <w:tc>
          <w:tcPr>
            <w:tcW w:w="980" w:type="dxa"/>
            <w:shd w:val="clear" w:color="auto" w:fill="CCFFFF"/>
          </w:tcPr>
          <w:p w14:paraId="0D72D86E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14:paraId="09E5A2A5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14:paraId="499D4DA3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14:paraId="32B83ACF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60B4F3CF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1233C3" w14:paraId="1D887804" w14:textId="77777777" w:rsidTr="00EA3669">
        <w:tc>
          <w:tcPr>
            <w:tcW w:w="980" w:type="dxa"/>
          </w:tcPr>
          <w:p w14:paraId="527D7DAE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850" w:type="dxa"/>
          </w:tcPr>
          <w:p w14:paraId="334B584D" w14:textId="77777777" w:rsidR="001233C3" w:rsidRDefault="001233C3" w:rsidP="00EA3669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Test case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6C873E83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expected result</w:t>
            </w:r>
          </w:p>
        </w:tc>
        <w:tc>
          <w:tcPr>
            <w:tcW w:w="1416" w:type="dxa"/>
          </w:tcPr>
          <w:p w14:paraId="1B761ECE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233C3" w14:paraId="61D50B71" w14:textId="77777777" w:rsidTr="00EA3669">
        <w:tc>
          <w:tcPr>
            <w:tcW w:w="980" w:type="dxa"/>
          </w:tcPr>
          <w:p w14:paraId="1770E741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2850" w:type="dxa"/>
          </w:tcPr>
          <w:p w14:paraId="61646C1F" w14:textId="77777777" w:rsidR="001233C3" w:rsidRDefault="001233C3" w:rsidP="00EA3669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Test case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6494D45A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expected result</w:t>
            </w:r>
          </w:p>
        </w:tc>
        <w:tc>
          <w:tcPr>
            <w:tcW w:w="1416" w:type="dxa"/>
          </w:tcPr>
          <w:p w14:paraId="3CA35A89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233C3" w14:paraId="06832FA1" w14:textId="77777777" w:rsidTr="00EA3669">
        <w:tc>
          <w:tcPr>
            <w:tcW w:w="980" w:type="dxa"/>
          </w:tcPr>
          <w:p w14:paraId="4524C771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….</w:t>
            </w:r>
          </w:p>
        </w:tc>
        <w:tc>
          <w:tcPr>
            <w:tcW w:w="2850" w:type="dxa"/>
          </w:tcPr>
          <w:p w14:paraId="2F040847" w14:textId="77777777" w:rsidR="001233C3" w:rsidRDefault="001233C3" w:rsidP="00EA3669">
            <w:r>
              <w:rPr>
                <w:rFonts w:ascii="Times New Roman" w:hAnsi="Times New Roman"/>
              </w:rPr>
              <w:t xml:space="preserve">… </w:t>
            </w:r>
          </w:p>
        </w:tc>
        <w:tc>
          <w:tcPr>
            <w:tcW w:w="3394" w:type="dxa"/>
          </w:tcPr>
          <w:p w14:paraId="48BE578C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</w:t>
            </w:r>
          </w:p>
        </w:tc>
        <w:tc>
          <w:tcPr>
            <w:tcW w:w="1416" w:type="dxa"/>
          </w:tcPr>
          <w:p w14:paraId="493161D6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233C3" w14:paraId="24B1CDEA" w14:textId="77777777" w:rsidTr="00EA3669">
        <w:tc>
          <w:tcPr>
            <w:tcW w:w="980" w:type="dxa"/>
          </w:tcPr>
          <w:p w14:paraId="71C6E1A4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14:paraId="75CB4C95" w14:textId="77777777" w:rsidR="001233C3" w:rsidRDefault="001233C3" w:rsidP="00EA3669">
            <w:pPr>
              <w:rPr>
                <w:rFonts w:ascii="Times New Roman" w:hAnsi="Times New Roman"/>
              </w:rPr>
            </w:pPr>
          </w:p>
        </w:tc>
        <w:tc>
          <w:tcPr>
            <w:tcW w:w="3394" w:type="dxa"/>
          </w:tcPr>
          <w:p w14:paraId="1345E1A6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7AEE57F8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5435578F" w14:textId="77777777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</w:p>
    <w:p w14:paraId="1D6CE2B7" w14:textId="00C78573" w:rsidR="00E4282B" w:rsidRDefault="00263E34">
      <w:pPr>
        <w:pStyle w:val="Heading1"/>
      </w:pPr>
      <w:bookmarkStart w:id="15" w:name="_Toc462866229"/>
      <w:bookmarkStart w:id="16" w:name="_Hlk36398760"/>
      <w:r>
        <w:lastRenderedPageBreak/>
        <w:t>8</w:t>
      </w:r>
      <w:r w:rsidR="001233C3">
        <w:t>.  Test Cases: “</w:t>
      </w:r>
      <w:r w:rsidR="00D77495">
        <w:t>Classification</w:t>
      </w:r>
      <w:r w:rsidR="00E4282B">
        <w:t>”</w:t>
      </w:r>
      <w:bookmarkEnd w:id="15"/>
      <w:r w:rsidR="00E4282B">
        <w:t xml:space="preserve"> </w:t>
      </w:r>
    </w:p>
    <w:p w14:paraId="7542512E" w14:textId="77777777" w:rsidR="00E4282B" w:rsidRDefault="00E4282B">
      <w:pPr>
        <w:pStyle w:val="heading1underline"/>
      </w:pPr>
    </w:p>
    <w:p w14:paraId="0C315597" w14:textId="57C5CAC6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3E31CE">
        <w:rPr>
          <w:rFonts w:ascii="Times New Roman" w:hAnsi="Times New Roman"/>
          <w:sz w:val="24"/>
        </w:rPr>
        <w:t>Auto-Learn</w:t>
      </w:r>
    </w:p>
    <w:p w14:paraId="5BAD2957" w14:textId="5EFE80FE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="00517D97">
        <w:t>Classification</w:t>
      </w:r>
    </w:p>
    <w:p w14:paraId="1D17E43F" w14:textId="083D0F7C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CSE3310/</w:t>
      </w:r>
      <w:r w:rsidR="0003350A">
        <w:rPr>
          <w:rFonts w:ascii="Times New Roman" w:hAnsi="Times New Roman"/>
          <w:sz w:val="24"/>
        </w:rPr>
        <w:t>Spring</w:t>
      </w:r>
      <w:r>
        <w:rPr>
          <w:rFonts w:ascii="Times New Roman" w:hAnsi="Times New Roman"/>
          <w:sz w:val="24"/>
        </w:rPr>
        <w:t xml:space="preserve"> </w:t>
      </w:r>
      <w:r w:rsidR="0003350A">
        <w:rPr>
          <w:rFonts w:ascii="Times New Roman" w:hAnsi="Times New Roman"/>
          <w:sz w:val="24"/>
        </w:rPr>
        <w:t>20</w:t>
      </w:r>
      <w:r w:rsidR="002A5D66">
        <w:rPr>
          <w:rFonts w:ascii="Times New Roman" w:hAnsi="Times New Roman"/>
          <w:sz w:val="24"/>
        </w:rPr>
        <w:t>20</w:t>
      </w:r>
      <w:r>
        <w:rPr>
          <w:rFonts w:ascii="Times New Roman" w:hAnsi="Times New Roman"/>
          <w:sz w:val="24"/>
        </w:rPr>
        <w:t>/Team</w:t>
      </w:r>
      <w:r w:rsidR="003E31CE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/</w:t>
      </w:r>
      <w:r w:rsidR="00D77495">
        <w:t>Classification</w:t>
      </w:r>
    </w:p>
    <w:p w14:paraId="389BFF1B" w14:textId="77777777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1233C3" w14:paraId="5676673A" w14:textId="77777777" w:rsidTr="00EA3669">
        <w:tc>
          <w:tcPr>
            <w:tcW w:w="980" w:type="dxa"/>
            <w:shd w:val="clear" w:color="auto" w:fill="CCFFFF"/>
          </w:tcPr>
          <w:p w14:paraId="53968DD1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14:paraId="51CB710D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14:paraId="04BCEFAB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14:paraId="5F4334D5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304EB4AF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1233C3" w14:paraId="667DE658" w14:textId="77777777" w:rsidTr="00EA3669">
        <w:tc>
          <w:tcPr>
            <w:tcW w:w="980" w:type="dxa"/>
          </w:tcPr>
          <w:p w14:paraId="17630B1E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850" w:type="dxa"/>
          </w:tcPr>
          <w:p w14:paraId="4DAE38B7" w14:textId="035E7A07" w:rsidR="001233C3" w:rsidRDefault="002B685A" w:rsidP="00EA3669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user uploads a car (ex. </w:t>
            </w:r>
            <w:r w:rsidR="00AF79CD">
              <w:rPr>
                <w:rFonts w:ascii="Times New Roman" w:hAnsi="Times New Roman"/>
                <w:sz w:val="24"/>
              </w:rPr>
              <w:t xml:space="preserve">A photo of a </w:t>
            </w:r>
            <w:r>
              <w:rPr>
                <w:rFonts w:ascii="Times New Roman" w:hAnsi="Times New Roman"/>
                <w:sz w:val="24"/>
              </w:rPr>
              <w:t>2004 Volkswagen Passat)</w:t>
            </w:r>
            <w:r w:rsidR="001233C3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2FC2B4E0" w14:textId="142F1E7F" w:rsidR="001233C3" w:rsidRDefault="00AF79CD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classification will return </w:t>
            </w:r>
            <w:r w:rsidR="00B42EE2">
              <w:rPr>
                <w:rFonts w:ascii="Times New Roman" w:hAnsi="Times New Roman"/>
                <w:sz w:val="24"/>
              </w:rPr>
              <w:t xml:space="preserve">a message: </w:t>
            </w:r>
            <w:r>
              <w:rPr>
                <w:rFonts w:ascii="Times New Roman" w:hAnsi="Times New Roman"/>
                <w:sz w:val="24"/>
              </w:rPr>
              <w:t>“CAR”</w:t>
            </w:r>
          </w:p>
        </w:tc>
        <w:tc>
          <w:tcPr>
            <w:tcW w:w="1416" w:type="dxa"/>
          </w:tcPr>
          <w:p w14:paraId="5BA1BA88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233C3" w14:paraId="6030C9FC" w14:textId="77777777" w:rsidTr="00EA3669">
        <w:tc>
          <w:tcPr>
            <w:tcW w:w="980" w:type="dxa"/>
          </w:tcPr>
          <w:p w14:paraId="06FAB03D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2850" w:type="dxa"/>
          </w:tcPr>
          <w:p w14:paraId="5A47C7B6" w14:textId="1F9CFAE1" w:rsidR="001233C3" w:rsidRDefault="002B685A" w:rsidP="00EA3669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user uploads a truck (ex.</w:t>
            </w:r>
            <w:r w:rsidR="00AF79CD">
              <w:rPr>
                <w:rFonts w:ascii="Times New Roman" w:hAnsi="Times New Roman"/>
                <w:sz w:val="24"/>
              </w:rPr>
              <w:t xml:space="preserve"> A photo of a</w:t>
            </w:r>
            <w:r>
              <w:rPr>
                <w:rFonts w:ascii="Times New Roman" w:hAnsi="Times New Roman"/>
                <w:sz w:val="24"/>
              </w:rPr>
              <w:t xml:space="preserve"> 2009 </w:t>
            </w:r>
            <w:r w:rsidR="007D0B13">
              <w:rPr>
                <w:rFonts w:ascii="Times New Roman" w:hAnsi="Times New Roman"/>
                <w:sz w:val="24"/>
              </w:rPr>
              <w:t>Ford F150</w:t>
            </w:r>
            <w:r>
              <w:rPr>
                <w:rFonts w:ascii="Times New Roman" w:hAnsi="Times New Roman"/>
                <w:sz w:val="24"/>
              </w:rPr>
              <w:t>)</w:t>
            </w:r>
            <w:r w:rsidR="001233C3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0EC569C3" w14:textId="3D9FE29B" w:rsidR="001233C3" w:rsidRDefault="00AF79CD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classification will return</w:t>
            </w:r>
            <w:r w:rsidR="00B42EE2">
              <w:rPr>
                <w:rFonts w:ascii="Times New Roman" w:hAnsi="Times New Roman"/>
                <w:sz w:val="24"/>
              </w:rPr>
              <w:t xml:space="preserve"> a message:</w:t>
            </w:r>
            <w:r>
              <w:rPr>
                <w:rFonts w:ascii="Times New Roman" w:hAnsi="Times New Roman"/>
                <w:sz w:val="24"/>
              </w:rPr>
              <w:t xml:space="preserve"> “TRUCK”</w:t>
            </w:r>
          </w:p>
        </w:tc>
        <w:tc>
          <w:tcPr>
            <w:tcW w:w="1416" w:type="dxa"/>
          </w:tcPr>
          <w:p w14:paraId="46770CBF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233C3" w14:paraId="02A8BFBD" w14:textId="77777777" w:rsidTr="00EA3669">
        <w:tc>
          <w:tcPr>
            <w:tcW w:w="980" w:type="dxa"/>
          </w:tcPr>
          <w:p w14:paraId="4AC1B724" w14:textId="05B8B215" w:rsidR="001233C3" w:rsidRDefault="002B685A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2850" w:type="dxa"/>
          </w:tcPr>
          <w:p w14:paraId="049BBDD1" w14:textId="0C360C1D" w:rsidR="001233C3" w:rsidRPr="00AF79CD" w:rsidRDefault="002B685A" w:rsidP="00EA3669">
            <w:pPr>
              <w:rPr>
                <w:rFonts w:ascii="Times New Roman" w:hAnsi="Times New Roman"/>
              </w:rPr>
            </w:pPr>
            <w:r w:rsidRPr="00AF79CD">
              <w:rPr>
                <w:rFonts w:ascii="Times New Roman" w:hAnsi="Times New Roman"/>
              </w:rPr>
              <w:t>The user uploads a SUV (</w:t>
            </w:r>
            <w:r w:rsidR="00AF79CD" w:rsidRPr="00AF79CD">
              <w:rPr>
                <w:rFonts w:ascii="Times New Roman" w:hAnsi="Times New Roman"/>
              </w:rPr>
              <w:t>ex</w:t>
            </w:r>
            <w:r w:rsidR="00AF79CD">
              <w:rPr>
                <w:rFonts w:ascii="Times New Roman" w:hAnsi="Times New Roman"/>
              </w:rPr>
              <w:t>. A photo of a</w:t>
            </w:r>
            <w:r w:rsidR="00AF79CD" w:rsidRPr="00AF79CD">
              <w:rPr>
                <w:rFonts w:ascii="Times New Roman" w:hAnsi="Times New Roman"/>
              </w:rPr>
              <w:t xml:space="preserve"> </w:t>
            </w:r>
            <w:r w:rsidRPr="00AF79CD">
              <w:rPr>
                <w:rFonts w:ascii="Times New Roman" w:hAnsi="Times New Roman"/>
              </w:rPr>
              <w:t xml:space="preserve">2008 </w:t>
            </w:r>
            <w:r w:rsidR="007D0B13">
              <w:rPr>
                <w:rFonts w:ascii="Times New Roman" w:hAnsi="Times New Roman"/>
              </w:rPr>
              <w:t>Toyota RAV4</w:t>
            </w:r>
            <w:r w:rsidRPr="00AF79CD">
              <w:rPr>
                <w:rFonts w:ascii="Times New Roman" w:hAnsi="Times New Roman"/>
              </w:rPr>
              <w:t>)</w:t>
            </w:r>
          </w:p>
        </w:tc>
        <w:tc>
          <w:tcPr>
            <w:tcW w:w="3394" w:type="dxa"/>
          </w:tcPr>
          <w:p w14:paraId="65CDB751" w14:textId="32B0E58A" w:rsidR="001233C3" w:rsidRDefault="00AF79CD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classification will return </w:t>
            </w:r>
            <w:r w:rsidR="00B42EE2">
              <w:rPr>
                <w:rFonts w:ascii="Times New Roman" w:hAnsi="Times New Roman"/>
                <w:sz w:val="24"/>
              </w:rPr>
              <w:t xml:space="preserve">a message: </w:t>
            </w:r>
            <w:r>
              <w:rPr>
                <w:rFonts w:ascii="Times New Roman" w:hAnsi="Times New Roman"/>
                <w:sz w:val="24"/>
              </w:rPr>
              <w:t>“SUV”</w:t>
            </w:r>
          </w:p>
        </w:tc>
        <w:tc>
          <w:tcPr>
            <w:tcW w:w="1416" w:type="dxa"/>
          </w:tcPr>
          <w:p w14:paraId="1FFE87B4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233C3" w14:paraId="01DBA325" w14:textId="77777777" w:rsidTr="00EA3669">
        <w:tc>
          <w:tcPr>
            <w:tcW w:w="980" w:type="dxa"/>
          </w:tcPr>
          <w:p w14:paraId="1ED063BE" w14:textId="687E892E" w:rsidR="001233C3" w:rsidRDefault="002B685A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2850" w:type="dxa"/>
          </w:tcPr>
          <w:p w14:paraId="3B8F3EB3" w14:textId="3DE3A99C" w:rsidR="002B685A" w:rsidRDefault="002B685A" w:rsidP="00EA36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user uploads a convertible (</w:t>
            </w:r>
            <w:r w:rsidR="00AF79CD">
              <w:rPr>
                <w:rFonts w:ascii="Times New Roman" w:hAnsi="Times New Roman"/>
              </w:rPr>
              <w:t>ex. A photo of a 20</w:t>
            </w:r>
            <w:r w:rsidR="00241FFE">
              <w:rPr>
                <w:rFonts w:ascii="Times New Roman" w:hAnsi="Times New Roman"/>
              </w:rPr>
              <w:t>02 Ferrari 360 Spyder)</w:t>
            </w:r>
          </w:p>
        </w:tc>
        <w:tc>
          <w:tcPr>
            <w:tcW w:w="3394" w:type="dxa"/>
          </w:tcPr>
          <w:p w14:paraId="01653F3C" w14:textId="02F5B00B" w:rsidR="001233C3" w:rsidRDefault="00AF79CD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classification will return </w:t>
            </w:r>
            <w:r w:rsidR="00B42EE2">
              <w:rPr>
                <w:rFonts w:ascii="Times New Roman" w:hAnsi="Times New Roman"/>
                <w:sz w:val="24"/>
              </w:rPr>
              <w:t xml:space="preserve">a message: </w:t>
            </w:r>
            <w:r>
              <w:rPr>
                <w:rFonts w:ascii="Times New Roman" w:hAnsi="Times New Roman"/>
                <w:sz w:val="24"/>
              </w:rPr>
              <w:t>“CONVERTIBLE”</w:t>
            </w:r>
          </w:p>
        </w:tc>
        <w:tc>
          <w:tcPr>
            <w:tcW w:w="1416" w:type="dxa"/>
          </w:tcPr>
          <w:p w14:paraId="24378AFC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2B685A" w14:paraId="0E03DD2D" w14:textId="77777777" w:rsidTr="00EA3669">
        <w:tc>
          <w:tcPr>
            <w:tcW w:w="980" w:type="dxa"/>
          </w:tcPr>
          <w:p w14:paraId="06CAD2AA" w14:textId="03AC4381" w:rsidR="002B685A" w:rsidRDefault="002B685A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</w:tc>
        <w:tc>
          <w:tcPr>
            <w:tcW w:w="2850" w:type="dxa"/>
          </w:tcPr>
          <w:p w14:paraId="2E008219" w14:textId="2B262B5F" w:rsidR="002B685A" w:rsidRDefault="002B685A" w:rsidP="00EA36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user uploads a van (</w:t>
            </w:r>
            <w:r w:rsidR="00AF79CD">
              <w:rPr>
                <w:rFonts w:ascii="Times New Roman" w:hAnsi="Times New Roman"/>
              </w:rPr>
              <w:t xml:space="preserve">ex. A photo of a </w:t>
            </w:r>
            <w:r>
              <w:rPr>
                <w:rFonts w:ascii="Times New Roman" w:hAnsi="Times New Roman"/>
              </w:rPr>
              <w:t xml:space="preserve">2020 </w:t>
            </w:r>
            <w:r w:rsidR="007D0B13">
              <w:rPr>
                <w:rFonts w:ascii="Times New Roman" w:hAnsi="Times New Roman"/>
              </w:rPr>
              <w:t>Mercedes Sprinter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3394" w:type="dxa"/>
          </w:tcPr>
          <w:p w14:paraId="648BD7B7" w14:textId="21475676" w:rsidR="002B685A" w:rsidRDefault="00AF79CD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classification will return </w:t>
            </w:r>
            <w:r w:rsidR="00B42EE2">
              <w:rPr>
                <w:rFonts w:ascii="Times New Roman" w:hAnsi="Times New Roman"/>
                <w:sz w:val="24"/>
              </w:rPr>
              <w:t xml:space="preserve">a message: </w:t>
            </w:r>
            <w:r>
              <w:rPr>
                <w:rFonts w:ascii="Times New Roman" w:hAnsi="Times New Roman"/>
                <w:sz w:val="24"/>
              </w:rPr>
              <w:t>“VAN”</w:t>
            </w:r>
          </w:p>
        </w:tc>
        <w:tc>
          <w:tcPr>
            <w:tcW w:w="1416" w:type="dxa"/>
          </w:tcPr>
          <w:p w14:paraId="63DF7121" w14:textId="77777777" w:rsidR="002B685A" w:rsidRDefault="002B685A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AF79CD" w14:paraId="63D70624" w14:textId="77777777" w:rsidTr="00EA3669">
        <w:tc>
          <w:tcPr>
            <w:tcW w:w="980" w:type="dxa"/>
          </w:tcPr>
          <w:p w14:paraId="16C0326E" w14:textId="5BE4D3AC" w:rsidR="00AF79CD" w:rsidRDefault="00AF79CD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TC6</w:t>
            </w:r>
          </w:p>
        </w:tc>
        <w:tc>
          <w:tcPr>
            <w:tcW w:w="2850" w:type="dxa"/>
          </w:tcPr>
          <w:p w14:paraId="665B5DA1" w14:textId="6F7F2D04" w:rsidR="00AF79CD" w:rsidRDefault="00AF79CD" w:rsidP="00EA36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user uploads a coupe (ex. A photo of a 2005 Toyota Celica)</w:t>
            </w:r>
          </w:p>
        </w:tc>
        <w:tc>
          <w:tcPr>
            <w:tcW w:w="3394" w:type="dxa"/>
          </w:tcPr>
          <w:p w14:paraId="5A23E81E" w14:textId="5E19615A" w:rsidR="00AF79CD" w:rsidRDefault="00AF79CD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classification will return </w:t>
            </w:r>
            <w:r w:rsidR="00B42EE2">
              <w:rPr>
                <w:rFonts w:ascii="Times New Roman" w:hAnsi="Times New Roman"/>
                <w:sz w:val="24"/>
              </w:rPr>
              <w:t xml:space="preserve">a message: </w:t>
            </w:r>
            <w:r>
              <w:rPr>
                <w:rFonts w:ascii="Times New Roman" w:hAnsi="Times New Roman"/>
                <w:sz w:val="24"/>
              </w:rPr>
              <w:t>“COUPE”</w:t>
            </w:r>
          </w:p>
        </w:tc>
        <w:tc>
          <w:tcPr>
            <w:tcW w:w="1416" w:type="dxa"/>
          </w:tcPr>
          <w:p w14:paraId="2E8C9FB1" w14:textId="77777777" w:rsidR="00AF79CD" w:rsidRDefault="00AF79CD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AF79CD" w14:paraId="574DC145" w14:textId="77777777" w:rsidTr="00EA3669">
        <w:tc>
          <w:tcPr>
            <w:tcW w:w="980" w:type="dxa"/>
          </w:tcPr>
          <w:p w14:paraId="5D36C88A" w14:textId="0BF3216C" w:rsidR="00AF79CD" w:rsidRDefault="00AF79CD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TC7</w:t>
            </w:r>
          </w:p>
        </w:tc>
        <w:tc>
          <w:tcPr>
            <w:tcW w:w="2850" w:type="dxa"/>
          </w:tcPr>
          <w:p w14:paraId="19B83AFD" w14:textId="67EDBE17" w:rsidR="00AF79CD" w:rsidRDefault="00AF79CD" w:rsidP="00EA36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user uploads an invalid </w:t>
            </w:r>
            <w:r w:rsidR="00AC7382">
              <w:rPr>
                <w:rFonts w:ascii="Times New Roman" w:hAnsi="Times New Roman"/>
              </w:rPr>
              <w:t>type,</w:t>
            </w:r>
            <w:r>
              <w:rPr>
                <w:rFonts w:ascii="Times New Roman" w:hAnsi="Times New Roman"/>
              </w:rPr>
              <w:t xml:space="preserve"> or the model is unable to classify the image </w:t>
            </w:r>
          </w:p>
        </w:tc>
        <w:tc>
          <w:tcPr>
            <w:tcW w:w="3394" w:type="dxa"/>
          </w:tcPr>
          <w:p w14:paraId="4BBBC21E" w14:textId="6B1D2D4F" w:rsidR="00AF79CD" w:rsidRDefault="00AF79CD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classification will return </w:t>
            </w:r>
            <w:r w:rsidR="00B42EE2">
              <w:rPr>
                <w:rFonts w:ascii="Times New Roman" w:hAnsi="Times New Roman"/>
                <w:sz w:val="24"/>
              </w:rPr>
              <w:t xml:space="preserve">a message: </w:t>
            </w:r>
            <w:r>
              <w:rPr>
                <w:rFonts w:ascii="Times New Roman" w:hAnsi="Times New Roman"/>
                <w:sz w:val="24"/>
              </w:rPr>
              <w:t>“UNABLE TO CLASSIFY”</w:t>
            </w:r>
          </w:p>
        </w:tc>
        <w:tc>
          <w:tcPr>
            <w:tcW w:w="1416" w:type="dxa"/>
          </w:tcPr>
          <w:p w14:paraId="7D12DA4D" w14:textId="77777777" w:rsidR="00AF79CD" w:rsidRDefault="00AF79CD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AF79CD" w14:paraId="5FB2B6E6" w14:textId="77777777" w:rsidTr="00EA3669">
        <w:tc>
          <w:tcPr>
            <w:tcW w:w="980" w:type="dxa"/>
          </w:tcPr>
          <w:p w14:paraId="2E037383" w14:textId="77777777" w:rsidR="00AF79CD" w:rsidRDefault="00AF79CD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14:paraId="5573364A" w14:textId="77777777" w:rsidR="00AF79CD" w:rsidRDefault="00AF79CD" w:rsidP="00EA3669">
            <w:pPr>
              <w:rPr>
                <w:rFonts w:ascii="Times New Roman" w:hAnsi="Times New Roman"/>
              </w:rPr>
            </w:pPr>
          </w:p>
        </w:tc>
        <w:tc>
          <w:tcPr>
            <w:tcW w:w="3394" w:type="dxa"/>
          </w:tcPr>
          <w:p w14:paraId="3FF69C95" w14:textId="77777777" w:rsidR="00AF79CD" w:rsidRDefault="00AF79CD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72E1E8F3" w14:textId="77777777" w:rsidR="00AF79CD" w:rsidRDefault="00AF79CD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bookmarkEnd w:id="16"/>
    </w:tbl>
    <w:p w14:paraId="620E66E4" w14:textId="77777777" w:rsidR="00AA3E28" w:rsidRDefault="00AA3E28" w:rsidP="00241FFE">
      <w:pPr>
        <w:pStyle w:val="BodyText2"/>
        <w:numPr>
          <w:ilvl w:val="12"/>
          <w:numId w:val="0"/>
        </w:numPr>
        <w:rPr>
          <w:rFonts w:ascii="Times New Roman" w:hAnsi="Times New Roman"/>
          <w:sz w:val="22"/>
        </w:rPr>
      </w:pPr>
    </w:p>
    <w:sectPr w:rsidR="00AA3E28">
      <w:headerReference w:type="default" r:id="rId14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71169" w14:textId="77777777" w:rsidR="00E9010E" w:rsidRDefault="00E9010E">
      <w:r>
        <w:separator/>
      </w:r>
    </w:p>
  </w:endnote>
  <w:endnote w:type="continuationSeparator" w:id="0">
    <w:p w14:paraId="07D5C8B3" w14:textId="77777777" w:rsidR="00E9010E" w:rsidRDefault="00E90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FE770" w14:textId="77777777" w:rsidR="00E4282B" w:rsidRDefault="00E4282B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3350A">
      <w:rPr>
        <w:rStyle w:val="PageNumber"/>
        <w:noProof/>
      </w:rPr>
      <w:t>ii</w:t>
    </w:r>
    <w:r>
      <w:rPr>
        <w:rStyle w:val="PageNumber"/>
      </w:rPr>
      <w:fldChar w:fldCharType="end"/>
    </w:r>
  </w:p>
  <w:p w14:paraId="248E5F13" w14:textId="77777777" w:rsidR="00E4282B" w:rsidRDefault="00E4282B">
    <w:pPr>
      <w:pStyle w:val="Footer"/>
      <w:ind w:right="360"/>
      <w:jc w:val="center"/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EE2A8" w14:textId="77777777" w:rsidR="00E4282B" w:rsidRDefault="00E4282B">
    <w:pPr>
      <w:pStyle w:val="Footer"/>
      <w:jc w:val="cen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D9222" w14:textId="77777777" w:rsidR="00E4282B" w:rsidRDefault="00E4282B">
    <w:pPr>
      <w:pStyle w:val="Footer"/>
      <w:jc w:val="cen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3350A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E549A" w14:textId="77777777" w:rsidR="00E9010E" w:rsidRDefault="00E9010E">
      <w:r>
        <w:separator/>
      </w:r>
    </w:p>
  </w:footnote>
  <w:footnote w:type="continuationSeparator" w:id="0">
    <w:p w14:paraId="798FD97C" w14:textId="77777777" w:rsidR="00E9010E" w:rsidRDefault="00E90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E2AAB" w14:textId="77777777" w:rsidR="00E4282B" w:rsidRDefault="00E4282B">
    <w:pPr>
      <w:pStyle w:val="Header"/>
      <w:rPr>
        <w:rFonts w:ascii="NewCenturySchlbk" w:hAnsi="NewCenturySchlbk"/>
        <w:b/>
        <w:sz w:val="22"/>
      </w:rPr>
    </w:pPr>
  </w:p>
  <w:p w14:paraId="6FD7A627" w14:textId="77777777" w:rsidR="00E4282B" w:rsidRDefault="00E4282B">
    <w:pPr>
      <w:pStyle w:val="Header"/>
      <w:rPr>
        <w:rFonts w:ascii="NewCenturySchlbk" w:hAnsi="NewCenturySchlbk"/>
        <w:b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EF529F"/>
    <w:multiLevelType w:val="singleLevel"/>
    <w:tmpl w:val="E9B4417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" w15:restartNumberingAfterBreak="0">
    <w:nsid w:val="0BCF230A"/>
    <w:multiLevelType w:val="hybridMultilevel"/>
    <w:tmpl w:val="CAF4A5EC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07C1DD5"/>
    <w:multiLevelType w:val="singleLevel"/>
    <w:tmpl w:val="3C0C0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63655AD"/>
    <w:multiLevelType w:val="singleLevel"/>
    <w:tmpl w:val="1AC6A202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5" w15:restartNumberingAfterBreak="0">
    <w:nsid w:val="240331A8"/>
    <w:multiLevelType w:val="hybridMultilevel"/>
    <w:tmpl w:val="632283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B5556C"/>
    <w:multiLevelType w:val="singleLevel"/>
    <w:tmpl w:val="C3EA930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694A0F"/>
    <w:multiLevelType w:val="singleLevel"/>
    <w:tmpl w:val="B4BAFA4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ED15748"/>
    <w:multiLevelType w:val="singleLevel"/>
    <w:tmpl w:val="6F9882E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9" w15:restartNumberingAfterBreak="0">
    <w:nsid w:val="37B724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27264B3"/>
    <w:multiLevelType w:val="hybridMultilevel"/>
    <w:tmpl w:val="80BC1BD4"/>
    <w:lvl w:ilvl="0" w:tplc="6242F2F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C92C81"/>
    <w:multiLevelType w:val="multilevel"/>
    <w:tmpl w:val="190C649E"/>
    <w:lvl w:ilvl="0">
      <w:start w:val="1"/>
      <w:numFmt w:val="decimal"/>
      <w:lvlText w:val="%1."/>
      <w:legacy w:legacy="1" w:legacySpace="0" w:legacyIndent="0"/>
      <w:lvlJc w:val="left"/>
    </w:lvl>
    <w:lvl w:ilvl="1">
      <w:start w:val="7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1440" w:hanging="1440"/>
      </w:pPr>
    </w:lvl>
  </w:abstractNum>
  <w:abstractNum w:abstractNumId="12" w15:restartNumberingAfterBreak="0">
    <w:nsid w:val="7ADD3B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11"/>
  </w:num>
  <w:num w:numId="4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5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6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7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8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9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10">
    <w:abstractNumId w:val="6"/>
  </w:num>
  <w:num w:numId="11">
    <w:abstractNumId w:val="9"/>
  </w:num>
  <w:num w:numId="12">
    <w:abstractNumId w:val="3"/>
  </w:num>
  <w:num w:numId="13">
    <w:abstractNumId w:val="7"/>
  </w:num>
  <w:num w:numId="14">
    <w:abstractNumId w:val="1"/>
  </w:num>
  <w:num w:numId="15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6">
    <w:abstractNumId w:val="8"/>
  </w:num>
  <w:num w:numId="17">
    <w:abstractNumId w:val="12"/>
  </w:num>
  <w:num w:numId="18">
    <w:abstractNumId w:val="10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A1"/>
    <w:rsid w:val="0003350A"/>
    <w:rsid w:val="00054BA0"/>
    <w:rsid w:val="000A2DA1"/>
    <w:rsid w:val="000A7150"/>
    <w:rsid w:val="000C014E"/>
    <w:rsid w:val="000C237A"/>
    <w:rsid w:val="000D45FF"/>
    <w:rsid w:val="000F4EC0"/>
    <w:rsid w:val="001233C3"/>
    <w:rsid w:val="00131991"/>
    <w:rsid w:val="00134CC8"/>
    <w:rsid w:val="001B6046"/>
    <w:rsid w:val="00241FFE"/>
    <w:rsid w:val="0025105E"/>
    <w:rsid w:val="00263E34"/>
    <w:rsid w:val="002A5D66"/>
    <w:rsid w:val="002B685A"/>
    <w:rsid w:val="002D14E9"/>
    <w:rsid w:val="0034056F"/>
    <w:rsid w:val="003E31CE"/>
    <w:rsid w:val="004450A5"/>
    <w:rsid w:val="0046176F"/>
    <w:rsid w:val="004F4A2A"/>
    <w:rsid w:val="00517D97"/>
    <w:rsid w:val="00542DD2"/>
    <w:rsid w:val="00555C99"/>
    <w:rsid w:val="005A3CF3"/>
    <w:rsid w:val="005E7061"/>
    <w:rsid w:val="00614334"/>
    <w:rsid w:val="0068475B"/>
    <w:rsid w:val="006D2F07"/>
    <w:rsid w:val="00720EF7"/>
    <w:rsid w:val="00793F51"/>
    <w:rsid w:val="007A4DC0"/>
    <w:rsid w:val="007D0B13"/>
    <w:rsid w:val="007F28C3"/>
    <w:rsid w:val="00803B5D"/>
    <w:rsid w:val="00816BAE"/>
    <w:rsid w:val="00874225"/>
    <w:rsid w:val="0089793B"/>
    <w:rsid w:val="009166C6"/>
    <w:rsid w:val="00920C30"/>
    <w:rsid w:val="00921F9C"/>
    <w:rsid w:val="00932ADD"/>
    <w:rsid w:val="009570D5"/>
    <w:rsid w:val="00962836"/>
    <w:rsid w:val="009D240A"/>
    <w:rsid w:val="009F6C06"/>
    <w:rsid w:val="00A3478B"/>
    <w:rsid w:val="00A5403E"/>
    <w:rsid w:val="00A7467C"/>
    <w:rsid w:val="00AA3E28"/>
    <w:rsid w:val="00AC7382"/>
    <w:rsid w:val="00AD0ACA"/>
    <w:rsid w:val="00AF09A2"/>
    <w:rsid w:val="00AF79CD"/>
    <w:rsid w:val="00B42CA6"/>
    <w:rsid w:val="00B42EE2"/>
    <w:rsid w:val="00B46C9F"/>
    <w:rsid w:val="00B7662A"/>
    <w:rsid w:val="00B8325D"/>
    <w:rsid w:val="00B92B20"/>
    <w:rsid w:val="00BD2060"/>
    <w:rsid w:val="00C0076D"/>
    <w:rsid w:val="00C95D29"/>
    <w:rsid w:val="00CA06CA"/>
    <w:rsid w:val="00CE5030"/>
    <w:rsid w:val="00CF4201"/>
    <w:rsid w:val="00D17ACE"/>
    <w:rsid w:val="00D62681"/>
    <w:rsid w:val="00D77495"/>
    <w:rsid w:val="00D935A4"/>
    <w:rsid w:val="00D94CC6"/>
    <w:rsid w:val="00DA4875"/>
    <w:rsid w:val="00DC00E2"/>
    <w:rsid w:val="00E1596B"/>
    <w:rsid w:val="00E212F8"/>
    <w:rsid w:val="00E34893"/>
    <w:rsid w:val="00E4282B"/>
    <w:rsid w:val="00E826CB"/>
    <w:rsid w:val="00E85B7E"/>
    <w:rsid w:val="00E9010E"/>
    <w:rsid w:val="00EA3669"/>
    <w:rsid w:val="00EC65EC"/>
    <w:rsid w:val="00F07FC6"/>
    <w:rsid w:val="00FD3939"/>
    <w:rsid w:val="00FF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6560C"/>
  <w15:chartTrackingRefBased/>
  <w15:docId w15:val="{20FA5854-758A-4CD7-B50E-404D72E7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HeadingBase"/>
    <w:next w:val="heading1underline"/>
    <w:qFormat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qFormat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qFormat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qFormat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qFormat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qFormat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qFormat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qFormat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Normal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</w:style>
  <w:style w:type="paragraph" w:customStyle="1" w:styleId="BodyTextBase">
    <w:name w:val="Body Text Base"/>
    <w:basedOn w:val="Normal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</w:style>
  <w:style w:type="paragraph" w:customStyle="1" w:styleId="BodyText4">
    <w:name w:val="Body Text 4"/>
    <w:basedOn w:val="BodyTextBase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TOC8">
    <w:name w:val="toc 8"/>
    <w:basedOn w:val="Normal"/>
    <w:next w:val="Normal"/>
    <w:semiHidden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semiHidden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semiHidden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semiHidden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semiHidden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semiHidden/>
    <w:pPr>
      <w:ind w:left="480"/>
    </w:pPr>
    <w:rPr>
      <w:caps w:val="0"/>
      <w:sz w:val="20"/>
    </w:rPr>
  </w:style>
  <w:style w:type="paragraph" w:styleId="TOC2">
    <w:name w:val="toc 2"/>
    <w:basedOn w:val="TOCBase"/>
    <w:semiHidden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uiPriority w:val="39"/>
    <w:pPr>
      <w:spacing w:before="360"/>
    </w:pPr>
    <w:rPr>
      <w:b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IndexBase"/>
    <w:semiHidden/>
    <w:pPr>
      <w:ind w:left="2160"/>
    </w:pPr>
  </w:style>
  <w:style w:type="paragraph" w:customStyle="1" w:styleId="IndexBase">
    <w:name w:val="Index Base"/>
    <w:basedOn w:val="Normal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semiHidden/>
    <w:pPr>
      <w:ind w:left="1800"/>
    </w:pPr>
  </w:style>
  <w:style w:type="paragraph" w:styleId="Index3">
    <w:name w:val="index 3"/>
    <w:basedOn w:val="IndexBase"/>
    <w:semiHidden/>
    <w:pPr>
      <w:ind w:left="1440"/>
    </w:pPr>
  </w:style>
  <w:style w:type="paragraph" w:styleId="Index2">
    <w:name w:val="index 2"/>
    <w:basedOn w:val="IndexBase"/>
    <w:semiHidden/>
    <w:pPr>
      <w:ind w:left="1080"/>
    </w:pPr>
  </w:style>
  <w:style w:type="paragraph" w:styleId="Index1">
    <w:name w:val="index 1"/>
    <w:basedOn w:val="IndexBase"/>
    <w:semiHidden/>
  </w:style>
  <w:style w:type="character" w:styleId="LineNumber">
    <w:name w:val="line number"/>
    <w:rPr>
      <w:rFonts w:ascii="Arial" w:hAnsi="Arial"/>
      <w:sz w:val="18"/>
    </w:rPr>
  </w:style>
  <w:style w:type="paragraph" w:styleId="IndexHeading">
    <w:name w:val="index heading"/>
    <w:basedOn w:val="Normal"/>
    <w:next w:val="Index1"/>
    <w:semiHidden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</w:style>
  <w:style w:type="paragraph" w:customStyle="1" w:styleId="FooterBase">
    <w:name w:val="Footer Base"/>
    <w:basedOn w:val="Normal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rPr>
      <w:b w:val="0"/>
    </w:r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  <w:pPr>
      <w:spacing w:after="120"/>
    </w:p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pPr>
      <w:ind w:left="720"/>
    </w:pPr>
  </w:style>
  <w:style w:type="paragraph" w:customStyle="1" w:styleId="BodyText1">
    <w:name w:val="Body Text 1"/>
    <w:basedOn w:val="BodyTextBase"/>
  </w:style>
  <w:style w:type="paragraph" w:customStyle="1" w:styleId="TCLVL1">
    <w:name w:val="TCLVL1"/>
    <w:basedOn w:val="Normal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qFormat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pPr>
      <w:spacing w:before="480" w:after="160"/>
      <w:jc w:val="center"/>
    </w:pPr>
    <w:rPr>
      <w:b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erEven">
    <w:name w:val="Footer Even"/>
    <w:basedOn w:val="FooterBase"/>
  </w:style>
  <w:style w:type="paragraph" w:customStyle="1" w:styleId="FooterFirst">
    <w:name w:val="Footer First"/>
    <w:basedOn w:val="FooterBase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rPr>
      <w:b w:val="0"/>
    </w:rPr>
  </w:style>
  <w:style w:type="paragraph" w:customStyle="1" w:styleId="HeaderFirst">
    <w:name w:val="Header First"/>
    <w:basedOn w:val="HeaderBase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pPr>
      <w:tabs>
        <w:tab w:val="right" w:pos="0"/>
      </w:tabs>
      <w:jc w:val="right"/>
    </w:pPr>
  </w:style>
  <w:style w:type="character" w:customStyle="1" w:styleId="Lead-inEmphasis">
    <w:name w:val="Lead-in Emphasis"/>
    <w:rPr>
      <w:b/>
      <w:i/>
    </w:rPr>
  </w:style>
  <w:style w:type="paragraph" w:customStyle="1" w:styleId="ListBullet1">
    <w:name w:val="List Bullet 1"/>
    <w:basedOn w:val="ListBase"/>
  </w:style>
  <w:style w:type="paragraph" w:customStyle="1" w:styleId="ListBase">
    <w:name w:val="List Base"/>
    <w:basedOn w:val="BodyTextBase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pPr>
      <w:ind w:left="1080"/>
    </w:pPr>
  </w:style>
  <w:style w:type="paragraph" w:customStyle="1" w:styleId="List1">
    <w:name w:val="List 1"/>
    <w:basedOn w:val="ListBase"/>
    <w:pPr>
      <w:spacing w:after="80"/>
      <w:ind w:left="720" w:hanging="360"/>
    </w:pPr>
  </w:style>
  <w:style w:type="paragraph" w:styleId="List3">
    <w:name w:val="List 3"/>
    <w:basedOn w:val="List1"/>
    <w:pPr>
      <w:ind w:left="1440"/>
    </w:pPr>
  </w:style>
  <w:style w:type="paragraph" w:styleId="List4">
    <w:name w:val="List 4"/>
    <w:basedOn w:val="List1"/>
    <w:pPr>
      <w:ind w:left="1800"/>
    </w:pPr>
  </w:style>
  <w:style w:type="paragraph" w:styleId="List5">
    <w:name w:val="List 5"/>
    <w:basedOn w:val="List1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pPr>
      <w:ind w:left="720" w:hanging="360"/>
    </w:pPr>
  </w:style>
  <w:style w:type="paragraph" w:styleId="ListBullet2">
    <w:name w:val="List Bullet 2"/>
    <w:basedOn w:val="ListBullet1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pPr>
      <w:ind w:left="720" w:hanging="360"/>
    </w:pPr>
  </w:style>
  <w:style w:type="paragraph" w:styleId="ListContinue2">
    <w:name w:val="List Continue 2"/>
    <w:basedOn w:val="ListContinue1"/>
    <w:pPr>
      <w:ind w:left="1080"/>
    </w:pPr>
  </w:style>
  <w:style w:type="paragraph" w:styleId="ListContinue3">
    <w:name w:val="List Continue 3"/>
    <w:basedOn w:val="ListContinue1"/>
    <w:pPr>
      <w:ind w:left="1440"/>
    </w:pPr>
  </w:style>
  <w:style w:type="paragraph" w:styleId="ListContinue4">
    <w:name w:val="List Continue 4"/>
    <w:basedOn w:val="ListContinue1"/>
    <w:pPr>
      <w:ind w:left="1800"/>
    </w:pPr>
  </w:style>
  <w:style w:type="paragraph" w:styleId="ListContinue5">
    <w:name w:val="List Continue 5"/>
    <w:basedOn w:val="ListContinue1"/>
    <w:pPr>
      <w:ind w:left="2160"/>
    </w:pPr>
  </w:style>
  <w:style w:type="paragraph" w:customStyle="1" w:styleId="FSDMTitleCover">
    <w:name w:val="FSDM Title Cover"/>
    <w:basedOn w:val="TitleCover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pPr>
      <w:ind w:left="1080"/>
    </w:pPr>
  </w:style>
  <w:style w:type="paragraph" w:styleId="ListNumber3">
    <w:name w:val="List Number 3"/>
    <w:basedOn w:val="ListNumber1"/>
    <w:pPr>
      <w:ind w:left="1440"/>
    </w:pPr>
  </w:style>
  <w:style w:type="paragraph" w:styleId="ListNumber4">
    <w:name w:val="List Number 4"/>
    <w:basedOn w:val="ListNumber1"/>
    <w:pPr>
      <w:ind w:left="1800"/>
    </w:pPr>
  </w:style>
  <w:style w:type="paragraph" w:styleId="ListNumber5">
    <w:name w:val="List Number 5"/>
    <w:basedOn w:val="ListNumber1"/>
    <w:pPr>
      <w:ind w:left="2160"/>
    </w:pPr>
  </w:style>
  <w:style w:type="paragraph" w:styleId="MacroText">
    <w:name w:val="macro"/>
    <w:basedOn w:val="Normal"/>
    <w:semiHidden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</w:style>
  <w:style w:type="paragraph" w:customStyle="1" w:styleId="Picture">
    <w:name w:val="Picture"/>
    <w:basedOn w:val="Normal"/>
    <w:next w:val="Caption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rPr>
      <w:vertAlign w:val="superscript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rPr>
      <w:i/>
    </w:rPr>
  </w:style>
  <w:style w:type="paragraph" w:customStyle="1" w:styleId="Names">
    <w:name w:val="Names"/>
    <w:basedOn w:val="Normal"/>
    <w:pPr>
      <w:spacing w:after="160"/>
      <w:jc w:val="right"/>
    </w:pPr>
  </w:style>
  <w:style w:type="paragraph" w:customStyle="1" w:styleId="TOCTitle">
    <w:name w:val="TOC Title"/>
    <w:basedOn w:val="TOCBase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rPr>
      <w:b/>
    </w:rPr>
  </w:style>
  <w:style w:type="character" w:customStyle="1" w:styleId="BoldUnderline">
    <w:name w:val="Bold Underline"/>
    <w:rPr>
      <w:b/>
      <w:u w:val="single"/>
    </w:rPr>
  </w:style>
  <w:style w:type="character" w:customStyle="1" w:styleId="Underline">
    <w:name w:val="Underline"/>
    <w:rPr>
      <w:u w:val="single"/>
    </w:rPr>
  </w:style>
  <w:style w:type="paragraph" w:customStyle="1" w:styleId="f">
    <w:name w:val="f"/>
    <w:basedOn w:val="Normal"/>
  </w:style>
  <w:style w:type="paragraph" w:customStyle="1" w:styleId="Summittext1">
    <w:name w:val="Summit text 1"/>
    <w:basedOn w:val="Hiddentextbase"/>
    <w:next w:val="BodyText1"/>
  </w:style>
  <w:style w:type="paragraph" w:customStyle="1" w:styleId="Summittext2">
    <w:name w:val="Summit text 2"/>
    <w:basedOn w:val="Hiddentextbase"/>
    <w:next w:val="BodyText2"/>
  </w:style>
  <w:style w:type="paragraph" w:customStyle="1" w:styleId="Summittext3">
    <w:name w:val="Summit text 3"/>
    <w:basedOn w:val="Hiddentextbase"/>
    <w:next w:val="BodyText3"/>
  </w:style>
  <w:style w:type="paragraph" w:customStyle="1" w:styleId="Summittext4">
    <w:name w:val="Summit text 4"/>
    <w:basedOn w:val="Hiddentextbase"/>
    <w:next w:val="BodyText4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pPr>
      <w:spacing w:after="160"/>
      <w:ind w:left="720"/>
      <w:jc w:val="both"/>
    </w:pPr>
  </w:style>
  <w:style w:type="paragraph" w:styleId="List">
    <w:name w:val="List"/>
    <w:basedOn w:val="Normal"/>
    <w:pPr>
      <w:ind w:left="360" w:hanging="360"/>
    </w:pPr>
  </w:style>
  <w:style w:type="paragraph" w:customStyle="1" w:styleId="PartLabel">
    <w:name w:val="Part Label"/>
    <w:basedOn w:val="HeadingBase"/>
    <w:next w:val="Normal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pPr>
      <w:keepNext/>
      <w:ind w:left="2160"/>
    </w:pPr>
  </w:style>
  <w:style w:type="paragraph" w:customStyle="1" w:styleId="Time">
    <w:name w:val="Time"/>
    <w:basedOn w:val="Normal"/>
    <w:pPr>
      <w:keepNext/>
      <w:spacing w:before="120"/>
    </w:pPr>
  </w:style>
  <w:style w:type="paragraph" w:customStyle="1" w:styleId="Details-Last">
    <w:name w:val="Details - Last"/>
    <w:basedOn w:val="Details"/>
    <w:pPr>
      <w:keepNext w:val="0"/>
    </w:pPr>
  </w:style>
  <w:style w:type="paragraph" w:customStyle="1" w:styleId="ContributorHeading">
    <w:name w:val="Contributor Heading"/>
    <w:basedOn w:val="BodyText2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pPr>
      <w:spacing w:after="600"/>
      <w:jc w:val="center"/>
    </w:pPr>
  </w:style>
  <w:style w:type="paragraph" w:customStyle="1" w:styleId="Contributors">
    <w:name w:val="Contributors"/>
    <w:basedOn w:val="RevisionHistory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0A2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SDCDS\SHARONA\FIDEL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FB20E98880049BD01B0E26513A275" ma:contentTypeVersion="12" ma:contentTypeDescription="Create a new document." ma:contentTypeScope="" ma:versionID="2466fa6c5325038bb7c78ffa657e17cc">
  <xsd:schema xmlns:xsd="http://www.w3.org/2001/XMLSchema" xmlns:xs="http://www.w3.org/2001/XMLSchema" xmlns:p="http://schemas.microsoft.com/office/2006/metadata/properties" xmlns:ns3="6e533e35-dcdc-414f-9c4f-dd96c63983eb" xmlns:ns4="9d0f3f51-bd99-423c-86d2-36530d917657" targetNamespace="http://schemas.microsoft.com/office/2006/metadata/properties" ma:root="true" ma:fieldsID="eda45b5ceffa0ebdc2d9da49750a10a9" ns3:_="" ns4:_="">
    <xsd:import namespace="6e533e35-dcdc-414f-9c4f-dd96c63983eb"/>
    <xsd:import namespace="9d0f3f51-bd99-423c-86d2-36530d9176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33e35-dcdc-414f-9c4f-dd96c63983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f3f51-bd99-423c-86d2-36530d9176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46A66-BC81-471D-A067-E97B164950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FC18B6-3223-4AA7-B58F-E0B9D322E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1EFACE-C412-4917-B766-3FF4597F19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533e35-dcdc-414f-9c4f-dd96c63983eb"/>
    <ds:schemaRef ds:uri="9d0f3f51-bd99-423c-86d2-36530d9176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206AC5-310D-422C-B345-732F6887E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FIDELITY</Template>
  <TotalTime>157</TotalTime>
  <Pages>11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Prospectus- IE</vt:lpstr>
    </vt:vector>
  </TitlesOfParts>
  <Company/>
  <LinksUpToDate>false</LinksUpToDate>
  <CharactersWithSpaces>6431</CharactersWithSpaces>
  <SharedDoc>false</SharedDoc>
  <HLinks>
    <vt:vector size="48" baseType="variant"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_Toc462866229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_Toc462866228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_Toc462866227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_Toc462866226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_Toc462866225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_Toc462866224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_Toc462866223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_Toc462866222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Prospectus- IE</dc:title>
  <dc:subject>Template Version</dc:subject>
  <dc:creator>Sharon L. Annese</dc:creator>
  <cp:keywords>SRA IE version  System Prospectus</cp:keywords>
  <cp:lastModifiedBy>Anderson, William P</cp:lastModifiedBy>
  <cp:revision>11</cp:revision>
  <cp:lastPrinted>2003-11-12T19:43:00Z</cp:lastPrinted>
  <dcterms:created xsi:type="dcterms:W3CDTF">2020-03-29T23:40:00Z</dcterms:created>
  <dcterms:modified xsi:type="dcterms:W3CDTF">2020-04-05T15:50:00Z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0x010100E89FB20E98880049BD01B0E26513A275</vt:lpwstr>
  </property>
</Properties>
</file>